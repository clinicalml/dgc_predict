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5"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4CD9CE7" w14:textId="77777777" w:rsidR="00820FD1" w:rsidRPr="006C2C0F" w:rsidRDefault="00050B51" w:rsidP="008E0157">
      <w:pPr>
        <w:pStyle w:val="article-info"/>
        <w:tabs>
          <w:tab w:val="left" w:pos="4410"/>
        </w:tabs>
      </w:pPr>
      <w:bookmarkStart w:id="0" w:name="_GoBack"/>
      <w:bookmarkEnd w:id="0"/>
      <w:r w:rsidRPr="00B637BC">
        <w:rPr>
          <w:i/>
        </w:rPr>
        <w:t>Bioinformatics</w:t>
      </w:r>
      <w:r w:rsidRPr="006C2C0F">
        <w:t xml:space="preserve">, </w:t>
      </w:r>
      <w:r w:rsidR="00A818B3" w:rsidRPr="006C2C0F">
        <w:t>YYYY</w:t>
      </w:r>
      <w:r w:rsidRPr="006C2C0F">
        <w:t>,</w:t>
      </w:r>
      <w:r w:rsidR="00A818B3" w:rsidRPr="006C2C0F">
        <w:t xml:space="preserve"> 0</w:t>
      </w:r>
      <w:r w:rsidRPr="006C2C0F">
        <w:t>–</w:t>
      </w:r>
      <w:r w:rsidR="00A818B3" w:rsidRPr="006C2C0F">
        <w:t>0</w:t>
      </w:r>
    </w:p>
    <w:p w14:paraId="2F091094" w14:textId="77777777" w:rsidR="00935C57" w:rsidRPr="006C2C0F" w:rsidRDefault="005E41BA" w:rsidP="00B637BC">
      <w:pPr>
        <w:pStyle w:val="article-info"/>
      </w:pPr>
      <w:proofErr w:type="gramStart"/>
      <w:r w:rsidRPr="006C2C0F">
        <w:t>d</w:t>
      </w:r>
      <w:r w:rsidR="00806CED" w:rsidRPr="006C2C0F">
        <w:t>oi</w:t>
      </w:r>
      <w:proofErr w:type="gramEnd"/>
      <w:r w:rsidR="00806CED" w:rsidRPr="006C2C0F">
        <w:t>: 10.1093/bioinformatics/xxxxx</w:t>
      </w:r>
    </w:p>
    <w:p w14:paraId="09CDBC42" w14:textId="77777777" w:rsidR="005E41BA" w:rsidRPr="006C2C0F" w:rsidRDefault="005E41BA" w:rsidP="00B637BC">
      <w:pPr>
        <w:pStyle w:val="article-info"/>
      </w:pPr>
      <w:r w:rsidRPr="006C2C0F">
        <w:t>Advance Access Publication Date: DD Month YYYY</w:t>
      </w:r>
    </w:p>
    <w:p w14:paraId="34BBF62F" w14:textId="2DCF5912" w:rsidR="006C2C0F" w:rsidRPr="006C2C0F" w:rsidRDefault="00690E8E" w:rsidP="00B637BC">
      <w:pPr>
        <w:pStyle w:val="article-info"/>
      </w:pPr>
      <w:r>
        <w:t>Original Paper</w:t>
      </w:r>
    </w:p>
    <w:p w14:paraId="29E04A7C" w14:textId="77777777" w:rsidR="00935C57" w:rsidRDefault="00935C57">
      <w:pPr>
        <w:pStyle w:val="AbstractHead"/>
        <w:spacing w:line="14" w:lineRule="exact"/>
      </w:pPr>
    </w:p>
    <w:tbl>
      <w:tblPr>
        <w:tblStyle w:val="TableGrid"/>
        <w:tblW w:w="0" w:type="auto"/>
        <w:tblBorders>
          <w:top w:val="single" w:sz="24" w:space="0" w:color="auto"/>
          <w:left w:val="none" w:sz="0" w:space="0" w:color="auto"/>
          <w:bottom w:val="single" w:sz="24" w:space="0" w:color="auto"/>
          <w:right w:val="none" w:sz="0" w:space="0" w:color="auto"/>
          <w:insideH w:val="none" w:sz="0" w:space="0" w:color="auto"/>
          <w:insideV w:val="none" w:sz="0" w:space="0" w:color="auto"/>
        </w:tblBorders>
        <w:tblCellMar>
          <w:left w:w="115" w:type="dxa"/>
          <w:bottom w:w="216" w:type="dxa"/>
          <w:right w:w="115" w:type="dxa"/>
        </w:tblCellMar>
        <w:tblLook w:val="04A0" w:firstRow="1" w:lastRow="0" w:firstColumn="1" w:lastColumn="0" w:noHBand="0" w:noVBand="1"/>
      </w:tblPr>
      <w:tblGrid>
        <w:gridCol w:w="8320"/>
      </w:tblGrid>
      <w:tr w:rsidR="008A493F" w14:paraId="1E22B0F3" w14:textId="77777777" w:rsidTr="00F137B5">
        <w:tc>
          <w:tcPr>
            <w:tcW w:w="8320" w:type="dxa"/>
          </w:tcPr>
          <w:p w14:paraId="1C962F9F" w14:textId="77777777" w:rsidR="00CC64E3" w:rsidRPr="00D46163" w:rsidRDefault="00D46163" w:rsidP="00435193">
            <w:pPr>
              <w:pStyle w:val="Subtitle"/>
              <w:rPr>
                <w:i w:val="0"/>
              </w:rPr>
            </w:pPr>
            <w:r w:rsidRPr="00D46163">
              <w:rPr>
                <w:i w:val="0"/>
              </w:rPr>
              <w:t>Gene expression</w:t>
            </w:r>
          </w:p>
          <w:p w14:paraId="48AD9F8F" w14:textId="637406BF" w:rsidR="00D46163" w:rsidRDefault="00CE1D2E" w:rsidP="00926DBE">
            <w:pPr>
              <w:pStyle w:val="Author-Group"/>
              <w:spacing w:line="240" w:lineRule="auto"/>
              <w:jc w:val="left"/>
              <w:rPr>
                <w:rFonts w:ascii="Helvetica" w:hAnsi="Helvetica"/>
                <w:b/>
                <w:iCs w:val="0"/>
                <w:sz w:val="36"/>
                <w:szCs w:val="36"/>
              </w:rPr>
            </w:pPr>
            <w:r>
              <w:rPr>
                <w:rFonts w:ascii="Helvetica" w:hAnsi="Helvetica"/>
                <w:b/>
                <w:iCs w:val="0"/>
                <w:sz w:val="36"/>
                <w:szCs w:val="36"/>
              </w:rPr>
              <w:t>Cell-specific p</w:t>
            </w:r>
            <w:r w:rsidR="00E11383">
              <w:rPr>
                <w:rFonts w:ascii="Helvetica" w:hAnsi="Helvetica"/>
                <w:b/>
                <w:iCs w:val="0"/>
                <w:sz w:val="36"/>
                <w:szCs w:val="36"/>
              </w:rPr>
              <w:t>rediction</w:t>
            </w:r>
            <w:r w:rsidR="003975E2">
              <w:rPr>
                <w:rFonts w:ascii="Helvetica" w:hAnsi="Helvetica"/>
                <w:b/>
                <w:i/>
                <w:iCs w:val="0"/>
                <w:sz w:val="36"/>
                <w:szCs w:val="36"/>
              </w:rPr>
              <w:t xml:space="preserve"> </w:t>
            </w:r>
            <w:r w:rsidR="00F6497B">
              <w:rPr>
                <w:rFonts w:ascii="Helvetica" w:hAnsi="Helvetica"/>
                <w:b/>
                <w:iCs w:val="0"/>
                <w:sz w:val="36"/>
                <w:szCs w:val="36"/>
              </w:rPr>
              <w:t xml:space="preserve">of </w:t>
            </w:r>
            <w:r w:rsidR="00D46163" w:rsidRPr="00D46163">
              <w:rPr>
                <w:rFonts w:ascii="Helvetica" w:hAnsi="Helvetica"/>
                <w:b/>
                <w:iCs w:val="0"/>
                <w:sz w:val="36"/>
                <w:szCs w:val="36"/>
              </w:rPr>
              <w:t>drug</w:t>
            </w:r>
            <w:r w:rsidR="00107C33">
              <w:rPr>
                <w:rFonts w:ascii="Helvetica" w:hAnsi="Helvetica"/>
                <w:b/>
                <w:iCs w:val="0"/>
                <w:sz w:val="36"/>
                <w:szCs w:val="36"/>
              </w:rPr>
              <w:t>-</w:t>
            </w:r>
            <w:r w:rsidR="00763E44">
              <w:rPr>
                <w:rFonts w:ascii="Helvetica" w:hAnsi="Helvetica"/>
                <w:b/>
                <w:iCs w:val="0"/>
                <w:sz w:val="36"/>
                <w:szCs w:val="36"/>
              </w:rPr>
              <w:t>induced</w:t>
            </w:r>
            <w:r w:rsidR="00107C33">
              <w:rPr>
                <w:rFonts w:ascii="Helvetica" w:hAnsi="Helvetica"/>
                <w:b/>
                <w:iCs w:val="0"/>
                <w:sz w:val="36"/>
                <w:szCs w:val="36"/>
              </w:rPr>
              <w:t xml:space="preserve"> </w:t>
            </w:r>
            <w:r w:rsidR="00763E44">
              <w:rPr>
                <w:rFonts w:ascii="Helvetica" w:hAnsi="Helvetica"/>
                <w:b/>
                <w:iCs w:val="0"/>
                <w:sz w:val="36"/>
                <w:szCs w:val="36"/>
              </w:rPr>
              <w:t xml:space="preserve">gene </w:t>
            </w:r>
            <w:r w:rsidR="00107C33">
              <w:rPr>
                <w:rFonts w:ascii="Helvetica" w:hAnsi="Helvetica"/>
                <w:b/>
                <w:iCs w:val="0"/>
                <w:sz w:val="36"/>
                <w:szCs w:val="36"/>
              </w:rPr>
              <w:t>expression profiles</w:t>
            </w:r>
          </w:p>
          <w:p w14:paraId="0AC115FD" w14:textId="60CB245D" w:rsidR="002D6CB4" w:rsidRPr="002D6CB4" w:rsidRDefault="00D46163" w:rsidP="002D6CB4">
            <w:pPr>
              <w:pStyle w:val="Author-Group"/>
              <w:jc w:val="left"/>
            </w:pPr>
            <w:r w:rsidRPr="00B33BB7">
              <w:t>Rachel Hodos</w:t>
            </w:r>
            <w:r w:rsidR="00CC64E3" w:rsidRPr="00F362A7">
              <w:rPr>
                <w:vertAlign w:val="superscript"/>
              </w:rPr>
              <w:t>1</w:t>
            </w:r>
            <w:proofErr w:type="gramStart"/>
            <w:r w:rsidR="00CC64E3" w:rsidRPr="00F362A7">
              <w:rPr>
                <w:vertAlign w:val="superscript"/>
              </w:rPr>
              <w:t>,</w:t>
            </w:r>
            <w:r w:rsidR="002D6CB4">
              <w:rPr>
                <w:vertAlign w:val="superscript"/>
              </w:rPr>
              <w:t>2</w:t>
            </w:r>
            <w:proofErr w:type="gramEnd"/>
            <w:r w:rsidR="00CC64E3" w:rsidRPr="00F362A7">
              <w:t xml:space="preserve">, </w:t>
            </w:r>
            <w:r w:rsidR="003136B5">
              <w:t>Hao Chih Lee</w:t>
            </w:r>
            <w:r w:rsidR="003136B5" w:rsidRPr="00CB577E">
              <w:rPr>
                <w:vertAlign w:val="superscript"/>
              </w:rPr>
              <w:t>1</w:t>
            </w:r>
            <w:r w:rsidR="003136B5">
              <w:t xml:space="preserve">, </w:t>
            </w:r>
            <w:r w:rsidR="002D6CB4" w:rsidRPr="002D6CB4">
              <w:t>Ping Zhang</w:t>
            </w:r>
            <w:r w:rsidR="002D6CB4" w:rsidRPr="002D6CB4">
              <w:rPr>
                <w:vertAlign w:val="superscript"/>
              </w:rPr>
              <w:t>3</w:t>
            </w:r>
            <w:r w:rsidR="002D6CB4" w:rsidRPr="002D6CB4">
              <w:t>, Qiaonan Duan</w:t>
            </w:r>
            <w:r w:rsidR="002D6CB4" w:rsidRPr="002D6CB4">
              <w:rPr>
                <w:vertAlign w:val="superscript"/>
              </w:rPr>
              <w:t>1</w:t>
            </w:r>
            <w:r w:rsidR="002D6CB4" w:rsidRPr="002D6CB4">
              <w:t xml:space="preserve">, </w:t>
            </w:r>
            <w:r w:rsidR="00B97DEA">
              <w:t>Zichen Wang</w:t>
            </w:r>
            <w:r w:rsidR="00B97DEA" w:rsidRPr="002D6CB4">
              <w:rPr>
                <w:vertAlign w:val="superscript"/>
              </w:rPr>
              <w:t>1</w:t>
            </w:r>
            <w:r w:rsidR="00B97DEA">
              <w:t xml:space="preserve">, </w:t>
            </w:r>
            <w:r w:rsidR="00BE5AFB" w:rsidRPr="002D6CB4">
              <w:t>Neil R. Clark</w:t>
            </w:r>
            <w:r w:rsidR="00BE5AFB" w:rsidRPr="002D6CB4">
              <w:rPr>
                <w:vertAlign w:val="superscript"/>
              </w:rPr>
              <w:t>1</w:t>
            </w:r>
            <w:r w:rsidR="00BE5AFB">
              <w:t>, A</w:t>
            </w:r>
            <w:r w:rsidR="002D6CB4" w:rsidRPr="002D6CB4">
              <w:t>vi Ma’ayan</w:t>
            </w:r>
            <w:r w:rsidR="002D6CB4" w:rsidRPr="002D6CB4">
              <w:rPr>
                <w:vertAlign w:val="superscript"/>
              </w:rPr>
              <w:t>1</w:t>
            </w:r>
            <w:r w:rsidR="002D6CB4" w:rsidRPr="002D6CB4">
              <w:t>, Fei Wang</w:t>
            </w:r>
            <w:r w:rsidR="00144E43" w:rsidRPr="007E6F07">
              <w:rPr>
                <w:vertAlign w:val="superscript"/>
              </w:rPr>
              <w:t>3,</w:t>
            </w:r>
            <w:r w:rsidR="00C35B59">
              <w:rPr>
                <w:vertAlign w:val="superscript"/>
              </w:rPr>
              <w:t>4</w:t>
            </w:r>
            <w:r w:rsidR="002D6CB4" w:rsidRPr="002D6CB4">
              <w:t>, Brian Kidd</w:t>
            </w:r>
            <w:r w:rsidR="002D6CB4" w:rsidRPr="002D6CB4">
              <w:rPr>
                <w:vertAlign w:val="superscript"/>
              </w:rPr>
              <w:t>1</w:t>
            </w:r>
            <w:r w:rsidR="002D6CB4" w:rsidRPr="002D6CB4">
              <w:t>, David So</w:t>
            </w:r>
            <w:r w:rsidR="002D6CB4" w:rsidRPr="002D6CB4">
              <w:t>n</w:t>
            </w:r>
            <w:r w:rsidR="002D6CB4" w:rsidRPr="002D6CB4">
              <w:t>tag</w:t>
            </w:r>
            <w:r w:rsidR="002D6CB4" w:rsidRPr="002D6CB4">
              <w:rPr>
                <w:vertAlign w:val="superscript"/>
              </w:rPr>
              <w:t>2</w:t>
            </w:r>
            <w:r w:rsidR="002D6CB4" w:rsidRPr="002D6CB4">
              <w:t>, Jianying Hu</w:t>
            </w:r>
            <w:r w:rsidR="002D6CB4" w:rsidRPr="002D6CB4">
              <w:rPr>
                <w:vertAlign w:val="superscript"/>
              </w:rPr>
              <w:t>3</w:t>
            </w:r>
            <w:r w:rsidR="002D6CB4" w:rsidRPr="002D6CB4">
              <w:t>,</w:t>
            </w:r>
            <w:r w:rsidR="002D6CB4" w:rsidRPr="002D6CB4">
              <w:rPr>
                <w:vertAlign w:val="superscript"/>
              </w:rPr>
              <w:t xml:space="preserve"> </w:t>
            </w:r>
            <w:r w:rsidR="002D6CB4" w:rsidRPr="002D6CB4">
              <w:t>Joel Dudley</w:t>
            </w:r>
            <w:r w:rsidR="002D6CB4" w:rsidRPr="002D6CB4">
              <w:rPr>
                <w:vertAlign w:val="superscript"/>
              </w:rPr>
              <w:t>1</w:t>
            </w:r>
            <w:r w:rsidR="00CF1143">
              <w:rPr>
                <w:vertAlign w:val="superscript"/>
              </w:rPr>
              <w:t>*</w:t>
            </w:r>
          </w:p>
          <w:p w14:paraId="2E5F2C58" w14:textId="718A580D" w:rsidR="00C35B59" w:rsidRPr="00C35B59" w:rsidRDefault="00956215" w:rsidP="00C35B59">
            <w:pPr>
              <w:pStyle w:val="Author-Affiliation"/>
            </w:pPr>
            <w:r>
              <w:rPr>
                <w:vertAlign w:val="superscript"/>
              </w:rPr>
              <w:t>1</w:t>
            </w:r>
            <w:r>
              <w:t>Icahn School of Medicine a</w:t>
            </w:r>
            <w:r w:rsidR="00857D92">
              <w:t>t Mt. Sinai, New York, NY, 10029</w:t>
            </w:r>
            <w:r>
              <w:t xml:space="preserve">, </w:t>
            </w:r>
            <w:r>
              <w:rPr>
                <w:vertAlign w:val="superscript"/>
              </w:rPr>
              <w:t>2</w:t>
            </w:r>
            <w:r w:rsidR="002D6CB4">
              <w:t>Courant Institute of Mathematical Sc</w:t>
            </w:r>
            <w:r w:rsidR="002D6CB4">
              <w:t>i</w:t>
            </w:r>
            <w:r w:rsidR="002D6CB4">
              <w:t>ences</w:t>
            </w:r>
            <w:r w:rsidR="00CC64E3" w:rsidRPr="00D65C51">
              <w:t xml:space="preserve">, </w:t>
            </w:r>
            <w:r w:rsidR="002D6CB4">
              <w:t xml:space="preserve">New York University, </w:t>
            </w:r>
            <w:r>
              <w:t>New York, NY</w:t>
            </w:r>
            <w:r w:rsidR="001D1C4A">
              <w:t>,</w:t>
            </w:r>
            <w:r>
              <w:t xml:space="preserve"> 10012</w:t>
            </w:r>
            <w:r w:rsidR="00CC64E3" w:rsidRPr="00D65C51">
              <w:t xml:space="preserve">, </w:t>
            </w:r>
            <w:r>
              <w:rPr>
                <w:vertAlign w:val="superscript"/>
              </w:rPr>
              <w:t>3</w:t>
            </w:r>
            <w:r>
              <w:t>IBM T. J. Watson Research Center, Yorktown Heights, NY,</w:t>
            </w:r>
            <w:r w:rsidR="00C86199">
              <w:t xml:space="preserve"> 10598</w:t>
            </w:r>
            <w:r w:rsidR="00C35B59">
              <w:t xml:space="preserve">, </w:t>
            </w:r>
            <w:r w:rsidR="00C35B59" w:rsidRPr="007E6F07">
              <w:rPr>
                <w:vertAlign w:val="superscript"/>
              </w:rPr>
              <w:t>4</w:t>
            </w:r>
            <w:r w:rsidR="00C35B59" w:rsidRPr="00C35B59">
              <w:t>Department of Healthcare Policy and Research</w:t>
            </w:r>
            <w:r w:rsidR="00C35B59">
              <w:t xml:space="preserve">, </w:t>
            </w:r>
            <w:r w:rsidR="00C35B59" w:rsidRPr="00C35B59">
              <w:t>Weill Cornell Medical College, Cornell University</w:t>
            </w:r>
            <w:r w:rsidR="00C35B59">
              <w:t>, New York, NY</w:t>
            </w:r>
            <w:r w:rsidR="001D1C4A">
              <w:t>,</w:t>
            </w:r>
            <w:r w:rsidR="00C35B59">
              <w:t xml:space="preserve"> 10065</w:t>
            </w:r>
          </w:p>
          <w:p w14:paraId="48822530" w14:textId="77777777" w:rsidR="00CC64E3" w:rsidRPr="00D65C51" w:rsidRDefault="00CC64E3" w:rsidP="007E6F07">
            <w:pPr>
              <w:pStyle w:val="Author-Affiliation"/>
              <w:rPr>
                <w:b/>
                <w:i/>
              </w:rPr>
            </w:pPr>
            <w:r w:rsidRPr="00D65C51">
              <w:t>*To whom correspondence should be addressed.</w:t>
            </w:r>
          </w:p>
          <w:p w14:paraId="43D980C6" w14:textId="77777777" w:rsidR="00CC64E3" w:rsidRPr="00D65C51" w:rsidRDefault="00CC64E3" w:rsidP="002F4CA8">
            <w:pPr>
              <w:pStyle w:val="corrs-au"/>
            </w:pPr>
            <w:r w:rsidRPr="00D65C51">
              <w:t>Associate Editor: XXXXXXX</w:t>
            </w:r>
          </w:p>
          <w:p w14:paraId="0A2DF9B5" w14:textId="77777777" w:rsidR="00CC64E3" w:rsidRDefault="00CC64E3" w:rsidP="002F4CA8">
            <w:pPr>
              <w:pStyle w:val="History-Dates"/>
            </w:pPr>
            <w:r w:rsidRPr="003B3D09">
              <w:t>Received on XXXXX</w:t>
            </w:r>
            <w:r>
              <w:t>; r</w:t>
            </w:r>
            <w:r w:rsidRPr="003B3D09">
              <w:t>e</w:t>
            </w:r>
            <w:r>
              <w:t>vised</w:t>
            </w:r>
            <w:r w:rsidRPr="003B3D09">
              <w:t xml:space="preserve"> on XXXXX</w:t>
            </w:r>
            <w:r>
              <w:t xml:space="preserve">; accepted </w:t>
            </w:r>
            <w:r w:rsidRPr="003B3D09">
              <w:t>on XXXXX</w:t>
            </w:r>
            <w:r>
              <w:t xml:space="preserve"> </w:t>
            </w:r>
          </w:p>
          <w:p w14:paraId="20D15D10" w14:textId="77777777" w:rsidR="00CC64E3" w:rsidRPr="00C4341F" w:rsidRDefault="00CC64E3" w:rsidP="00A5432A">
            <w:pPr>
              <w:pStyle w:val="Abstract-Head"/>
            </w:pPr>
            <w:r w:rsidRPr="00C4341F">
              <w:t>Abstract</w:t>
            </w:r>
          </w:p>
          <w:p w14:paraId="01F06833" w14:textId="33F8A04C" w:rsidR="006D1F1E" w:rsidRDefault="00CC64E3" w:rsidP="00A5432A">
            <w:pPr>
              <w:pStyle w:val="Abstract-Text"/>
            </w:pPr>
            <w:r w:rsidRPr="00DA7E18">
              <w:rPr>
                <w:b/>
                <w:bCs/>
              </w:rPr>
              <w:t>Motivation:</w:t>
            </w:r>
            <w:r w:rsidRPr="00DA7E18">
              <w:t xml:space="preserve"> </w:t>
            </w:r>
            <w:r w:rsidR="00786CC7">
              <w:t xml:space="preserve">Gene expression profiling of </w:t>
            </w:r>
            <w:r w:rsidR="007D5E4A">
              <w:rPr>
                <w:i/>
              </w:rPr>
              <w:t xml:space="preserve">in vitro </w:t>
            </w:r>
            <w:r w:rsidR="00786CC7">
              <w:t xml:space="preserve">drug perturbations is useful for many </w:t>
            </w:r>
            <w:r w:rsidR="000455E5">
              <w:t>biomedical discovery</w:t>
            </w:r>
            <w:r w:rsidR="00786CC7">
              <w:t xml:space="preserve"> applications including drug repurposing and elucidation of drug mechanisms</w:t>
            </w:r>
            <w:r w:rsidR="007D5E4A">
              <w:t xml:space="preserve">. However, </w:t>
            </w:r>
            <w:r w:rsidR="00786CC7">
              <w:t>limited data availability across cell types has hindered our capacity to leverage</w:t>
            </w:r>
            <w:r w:rsidR="000455E5">
              <w:t xml:space="preserve"> </w:t>
            </w:r>
            <w:r w:rsidR="001655D9">
              <w:t xml:space="preserve">or explore </w:t>
            </w:r>
            <w:r w:rsidR="00786CC7">
              <w:t xml:space="preserve">the cell-specificity of these perturbations. </w:t>
            </w:r>
            <w:r w:rsidR="007D5E4A">
              <w:t>While r</w:t>
            </w:r>
            <w:r w:rsidR="000766C0">
              <w:t xml:space="preserve">ecent efforts have generated </w:t>
            </w:r>
            <w:r w:rsidR="003A12EF">
              <w:t xml:space="preserve">a large number of </w:t>
            </w:r>
            <w:r w:rsidR="00786CC7">
              <w:t>drug pertu</w:t>
            </w:r>
            <w:r w:rsidR="00786CC7">
              <w:t>r</w:t>
            </w:r>
            <w:r w:rsidR="00786CC7">
              <w:t xml:space="preserve">bation profiles across a </w:t>
            </w:r>
            <w:r w:rsidR="00FA662D">
              <w:t>variety of cell types</w:t>
            </w:r>
            <w:r w:rsidR="007D5E4A">
              <w:rPr>
                <w:i/>
              </w:rPr>
              <w:t xml:space="preserve">, </w:t>
            </w:r>
            <w:r w:rsidR="00F753D1">
              <w:t xml:space="preserve">many </w:t>
            </w:r>
            <w:r w:rsidR="00D026A9">
              <w:t xml:space="preserve">gaps </w:t>
            </w:r>
            <w:r w:rsidR="00E85738">
              <w:t xml:space="preserve">remain </w:t>
            </w:r>
            <w:r w:rsidR="00D026A9">
              <w:t xml:space="preserve">in this </w:t>
            </w:r>
            <w:r w:rsidR="00DB40D8">
              <w:t>combinatorial</w:t>
            </w:r>
            <w:r w:rsidR="00E85738">
              <w:t xml:space="preserve"> </w:t>
            </w:r>
            <w:r w:rsidR="001B75B7">
              <w:t xml:space="preserve">drug/cell </w:t>
            </w:r>
            <w:r w:rsidR="00E85738">
              <w:t>space</w:t>
            </w:r>
            <w:r w:rsidR="000766C0">
              <w:t>. Hence,</w:t>
            </w:r>
            <w:r w:rsidR="00E43F7E">
              <w:t xml:space="preserve"> we asked whether it is possible to</w:t>
            </w:r>
            <w:r w:rsidR="00760DA2">
              <w:t xml:space="preserve"> fill these gaps by</w:t>
            </w:r>
            <w:r w:rsidR="00E43F7E">
              <w:t xml:space="preserve"> predict</w:t>
            </w:r>
            <w:r w:rsidR="00760DA2">
              <w:t>ing</w:t>
            </w:r>
            <w:r w:rsidR="00E43F7E">
              <w:t xml:space="preserve"> </w:t>
            </w:r>
            <w:r w:rsidR="007D5E4A">
              <w:t xml:space="preserve">cell-specific </w:t>
            </w:r>
            <w:r w:rsidR="00E43F7E">
              <w:t>drug</w:t>
            </w:r>
            <w:r w:rsidR="007D5E4A">
              <w:t xml:space="preserve"> </w:t>
            </w:r>
            <w:r w:rsidR="00E43F7E">
              <w:t xml:space="preserve">perturbation profiles </w:t>
            </w:r>
            <w:r w:rsidR="000455E5">
              <w:t>using</w:t>
            </w:r>
            <w:r w:rsidR="00D6334A">
              <w:t xml:space="preserve"> </w:t>
            </w:r>
            <w:r w:rsidR="000455E5">
              <w:t xml:space="preserve">available </w:t>
            </w:r>
            <w:r w:rsidR="00826F72">
              <w:t xml:space="preserve">expression </w:t>
            </w:r>
            <w:r w:rsidR="000455E5">
              <w:t>data from</w:t>
            </w:r>
            <w:r w:rsidR="00E43F7E">
              <w:t xml:space="preserve"> related conditions</w:t>
            </w:r>
            <w:r w:rsidR="000455E5">
              <w:t>--</w:t>
            </w:r>
            <w:r w:rsidR="00FF4589">
              <w:t xml:space="preserve">i.e. </w:t>
            </w:r>
            <w:proofErr w:type="gramStart"/>
            <w:r w:rsidR="00FF4589">
              <w:t>from</w:t>
            </w:r>
            <w:proofErr w:type="gramEnd"/>
            <w:r w:rsidR="00FF4589">
              <w:t xml:space="preserve"> </w:t>
            </w:r>
            <w:r w:rsidR="00B77A3C">
              <w:t>other drugs and</w:t>
            </w:r>
            <w:r w:rsidR="00E43F7E">
              <w:t xml:space="preserve"> cell types</w:t>
            </w:r>
            <w:r w:rsidR="00EE2ADE">
              <w:t>.</w:t>
            </w:r>
          </w:p>
          <w:p w14:paraId="43F996E3" w14:textId="5F0C333B" w:rsidR="00404A38" w:rsidRPr="00404A38" w:rsidRDefault="00CC64E3" w:rsidP="00404A38">
            <w:pPr>
              <w:pStyle w:val="Abstract-Text"/>
            </w:pPr>
            <w:r w:rsidRPr="00DA7E18">
              <w:rPr>
                <w:b/>
              </w:rPr>
              <w:t>Results:</w:t>
            </w:r>
            <w:r w:rsidRPr="00DA7E18">
              <w:t xml:space="preserve"> </w:t>
            </w:r>
            <w:r w:rsidR="00D6334A">
              <w:t xml:space="preserve">We </w:t>
            </w:r>
            <w:r w:rsidR="00F13A52">
              <w:t>developed a computational framework that</w:t>
            </w:r>
            <w:r w:rsidR="00D6334A">
              <w:t xml:space="preserve"> </w:t>
            </w:r>
            <w:r w:rsidR="00155D67">
              <w:t xml:space="preserve">first </w:t>
            </w:r>
            <w:r w:rsidR="00F13A52">
              <w:t>arranges</w:t>
            </w:r>
            <w:r w:rsidR="00D6334A">
              <w:t xml:space="preserve"> </w:t>
            </w:r>
            <w:r w:rsidR="001655D9">
              <w:t xml:space="preserve">existing </w:t>
            </w:r>
            <w:r w:rsidR="00826F72">
              <w:t xml:space="preserve">profiles </w:t>
            </w:r>
            <w:r w:rsidR="00D6334A">
              <w:t>into a three-dimensional array (</w:t>
            </w:r>
            <w:r w:rsidR="00D003EF">
              <w:t>or</w:t>
            </w:r>
            <w:r w:rsidR="00D6334A">
              <w:t xml:space="preserve"> tensor) indexed by drugs, genes, and cell types, and then </w:t>
            </w:r>
            <w:r w:rsidR="00A1240F">
              <w:t>uses either local</w:t>
            </w:r>
            <w:r w:rsidR="00EF410D">
              <w:t xml:space="preserve"> </w:t>
            </w:r>
            <w:r w:rsidR="00095098">
              <w:t xml:space="preserve">(nearest neighbors) </w:t>
            </w:r>
            <w:r w:rsidR="00EF410D">
              <w:t xml:space="preserve">or </w:t>
            </w:r>
            <w:r w:rsidR="007D3DEA">
              <w:t xml:space="preserve">global </w:t>
            </w:r>
            <w:r w:rsidR="00095098">
              <w:t xml:space="preserve">(tensor completion) </w:t>
            </w:r>
            <w:r w:rsidR="00A1240F">
              <w:t>information</w:t>
            </w:r>
            <w:r w:rsidR="006B7D22">
              <w:t xml:space="preserve"> to predict unmeasured profiles</w:t>
            </w:r>
            <w:r w:rsidR="00FA662D">
              <w:t xml:space="preserve">. </w:t>
            </w:r>
            <w:r w:rsidR="00D6334A">
              <w:t>We evaluate</w:t>
            </w:r>
            <w:r w:rsidR="00FE0162">
              <w:t>d</w:t>
            </w:r>
            <w:r w:rsidR="00D6334A">
              <w:t xml:space="preserve"> </w:t>
            </w:r>
            <w:r w:rsidR="00153BD9">
              <w:t>the</w:t>
            </w:r>
            <w:r w:rsidR="00F13A52">
              <w:t xml:space="preserve"> </w:t>
            </w:r>
            <w:r w:rsidR="00153BD9">
              <w:t xml:space="preserve">results </w:t>
            </w:r>
            <w:r w:rsidR="00D6334A">
              <w:t>using cross-validation</w:t>
            </w:r>
            <w:r w:rsidR="004C004A">
              <w:t xml:space="preserve"> and </w:t>
            </w:r>
            <w:r w:rsidR="00C01E3F">
              <w:t xml:space="preserve">drug </w:t>
            </w:r>
            <w:r w:rsidR="004C004A">
              <w:t xml:space="preserve">repurposing metrics, as well as comparison to external drug </w:t>
            </w:r>
            <w:r w:rsidR="00826F72">
              <w:t>profiles</w:t>
            </w:r>
            <w:r w:rsidR="004C004A">
              <w:t xml:space="preserve">. </w:t>
            </w:r>
            <w:r w:rsidR="00A1240F">
              <w:t xml:space="preserve">The </w:t>
            </w:r>
            <w:r w:rsidR="00E36D7D">
              <w:t xml:space="preserve">two </w:t>
            </w:r>
            <w:r w:rsidR="00A1240F">
              <w:t>methods had generally comparable performance, with some distin</w:t>
            </w:r>
            <w:r w:rsidR="00A1240F">
              <w:t>c</w:t>
            </w:r>
            <w:r w:rsidR="00A1240F">
              <w:t xml:space="preserve">tions depending on </w:t>
            </w:r>
            <w:r w:rsidR="00E36D7D">
              <w:t xml:space="preserve">the </w:t>
            </w:r>
            <w:r w:rsidR="00095098">
              <w:t xml:space="preserve">input </w:t>
            </w:r>
            <w:r w:rsidR="00A1240F">
              <w:t>data</w:t>
            </w:r>
            <w:r w:rsidR="00095098">
              <w:t xml:space="preserve"> dimensions</w:t>
            </w:r>
            <w:r w:rsidR="00A1240F">
              <w:t xml:space="preserve">. </w:t>
            </w:r>
            <w:r w:rsidR="00E36D7D">
              <w:t>P</w:t>
            </w:r>
            <w:r w:rsidR="0016229C">
              <w:t xml:space="preserve">redictions </w:t>
            </w:r>
            <w:r w:rsidR="00410358">
              <w:t>achiev</w:t>
            </w:r>
            <w:r w:rsidR="00FA662D">
              <w:t>ed</w:t>
            </w:r>
            <w:r w:rsidR="00410358">
              <w:t xml:space="preserve"> correlations</w:t>
            </w:r>
            <w:r w:rsidR="00155D67">
              <w:t xml:space="preserve"> of 0.54</w:t>
            </w:r>
            <w:r w:rsidR="00410358">
              <w:t xml:space="preserve"> between true and predicted expression values</w:t>
            </w:r>
            <w:r w:rsidR="0082391D">
              <w:t xml:space="preserve">, </w:t>
            </w:r>
            <w:r w:rsidR="006C0A6B">
              <w:t xml:space="preserve">and in many cases had stronger correspondence </w:t>
            </w:r>
            <w:r w:rsidR="008E315F">
              <w:t>with</w:t>
            </w:r>
            <w:r w:rsidR="00317C02">
              <w:t xml:space="preserve"> independen</w:t>
            </w:r>
            <w:r w:rsidR="00317C02">
              <w:t>t</w:t>
            </w:r>
            <w:r w:rsidR="00317C02">
              <w:t>ly measured drug profiles</w:t>
            </w:r>
            <w:r w:rsidR="008E315F">
              <w:t xml:space="preserve"> than their measured counterparts</w:t>
            </w:r>
            <w:r w:rsidR="00317C02">
              <w:t>.</w:t>
            </w:r>
            <w:r w:rsidR="00493131">
              <w:t xml:space="preserve"> </w:t>
            </w:r>
            <w:r w:rsidR="006C0A6B">
              <w:t xml:space="preserve">Further, </w:t>
            </w:r>
            <w:r w:rsidR="006C0A6B">
              <w:rPr>
                <w:iCs/>
              </w:rPr>
              <w:t>t</w:t>
            </w:r>
            <w:r w:rsidR="00F919FA">
              <w:rPr>
                <w:iCs/>
              </w:rPr>
              <w:t>he</w:t>
            </w:r>
            <w:r w:rsidR="00404A38" w:rsidRPr="00404A38">
              <w:rPr>
                <w:iCs/>
              </w:rPr>
              <w:t xml:space="preserve"> predicted </w:t>
            </w:r>
            <w:r w:rsidR="0019402A">
              <w:rPr>
                <w:iCs/>
              </w:rPr>
              <w:t>profile</w:t>
            </w:r>
            <w:r w:rsidR="00404A38" w:rsidRPr="00404A38">
              <w:rPr>
                <w:iCs/>
              </w:rPr>
              <w:t xml:space="preserve">s maintain biologically and therapeutically relevant </w:t>
            </w:r>
            <w:r w:rsidR="00961E7C">
              <w:rPr>
                <w:iCs/>
              </w:rPr>
              <w:t>properties</w:t>
            </w:r>
            <w:r w:rsidR="00826F72" w:rsidRPr="00404A38">
              <w:rPr>
                <w:iCs/>
              </w:rPr>
              <w:t xml:space="preserve"> </w:t>
            </w:r>
            <w:r w:rsidR="00404A38" w:rsidRPr="00404A38">
              <w:rPr>
                <w:iCs/>
              </w:rPr>
              <w:t xml:space="preserve">such as </w:t>
            </w:r>
            <w:r w:rsidR="00961E7C">
              <w:rPr>
                <w:iCs/>
              </w:rPr>
              <w:t xml:space="preserve">accurate </w:t>
            </w:r>
            <w:r w:rsidR="00404A38" w:rsidRPr="00404A38">
              <w:rPr>
                <w:iCs/>
              </w:rPr>
              <w:t>differe</w:t>
            </w:r>
            <w:r w:rsidR="008C020D">
              <w:rPr>
                <w:iCs/>
              </w:rPr>
              <w:t xml:space="preserve">ntially expressed genes </w:t>
            </w:r>
            <w:r w:rsidR="000406E0">
              <w:rPr>
                <w:iCs/>
              </w:rPr>
              <w:t>(</w:t>
            </w:r>
            <w:r w:rsidR="008B63BA">
              <w:rPr>
                <w:iCs/>
              </w:rPr>
              <w:t>AUC 0.8</w:t>
            </w:r>
            <w:r w:rsidR="00826F72">
              <w:rPr>
                <w:iCs/>
              </w:rPr>
              <w:t>1</w:t>
            </w:r>
            <w:r w:rsidR="000406E0">
              <w:rPr>
                <w:iCs/>
              </w:rPr>
              <w:t>)</w:t>
            </w:r>
            <w:r w:rsidR="00404A38" w:rsidRPr="00404A38">
              <w:rPr>
                <w:iCs/>
              </w:rPr>
              <w:t xml:space="preserve">, </w:t>
            </w:r>
            <w:r w:rsidR="00404A38" w:rsidRPr="00F6497B">
              <w:rPr>
                <w:iCs/>
              </w:rPr>
              <w:t>gene correlation structure</w:t>
            </w:r>
            <w:r w:rsidR="00404A38" w:rsidRPr="00404A38">
              <w:rPr>
                <w:iCs/>
              </w:rPr>
              <w:t>, and connection to disease signatures for drug repurposing</w:t>
            </w:r>
            <w:r w:rsidR="00EE2ADE">
              <w:rPr>
                <w:iCs/>
              </w:rPr>
              <w:t xml:space="preserve">. </w:t>
            </w:r>
          </w:p>
          <w:p w14:paraId="7EC9E471" w14:textId="7CDAADBC" w:rsidR="003A4127" w:rsidRDefault="003A4127" w:rsidP="00A5432A">
            <w:pPr>
              <w:pStyle w:val="Abstract-Text"/>
              <w:rPr>
                <w:lang w:val="en-GB" w:eastAsia="en-IN"/>
              </w:rPr>
            </w:pPr>
            <w:r w:rsidRPr="00926DBE">
              <w:rPr>
                <w:rFonts w:cs="AdvPS2AA1"/>
                <w:b/>
                <w:lang w:val="en-GB" w:eastAsia="en-IN"/>
              </w:rPr>
              <w:t>Contact</w:t>
            </w:r>
            <w:r w:rsidRPr="004768E7">
              <w:rPr>
                <w:rFonts w:ascii="AdvPS2AA1" w:hAnsi="AdvPS2AA1" w:cs="AdvPS2AA1"/>
                <w:b/>
                <w:lang w:val="en-GB" w:eastAsia="en-IN"/>
              </w:rPr>
              <w:t>:</w:t>
            </w:r>
            <w:r>
              <w:rPr>
                <w:rFonts w:ascii="AdvPS2AA1" w:hAnsi="AdvPS2AA1" w:cs="AdvPS2AA1"/>
                <w:lang w:val="en-GB" w:eastAsia="en-IN"/>
              </w:rPr>
              <w:t xml:space="preserve"> </w:t>
            </w:r>
            <w:r w:rsidR="00CF1143">
              <w:rPr>
                <w:lang w:val="en-GB" w:eastAsia="en-IN"/>
              </w:rPr>
              <w:t>joel.dudley@mssm.edu</w:t>
            </w:r>
          </w:p>
          <w:p w14:paraId="224DCF9E" w14:textId="77777777" w:rsidR="003A4127" w:rsidRDefault="003A4127" w:rsidP="00A5432A">
            <w:pPr>
              <w:pStyle w:val="Abstract-Text"/>
              <w:rPr>
                <w:sz w:val="28"/>
                <w:szCs w:val="28"/>
              </w:rPr>
            </w:pPr>
            <w:r w:rsidRPr="004768E7">
              <w:rPr>
                <w:b/>
                <w:lang w:val="en-GB" w:eastAsia="en-IN"/>
              </w:rPr>
              <w:t>Supplementary information:</w:t>
            </w:r>
            <w:r>
              <w:rPr>
                <w:rFonts w:ascii="AdvPS2A83" w:hAnsi="AdvPS2A83" w:cs="AdvPS2A83"/>
                <w:color w:val="0000FF"/>
                <w:lang w:val="en-GB" w:eastAsia="en-IN"/>
              </w:rPr>
              <w:t xml:space="preserve"> </w:t>
            </w:r>
            <w:r w:rsidRPr="001836B1">
              <w:t xml:space="preserve">Supplementary data are available at </w:t>
            </w:r>
            <w:r w:rsidRPr="001836B1">
              <w:rPr>
                <w:i/>
              </w:rPr>
              <w:t>Bioinformatics</w:t>
            </w:r>
            <w:r w:rsidRPr="001836B1">
              <w:t xml:space="preserve"> online.</w:t>
            </w:r>
          </w:p>
        </w:tc>
      </w:tr>
    </w:tbl>
    <w:p w14:paraId="1D62730A" w14:textId="77777777" w:rsidR="001C2278" w:rsidRDefault="001C2278" w:rsidP="001A0125">
      <w:pPr>
        <w:pStyle w:val="Heading1"/>
        <w:sectPr w:rsidR="001C2278" w:rsidSect="001C2278">
          <w:headerReference w:type="even" r:id="rId9"/>
          <w:headerReference w:type="default" r:id="rId10"/>
          <w:footerReference w:type="even" r:id="rId11"/>
          <w:footerReference w:type="default" r:id="rId12"/>
          <w:headerReference w:type="first" r:id="rId13"/>
          <w:footerReference w:type="first" r:id="rId14"/>
          <w:pgSz w:w="12240" w:h="15840" w:code="1"/>
          <w:pgMar w:top="1267" w:right="1170" w:bottom="1267" w:left="1094" w:header="706" w:footer="835" w:gutter="0"/>
          <w:cols w:space="720"/>
          <w:titlePg/>
          <w:docGrid w:linePitch="360"/>
        </w:sectPr>
      </w:pPr>
    </w:p>
    <w:p w14:paraId="1BD493BF" w14:textId="573B6A1B" w:rsidR="00D83B8A" w:rsidRPr="00F4766C" w:rsidRDefault="00952599" w:rsidP="001A0125">
      <w:pPr>
        <w:pStyle w:val="Heading1"/>
      </w:pPr>
      <w:r w:rsidRPr="00F4766C">
        <w:lastRenderedPageBreak/>
        <w:t xml:space="preserve">Introduction </w:t>
      </w:r>
    </w:p>
    <w:p w14:paraId="1326B3E1" w14:textId="7676D333" w:rsidR="00D85C10" w:rsidRDefault="00066081" w:rsidP="008E0157">
      <w:pPr>
        <w:pStyle w:val="para-first"/>
        <w:tabs>
          <w:tab w:val="left" w:pos="360"/>
          <w:tab w:val="left" w:pos="720"/>
          <w:tab w:val="left" w:pos="810"/>
        </w:tabs>
      </w:pPr>
      <w:r>
        <w:t xml:space="preserve">Genome-wide expression profiling of </w:t>
      </w:r>
      <w:r w:rsidRPr="008D1DE8">
        <w:rPr>
          <w:i/>
        </w:rPr>
        <w:t>in vitro</w:t>
      </w:r>
      <w:r>
        <w:t xml:space="preserve"> drug perturbations </w:t>
      </w:r>
      <w:r w:rsidR="00C30BBB">
        <w:t xml:space="preserve">has proven to be useful for </w:t>
      </w:r>
      <w:r w:rsidR="00253082">
        <w:t>many aspects of drug discovery and development</w:t>
      </w:r>
      <w:r w:rsidR="003B6691">
        <w:t xml:space="preserve"> </w:t>
      </w:r>
      <w:r w:rsidR="003B6691">
        <w:fldChar w:fldCharType="begin"/>
      </w:r>
      <w:r w:rsidR="003B6691">
        <w:instrText xml:space="preserve"> ADDIN EN.CITE &lt;EndNote&gt;&lt;Cite&gt;&lt;Author&gt;Qu&lt;/Author&gt;&lt;Year&gt;2012&lt;/Year&gt;&lt;RecNum&gt;333&lt;/RecNum&gt;&lt;DisplayText&gt;(Qu and Rajpal, 2012)&lt;/DisplayText&gt;&lt;record&gt;&lt;rec-number&gt;333&lt;/rec-number&gt;&lt;foreign-keys&gt;&lt;key app="EN" db-id="z5xffwddp5rps0ez2x1xptr4azxt50rspf92" timestamp="1454697069"&gt;333&lt;/key&gt;&lt;/foreign-keys&gt;&lt;ref-type name="Journal Article"&gt;17&lt;/ref-type&gt;&lt;contributors&gt;&lt;authors&gt;&lt;author&gt;Qu, Xiaoyan A&lt;/author&gt;&lt;author&gt;Rajpal, Deepak K&lt;/author&gt;&lt;/authors&gt;&lt;/contributors&gt;&lt;titles&gt;&lt;title&gt;Applications of Connectivity Map in drug discovery and development&lt;/title&gt;&lt;secondary-title&gt;Drug discovery today&lt;/secondary-title&gt;&lt;/titles&gt;&lt;periodical&gt;&lt;full-title&gt;Drug Discov Today&lt;/full-title&gt;&lt;abbr-1&gt;Drug discovery today&lt;/abbr-1&gt;&lt;/periodical&gt;&lt;pages&gt;1289-1298&lt;/pages&gt;&lt;volume&gt;17&lt;/volume&gt;&lt;number&gt;23&lt;/number&gt;&lt;dates&gt;&lt;year&gt;2012&lt;/year&gt;&lt;/dates&gt;&lt;isbn&gt;1359-6446&lt;/isbn&gt;&lt;urls&gt;&lt;/urls&gt;&lt;/record&gt;&lt;/Cite&gt;&lt;/EndNote&gt;</w:instrText>
      </w:r>
      <w:r w:rsidR="003B6691">
        <w:fldChar w:fldCharType="separate"/>
      </w:r>
      <w:r w:rsidR="003B6691">
        <w:rPr>
          <w:noProof/>
        </w:rPr>
        <w:t>(Qu and Rajpal, 2012)</w:t>
      </w:r>
      <w:r w:rsidR="003B6691">
        <w:fldChar w:fldCharType="end"/>
      </w:r>
      <w:r w:rsidR="00E02440">
        <w:t>.</w:t>
      </w:r>
      <w:r w:rsidR="00253082">
        <w:t xml:space="preserve"> </w:t>
      </w:r>
      <w:r w:rsidR="00D003EF">
        <w:t>Applications</w:t>
      </w:r>
      <w:r w:rsidR="00E02440">
        <w:t xml:space="preserve"> include </w:t>
      </w:r>
      <w:r w:rsidR="00B6692A">
        <w:t>elucidation of drug mech</w:t>
      </w:r>
      <w:r w:rsidR="00B6692A">
        <w:t>a</w:t>
      </w:r>
      <w:r w:rsidR="00B6692A">
        <w:t xml:space="preserve">nisms </w:t>
      </w:r>
      <w:r w:rsidR="00B6692A">
        <w:fldChar w:fldCharType="begin"/>
      </w:r>
      <w:r w:rsidR="00B6692A">
        <w:instrText xml:space="preserve"> ADDIN EN.CITE &lt;EndNote&gt;&lt;Cite&gt;&lt;Author&gt;Wei&lt;/Author&gt;&lt;Year&gt;2006&lt;/Year&gt;&lt;RecNum&gt;334&lt;/RecNum&gt;&lt;DisplayText&gt;(Wei, et al., 2006)&lt;/DisplayText&gt;&lt;record&gt;&lt;rec-number&gt;334&lt;/rec-number&gt;&lt;foreign-keys&gt;&lt;key app="EN" db-id="z5xffwddp5rps0ez2x1xptr4azxt50rspf92" timestamp="1454697207"&gt;334&lt;/key&gt;&lt;/foreign-keys&gt;&lt;ref-type name="Journal Article"&gt;17&lt;/ref-type&gt;&lt;contributors&gt;&lt;authors&gt;&lt;author&gt;Wei, Guo&lt;/author&gt;&lt;author&gt;Twomey, David&lt;/author&gt;&lt;author&gt;Lamb, Justin&lt;/author&gt;&lt;author&gt;Schlis, Krysta&lt;/author&gt;&lt;author&gt;Agarwal, Jyoti&lt;/author&gt;&lt;author&gt;Stam, Ronald W&lt;/author&gt;&lt;author&gt;Opferman, Joseph T&lt;/author&gt;&lt;author&gt;Sallan, Stephen E&lt;/author&gt;&lt;author&gt;den Boer, Monique L&lt;/author&gt;&lt;author&gt;Pieters, Rob&lt;/author&gt;&lt;/authors&gt;&lt;/contributors&gt;&lt;titles&gt;&lt;title&gt;Gene expression-based chemical genomics identifies rapamycin as a modulator of MCL1 and glucocorticoid resistance&lt;/title&gt;&lt;secondary-title&gt;Cancer cell&lt;/secondary-title&gt;&lt;/titles&gt;&lt;periodical&gt;&lt;full-title&gt;Cancer cell&lt;/full-title&gt;&lt;/periodical&gt;&lt;pages&gt;331-342&lt;/pages&gt;&lt;volume&gt;10&lt;/volume&gt;&lt;number&gt;4&lt;/number&gt;&lt;dates&gt;&lt;year&gt;2006&lt;/year&gt;&lt;/dates&gt;&lt;isbn&gt;1535-6108&lt;/isbn&gt;&lt;urls&gt;&lt;/urls&gt;&lt;/record&gt;&lt;/Cite&gt;&lt;/EndNote&gt;</w:instrText>
      </w:r>
      <w:r w:rsidR="00B6692A">
        <w:fldChar w:fldCharType="separate"/>
      </w:r>
      <w:r w:rsidR="00B6692A">
        <w:rPr>
          <w:noProof/>
        </w:rPr>
        <w:t>(Wei, et al., 2006)</w:t>
      </w:r>
      <w:r w:rsidR="00B6692A">
        <w:fldChar w:fldCharType="end"/>
      </w:r>
      <w:r w:rsidR="00B6692A">
        <w:t xml:space="preserve">, </w:t>
      </w:r>
      <w:r w:rsidR="00B9457F">
        <w:t xml:space="preserve">lead identification </w:t>
      </w:r>
      <w:r w:rsidR="00B9457F">
        <w:fldChar w:fldCharType="begin"/>
      </w:r>
      <w:r w:rsidR="00B9457F">
        <w:instrText xml:space="preserve"> ADDIN EN.CITE &lt;EndNote&gt;&lt;Cite&gt;&lt;Author&gt;Hassane&lt;/Author&gt;&lt;Year&gt;2008&lt;/Year&gt;&lt;RecNum&gt;335&lt;/RecNum&gt;&lt;DisplayText&gt;(Hassane, et al., 2008)&lt;/DisplayText&gt;&lt;record&gt;&lt;rec-number&gt;335&lt;/rec-number&gt;&lt;foreign-keys&gt;&lt;key app="EN" db-id="z5xffwddp5rps0ez2x1xptr4azxt50rspf92" timestamp="1454697382"&gt;335&lt;/key&gt;&lt;/foreign-keys&gt;&lt;ref-type name="Journal Article"&gt;17&lt;/ref-type&gt;&lt;contributors&gt;&lt;authors&gt;&lt;author&gt;Hassane, Duane C&lt;/author&gt;&lt;author&gt;Guzman, Monica L&lt;/author&gt;&lt;author&gt;Corbett, Cheryl&lt;/author&gt;&lt;author&gt;Li, Xiaojie&lt;/author&gt;&lt;author&gt;Abboud, Ramzi&lt;/author&gt;&lt;author&gt;Young, Fay&lt;/author&gt;&lt;author&gt;Liesveld, Jane L&lt;/author&gt;&lt;author&gt;Carroll, Martin&lt;/author&gt;&lt;author&gt;Jordan, Craig T&lt;/author&gt;&lt;/authors&gt;&lt;/contributors&gt;&lt;titles&gt;&lt;title&gt;Discovery of agents that eradicate leukemia stem cells using an in silico screen of public gene expression data&lt;/title&gt;&lt;secondary-title&gt;Blood&lt;/secondary-title&gt;&lt;/titles&gt;&lt;periodical&gt;&lt;full-title&gt;Blood&lt;/full-title&gt;&lt;/periodical&gt;&lt;pages&gt;5654-5662&lt;/pages&gt;&lt;volume&gt;111&lt;/volume&gt;&lt;number&gt;12&lt;/number&gt;&lt;dates&gt;&lt;year&gt;2008&lt;/year&gt;&lt;/dates&gt;&lt;isbn&gt;0006-4971&lt;/isbn&gt;&lt;urls&gt;&lt;/urls&gt;&lt;/record&gt;&lt;/Cite&gt;&lt;/EndNote&gt;</w:instrText>
      </w:r>
      <w:r w:rsidR="00B9457F">
        <w:fldChar w:fldCharType="separate"/>
      </w:r>
      <w:r w:rsidR="00B9457F">
        <w:rPr>
          <w:noProof/>
        </w:rPr>
        <w:t>(Hassane, et al., 2008)</w:t>
      </w:r>
      <w:r w:rsidR="00B9457F">
        <w:fldChar w:fldCharType="end"/>
      </w:r>
      <w:r w:rsidR="00B9457F">
        <w:t xml:space="preserve">, </w:t>
      </w:r>
      <w:r w:rsidR="0046659D">
        <w:t xml:space="preserve">and </w:t>
      </w:r>
      <w:r w:rsidR="00BF5A96">
        <w:t xml:space="preserve">drug repurposing </w:t>
      </w:r>
      <w:r w:rsidR="00BF5A96">
        <w:fldChar w:fldCharType="begin"/>
      </w:r>
      <w:r>
        <w:instrText xml:space="preserve"> ADDIN EN.CITE &lt;EndNote&gt;&lt;Cite&gt;&lt;Author&gt;Dudley&lt;/Author&gt;&lt;Year&gt;2011&lt;/Year&gt;&lt;RecNum&gt;74&lt;/RecNum&gt;&lt;DisplayText&gt;(Dudley, et al., 2011; Hu and Agarwal, 2009)&lt;/DisplayText&gt;&lt;record&gt;&lt;rec-number&gt;74&lt;/rec-number&gt;&lt;foreign-keys&gt;&lt;key app="EN" db-id="z5xffwddp5rps0ez2x1xptr4azxt50rspf92" timestamp="1421727186"&gt;74&lt;/key&gt;&lt;/foreign-keys&gt;&lt;ref-type name="Journal Article"&gt;17&lt;/ref-type&gt;&lt;contributors&gt;&lt;authors&gt;&lt;author&gt;Dudley, Joel T&lt;/author&gt;&lt;author&gt;Deshpande, Tarangini&lt;/author&gt;&lt;author&gt;Butte, Atul J&lt;/author&gt;&lt;/authors&gt;&lt;/contributors&gt;&lt;titles&gt;&lt;title&gt;Exploiting drug–disease relationships for computational drug repositioning&lt;/title&gt;&lt;secondary-title&gt;Briefings in bioinformatics&lt;/secondary-title&gt;&lt;/titles&gt;&lt;periodical&gt;&lt;full-title&gt;Brief Bioinform&lt;/full-title&gt;&lt;abbr-1&gt;Briefings in bioinformatics&lt;/abbr-1&gt;&lt;/periodical&gt;&lt;pages&gt;bbr013&lt;/pages&gt;&lt;dates&gt;&lt;year&gt;2011&lt;/year&gt;&lt;/dates&gt;&lt;isbn&gt;1467-5463&lt;/isbn&gt;&lt;urls&gt;&lt;/urls&gt;&lt;/record&gt;&lt;/Cite&gt;&lt;Cite&gt;&lt;Author&gt;Hu&lt;/Author&gt;&lt;Year&gt;2009&lt;/Year&gt;&lt;RecNum&gt;52&lt;/RecNum&gt;&lt;record&gt;&lt;rec-number&gt;52&lt;/rec-number&gt;&lt;foreign-keys&gt;&lt;key app="EN" db-id="z5xffwddp5rps0ez2x1xptr4azxt50rspf92" timestamp="1421507773"&gt;52&lt;/key&gt;&lt;/foreign-keys&gt;&lt;ref-type name="Journal Article"&gt;17&lt;/ref-type&gt;&lt;contributors&gt;&lt;authors&gt;&lt;author&gt;Hu, Guanghui&lt;/author&gt;&lt;author&gt;Agarwal, Pankaj&lt;/author&gt;&lt;/authors&gt;&lt;/contributors&gt;&lt;titles&gt;&lt;title&gt;Human disease-drug network based on genomic expression profiles&lt;/title&gt;&lt;secondary-title&gt;PLoS One&lt;/secondary-title&gt;&lt;/titles&gt;&lt;periodical&gt;&lt;full-title&gt;PLoS One&lt;/full-title&gt;&lt;abbr-1&gt;PloS one&lt;/abbr-1&gt;&lt;/periodical&gt;&lt;pages&gt;e6536&lt;/pages&gt;&lt;volume&gt;4&lt;/volume&gt;&lt;number&gt;8&lt;/number&gt;&lt;dates&gt;&lt;year&gt;2009&lt;/year&gt;&lt;/dates&gt;&lt;isbn&gt;1932-6203&lt;/isbn&gt;&lt;urls&gt;&lt;/urls&gt;&lt;/record&gt;&lt;/Cite&gt;&lt;/EndNote&gt;</w:instrText>
      </w:r>
      <w:r w:rsidR="00BF5A96">
        <w:fldChar w:fldCharType="separate"/>
      </w:r>
      <w:r>
        <w:rPr>
          <w:noProof/>
        </w:rPr>
        <w:t>(Dudley, et al., 2011; Hu and Agarwal, 2009)</w:t>
      </w:r>
      <w:r w:rsidR="00BF5A96">
        <w:fldChar w:fldCharType="end"/>
      </w:r>
      <w:r w:rsidR="00BF5A96">
        <w:t xml:space="preserve">. </w:t>
      </w:r>
      <w:r w:rsidR="007944A1">
        <w:t xml:space="preserve">Despite </w:t>
      </w:r>
      <w:r w:rsidR="007F0C4C">
        <w:t>this</w:t>
      </w:r>
      <w:r w:rsidR="00B958EA">
        <w:t xml:space="preserve"> success</w:t>
      </w:r>
      <w:r w:rsidR="007944A1">
        <w:t xml:space="preserve">, the capacity to leverage cell-specific responses has </w:t>
      </w:r>
      <w:r w:rsidR="00FE5E79">
        <w:t>been hi</w:t>
      </w:r>
      <w:r w:rsidR="00FE5E79">
        <w:t>n</w:t>
      </w:r>
      <w:r w:rsidR="00FE5E79">
        <w:t>dered</w:t>
      </w:r>
      <w:r w:rsidR="007944A1">
        <w:t xml:space="preserve"> by limited data availability across cell types</w:t>
      </w:r>
      <w:r w:rsidR="003A3045">
        <w:t xml:space="preserve"> </w:t>
      </w:r>
      <w:r w:rsidR="003A3045">
        <w:fldChar w:fldCharType="begin"/>
      </w:r>
      <w:r w:rsidR="008A493F">
        <w:instrText xml:space="preserve"> ADDIN EN.CITE &lt;EndNote&gt;&lt;Cite&gt;&lt;Author&gt;Khan&lt;/Author&gt;&lt;Year&gt;2014&lt;/Year&gt;&lt;RecNum&gt;367&lt;/RecNum&gt;&lt;DisplayText&gt;(Khan, et al., 2014; Parkkinen and Kaski, 2014)&lt;/DisplayText&gt;&lt;record&gt;&lt;rec-number&gt;367&lt;/rec-number&gt;&lt;foreign-keys&gt;&lt;key app="EN" db-id="z5xffwddp5rps0ez2x1xptr4azxt50rspf92" timestamp="1472316860"&gt;367&lt;/key&gt;&lt;/foreign-keys&gt;&lt;ref-type name="Journal Article"&gt;17&lt;/ref-type&gt;&lt;contributors&gt;&lt;authors&gt;&lt;author&gt;Khan, Suleiman A&lt;/author&gt;&lt;author&gt;Virtanen, Seppo&lt;/author&gt;&lt;author&gt;Kallioniemi, Olli P&lt;/author&gt;&lt;author&gt;Wennerberg, Krister&lt;/author&gt;&lt;author&gt;Poso, Antti&lt;/author&gt;&lt;author&gt;Kaski, Samuel&lt;/author&gt;&lt;/authors&gt;&lt;/contributors&gt;&lt;titles&gt;&lt;title&gt;Identification of structural features in chemicals associated with cancer drug response: a systematic data-driven analysis&lt;/title&gt;&lt;secondary-title&gt;Bioinformatics&lt;/secondary-title&gt;&lt;/titles&gt;&lt;periodical&gt;&lt;full-title&gt;Bioinformatics&lt;/full-title&gt;&lt;abbr-1&gt;Bioinformatics&lt;/abbr-1&gt;&lt;/periodical&gt;&lt;pages&gt;i497-i504&lt;/pages&gt;&lt;volume&gt;30&lt;/volume&gt;&lt;number&gt;17&lt;/number&gt;&lt;dates&gt;&lt;year&gt;2014&lt;/year&gt;&lt;/dates&gt;&lt;isbn&gt;1367-4803&lt;/isbn&gt;&lt;urls&gt;&lt;/urls&gt;&lt;/record&gt;&lt;/Cite&gt;&lt;Cite&gt;&lt;Author&gt;Parkkinen&lt;/Author&gt;&lt;Year&gt;2014&lt;/Year&gt;&lt;RecNum&gt;203&lt;/RecNum&gt;&lt;record&gt;&lt;rec-number&gt;203&lt;/rec-number&gt;&lt;foreign-keys&gt;&lt;key app="EN" db-id="z5xffwddp5rps0ez2x1xptr4azxt50rspf92" timestamp="1443134451"&gt;203&lt;/key&gt;&lt;/foreign-keys&gt;&lt;ref-type name="Journal Article"&gt;17&lt;/ref-type&gt;&lt;contributors&gt;&lt;authors&gt;&lt;author&gt;Parkkinen, Juuso A&lt;/author&gt;&lt;author&gt;Kaski, Samuel&lt;/author&gt;&lt;/authors&gt;&lt;/contributors&gt;&lt;titles&gt;&lt;title&gt;Probabilistic drug connectivity mapping&lt;/title&gt;&lt;secondary-title&gt;BMC bioinformatics&lt;/secondary-title&gt;&lt;/titles&gt;&lt;periodical&gt;&lt;full-title&gt;BMC bioinformatics&lt;/full-title&gt;&lt;/periodical&gt;&lt;pages&gt;113&lt;/pages&gt;&lt;volume&gt;15&lt;/volume&gt;&lt;number&gt;1&lt;/number&gt;&lt;dates&gt;&lt;year&gt;2014&lt;/year&gt;&lt;/dates&gt;&lt;isbn&gt;1471-2105&lt;/isbn&gt;&lt;urls&gt;&lt;/urls&gt;&lt;/record&gt;&lt;/Cite&gt;&lt;/EndNote&gt;</w:instrText>
      </w:r>
      <w:r w:rsidR="003A3045">
        <w:fldChar w:fldCharType="separate"/>
      </w:r>
      <w:r w:rsidR="008A493F">
        <w:rPr>
          <w:noProof/>
        </w:rPr>
        <w:t>(Khan, et al., 2014; Parkkinen and Kaski, 2014)</w:t>
      </w:r>
      <w:r w:rsidR="003A3045">
        <w:fldChar w:fldCharType="end"/>
      </w:r>
      <w:r w:rsidR="003A3045">
        <w:t>.</w:t>
      </w:r>
      <w:r w:rsidR="004A2202">
        <w:t xml:space="preserve"> </w:t>
      </w:r>
      <w:r w:rsidR="00AC58FF">
        <w:t xml:space="preserve">To address </w:t>
      </w:r>
      <w:r w:rsidR="004443FE">
        <w:t>this limitation, the</w:t>
      </w:r>
      <w:r w:rsidR="000B7C23">
        <w:t xml:space="preserve"> </w:t>
      </w:r>
      <w:r w:rsidR="00BC3967">
        <w:t>L</w:t>
      </w:r>
      <w:r w:rsidR="000B7C23" w:rsidRPr="000B5EF7">
        <w:t xml:space="preserve">ibrary of </w:t>
      </w:r>
      <w:r w:rsidR="000B7C23" w:rsidRPr="000B5EF7">
        <w:lastRenderedPageBreak/>
        <w:t xml:space="preserve">Integrated Cellular Signatures </w:t>
      </w:r>
      <w:r w:rsidR="000B7C23">
        <w:t xml:space="preserve">(LINCS) </w:t>
      </w:r>
      <w:r w:rsidR="00D665D5">
        <w:t xml:space="preserve">program </w:t>
      </w:r>
      <w:r w:rsidR="000B7C23">
        <w:fldChar w:fldCharType="begin"/>
      </w:r>
      <w:r w:rsidR="000B7C23">
        <w:instrText xml:space="preserve"> ADDIN EN.CITE &lt;EndNote&gt;&lt;Cite&gt;&lt;Author&gt;Duan&lt;/Author&gt;&lt;Year&gt;2014&lt;/Year&gt;&lt;RecNum&gt;191&lt;/RecNum&gt;&lt;DisplayText&gt;(Duan, et al., 2014; NIH, 2014)&lt;/DisplayText&gt;&lt;record&gt;&lt;rec-number&gt;191&lt;/rec-number&gt;&lt;foreign-keys&gt;&lt;key app="EN" db-id="z5xffwddp5rps0ez2x1xptr4azxt50rspf92" timestamp="1442715267"&gt;191&lt;/key&gt;&lt;/foreign-keys&gt;&lt;ref-type name="Journal Article"&gt;17&lt;/ref-type&gt;&lt;contributors&gt;&lt;authors&gt;&lt;author&gt;Duan, Qiaonan&lt;/author&gt;&lt;author&gt;Flynn, Corey&lt;/author&gt;&lt;author&gt;Niepel, Mario&lt;/author&gt;&lt;author&gt;Hafner, Marc&lt;/author&gt;&lt;author&gt;Muhlich, Jeremy L&lt;/author&gt;&lt;author&gt;Fernandez, Nicolas F&lt;/author&gt;&lt;author&gt;Rouillard, Andrew D&lt;/author&gt;&lt;author&gt;Tan, Christopher M&lt;/author&gt;&lt;author&gt;Chen, Edward Y&lt;/author&gt;&lt;author&gt;Golub, Todd R&lt;/author&gt;&lt;/authors&gt;&lt;/contributors&gt;&lt;titles&gt;&lt;title&gt;LINCS Canvas Browser: interactive web app to query, browse and interrogate LINCS L1000 gene expression signatures&lt;/title&gt;&lt;secondary-title&gt;Nucleic acids research&lt;/secondary-title&gt;&lt;/titles&gt;&lt;periodical&gt;&lt;full-title&gt;Nucleic Acids Res&lt;/full-title&gt;&lt;abbr-1&gt;Nucleic acids research&lt;/abbr-1&gt;&lt;/periodical&gt;&lt;pages&gt;gku476&lt;/pages&gt;&lt;dates&gt;&lt;year&gt;2014&lt;/year&gt;&lt;/dates&gt;&lt;isbn&gt;0305-1048&lt;/isbn&gt;&lt;urls&gt;&lt;/urls&gt;&lt;/record&gt;&lt;/Cite&gt;&lt;Cite&gt;&lt;Author&gt;NIH&lt;/Author&gt;&lt;Year&gt;2014&lt;/Year&gt;&lt;RecNum&gt;354&lt;/RecNum&gt;&lt;record&gt;&lt;rec-number&gt;354&lt;/rec-number&gt;&lt;foreign-keys&gt;&lt;key app="EN" db-id="z5xffwddp5rps0ez2x1xptr4azxt50rspf92" timestamp="1460049449"&gt;354&lt;/key&gt;&lt;/foreign-keys&gt;&lt;ref-type name="Web Page"&gt;12&lt;/ref-type&gt;&lt;contributors&gt;&lt;authors&gt;&lt;author&gt;NIH, Broad Institute&lt;/author&gt;&lt;/authors&gt;&lt;/contributors&gt;&lt;titles&gt;&lt;title&gt;NIH LINCS Program&lt;/title&gt;&lt;/titles&gt;&lt;dates&gt;&lt;year&gt;2014&lt;/year&gt;&lt;/dates&gt;&lt;urls&gt;&lt;related-urls&gt;&lt;url&gt;http://www.lincsproject.org/&lt;/url&gt;&lt;/related-urls&gt;&lt;/urls&gt;&lt;/record&gt;&lt;/Cite&gt;&lt;/EndNote&gt;</w:instrText>
      </w:r>
      <w:r w:rsidR="000B7C23">
        <w:fldChar w:fldCharType="separate"/>
      </w:r>
      <w:r w:rsidR="000B7C23">
        <w:rPr>
          <w:noProof/>
        </w:rPr>
        <w:t>(Duan, et al., 2014; NIH, 2014)</w:t>
      </w:r>
      <w:r w:rsidR="000B7C23">
        <w:fldChar w:fldCharType="end"/>
      </w:r>
      <w:r w:rsidR="000B7C23">
        <w:t xml:space="preserve"> has </w:t>
      </w:r>
      <w:r w:rsidR="00EE7781">
        <w:t xml:space="preserve">greatly </w:t>
      </w:r>
      <w:r w:rsidR="00C67608">
        <w:t>expanded the publicly available</w:t>
      </w:r>
      <w:r w:rsidR="0099187E">
        <w:t xml:space="preserve"> </w:t>
      </w:r>
      <w:r w:rsidR="00C67608">
        <w:t>data to nearly one mi</w:t>
      </w:r>
      <w:r w:rsidR="00C67608">
        <w:t>l</w:t>
      </w:r>
      <w:r w:rsidR="00C67608">
        <w:t xml:space="preserve">lion profiles </w:t>
      </w:r>
      <w:r w:rsidR="00B44EC2">
        <w:t>characterizing</w:t>
      </w:r>
      <w:r w:rsidR="0099187E">
        <w:t xml:space="preserve"> thousands of </w:t>
      </w:r>
      <w:r w:rsidR="000B5EF7">
        <w:t>drugs</w:t>
      </w:r>
      <w:r w:rsidR="0099187E">
        <w:t xml:space="preserve"> e</w:t>
      </w:r>
      <w:r w:rsidR="00D2768F">
        <w:t xml:space="preserve">xposed to dozens of cell </w:t>
      </w:r>
      <w:r w:rsidR="00F63158">
        <w:t>types</w:t>
      </w:r>
      <w:r w:rsidR="00E92C86">
        <w:t xml:space="preserve">. </w:t>
      </w:r>
      <w:r w:rsidR="00E30AF1">
        <w:t>However, th</w:t>
      </w:r>
      <w:r w:rsidR="00B44EC2">
        <w:t>is</w:t>
      </w:r>
      <w:r w:rsidR="00E30AF1">
        <w:t xml:space="preserve"> </w:t>
      </w:r>
      <w:r w:rsidR="00EF0943">
        <w:t xml:space="preserve">combinatorial </w:t>
      </w:r>
      <w:r w:rsidR="00E30AF1">
        <w:t xml:space="preserve">space </w:t>
      </w:r>
      <w:r w:rsidR="00B44EC2">
        <w:t>of</w:t>
      </w:r>
      <w:r w:rsidR="00E30AF1">
        <w:t xml:space="preserve"> drugs and cell types is vast</w:t>
      </w:r>
      <w:r w:rsidR="00757D1B">
        <w:t xml:space="preserve">, and </w:t>
      </w:r>
      <w:r w:rsidR="008A190B">
        <w:t>many gaps remain in this space</w:t>
      </w:r>
      <w:r w:rsidR="00757D1B">
        <w:t xml:space="preserve"> </w:t>
      </w:r>
      <w:r w:rsidR="00E30AF1">
        <w:t xml:space="preserve">(see Figure </w:t>
      </w:r>
      <w:r w:rsidR="00BD3D43">
        <w:t>7A</w:t>
      </w:r>
      <w:r w:rsidR="00E92C86">
        <w:t>).</w:t>
      </w:r>
      <w:r w:rsidR="00E30AF1">
        <w:t xml:space="preserve"> </w:t>
      </w:r>
      <w:r w:rsidR="00B44EC2">
        <w:t xml:space="preserve">These gaps </w:t>
      </w:r>
      <w:r w:rsidR="00E30AF1">
        <w:t>present difficulties both for large</w:t>
      </w:r>
      <w:r w:rsidR="00414DF6">
        <w:t>-</w:t>
      </w:r>
      <w:r w:rsidR="00E30AF1">
        <w:t>scale analys</w:t>
      </w:r>
      <w:r w:rsidR="00EE7781">
        <w:t>i</w:t>
      </w:r>
      <w:r w:rsidR="00E30AF1">
        <w:t>s as well as for making cell-</w:t>
      </w:r>
      <w:r w:rsidR="00053B21">
        <w:t>resolved</w:t>
      </w:r>
      <w:r w:rsidR="00E30AF1">
        <w:t xml:space="preserve"> comparisons, </w:t>
      </w:r>
      <w:r w:rsidR="00EF0943">
        <w:t>e.g.</w:t>
      </w:r>
      <w:r w:rsidR="00E30AF1">
        <w:t xml:space="preserve"> between two drugs or </w:t>
      </w:r>
      <w:r w:rsidR="00DA6943">
        <w:t>between drug and disease</w:t>
      </w:r>
      <w:r w:rsidR="00EE2ADE">
        <w:t xml:space="preserve">. </w:t>
      </w:r>
      <w:r w:rsidR="00E30AF1">
        <w:t>T</w:t>
      </w:r>
      <w:r w:rsidR="00EF0943">
        <w:t>her</w:t>
      </w:r>
      <w:r w:rsidR="00EF0943">
        <w:t>e</w:t>
      </w:r>
      <w:r w:rsidR="00EF0943">
        <w:t>fore, we asked whether it i</w:t>
      </w:r>
      <w:r w:rsidR="00E30AF1">
        <w:t xml:space="preserve">s possible to leverage existing </w:t>
      </w:r>
      <w:r w:rsidR="00F97DAB">
        <w:t>expression pr</w:t>
      </w:r>
      <w:r w:rsidR="00F97DAB">
        <w:t>o</w:t>
      </w:r>
      <w:r w:rsidR="00F97DAB">
        <w:t>files</w:t>
      </w:r>
      <w:r w:rsidR="00E30AF1">
        <w:t xml:space="preserve"> to predict </w:t>
      </w:r>
      <w:r w:rsidR="00E92C86">
        <w:t xml:space="preserve">the remaining </w:t>
      </w:r>
      <w:r w:rsidR="00BE5D52">
        <w:t xml:space="preserve">unmeasured </w:t>
      </w:r>
      <w:r w:rsidR="00E30AF1">
        <w:t>profiles</w:t>
      </w:r>
      <w:r w:rsidR="004E3A83">
        <w:t>.</w:t>
      </w:r>
    </w:p>
    <w:p w14:paraId="4ECF7536" w14:textId="32303D48" w:rsidR="00D85C10" w:rsidRDefault="00D85C10" w:rsidP="008E0157">
      <w:pPr>
        <w:pStyle w:val="para1"/>
      </w:pPr>
      <w:r w:rsidRPr="008E0157">
        <w:t xml:space="preserve">Expression responses to drug exposure are often highly cell-specific, e.g. due to differences in expression of drug targets. Indeed, we observe a high </w:t>
      </w:r>
      <w:r w:rsidRPr="008E0157">
        <w:lastRenderedPageBreak/>
        <w:t xml:space="preserve">degree of cell-specificity for many drugs in the LINCS data (see Figure 1). The utility of such cell-specific gene expression has previously been demonstrated for a variety of applications. For example, </w:t>
      </w:r>
      <w:r w:rsidR="006155D4">
        <w:fldChar w:fldCharType="begin"/>
      </w:r>
      <w:r w:rsidR="006155D4">
        <w:instrText xml:space="preserve"> ADDIN EN.CITE &lt;EndNote&gt;&lt;Cite&gt;&lt;Author&gt;Iwata&lt;/Author&gt;&lt;Year&gt;2017&lt;/Year&gt;&lt;RecNum&gt;391&lt;/RecNum&gt;&lt;DisplayText&gt;(Iwata, et al., 2017)&lt;/DisplayText&gt;&lt;record&gt;&lt;rec-number&gt;391&lt;/rec-number&gt;&lt;foreign-keys&gt;&lt;key app="EN" db-id="z5xffwddp5rps0ez2x1xptr4azxt50rspf92" timestamp="1486748754"&gt;391&lt;/key&gt;&lt;/foreign-keys&gt;&lt;ref-type name="Journal Article"&gt;17&lt;/ref-type&gt;&lt;contributors&gt;&lt;authors&gt;&lt;author&gt;Iwata, Michio&lt;/author&gt;&lt;author&gt;Sawada, Ryusuke&lt;/author&gt;&lt;author&gt;Iwata, Hiroaki&lt;/author&gt;&lt;author&gt;Kotera, Masaaki&lt;/author&gt;&lt;author&gt;Yamanishi, Yoshihiro&lt;/author&gt;&lt;/authors&gt;&lt;/contributors&gt;&lt;titles&gt;&lt;title&gt;Elucidating the modes of action for bioactive compounds in a cell-specific manner by large-scale chemically-induced transcriptomics&lt;/title&gt;&lt;secondary-title&gt;Scientific Reports&lt;/secondary-title&gt;&lt;/titles&gt;&lt;periodical&gt;&lt;full-title&gt;Scientific reports&lt;/full-title&gt;&lt;/periodical&gt;&lt;pages&gt;40164&lt;/pages&gt;&lt;volume&gt;7&lt;/volume&gt;&lt;dates&gt;&lt;year&gt;2017&lt;/year&gt;&lt;/dates&gt;&lt;isbn&gt;2045-2322&lt;/isbn&gt;&lt;urls&gt;&lt;/urls&gt;&lt;/record&gt;&lt;/Cite&gt;&lt;/EndNote&gt;</w:instrText>
      </w:r>
      <w:r w:rsidR="006155D4">
        <w:fldChar w:fldCharType="separate"/>
      </w:r>
      <w:r w:rsidR="006155D4">
        <w:rPr>
          <w:noProof/>
        </w:rPr>
        <w:t>(Iwata, et al., 2017)</w:t>
      </w:r>
      <w:r w:rsidR="006155D4">
        <w:fldChar w:fldCharType="end"/>
      </w:r>
      <w:r w:rsidR="006155D4">
        <w:t xml:space="preserve"> showed that using transcriptional similarity to predict drug-target inte</w:t>
      </w:r>
      <w:r w:rsidR="006155D4">
        <w:t>r</w:t>
      </w:r>
      <w:r w:rsidR="006155D4">
        <w:t xml:space="preserve">actions works better when comparing </w:t>
      </w:r>
      <w:r w:rsidR="00155114">
        <w:t xml:space="preserve">drug </w:t>
      </w:r>
      <w:r w:rsidR="006155D4">
        <w:t xml:space="preserve">profiles in the same cell line. </w:t>
      </w:r>
      <w:r w:rsidRPr="00D85C10">
        <w:t>A</w:t>
      </w:r>
      <w:r w:rsidRPr="00D85C10">
        <w:t>n</w:t>
      </w:r>
      <w:r w:rsidRPr="00D85C10">
        <w:t xml:space="preserve">other study </w:t>
      </w:r>
      <w:r w:rsidRPr="006B7DC9">
        <w:fldChar w:fldCharType="begin"/>
      </w:r>
      <w:r w:rsidRPr="00D85C10">
        <w:instrText xml:space="preserve"> ADDIN EN.CITE &lt;EndNote&gt;&lt;Cite&gt;&lt;Author&gt;Khan&lt;/Author&gt;&lt;Year&gt;2014&lt;/Year&gt;&lt;RecNum&gt;367&lt;/RecNum&gt;&lt;DisplayText&gt;(Khan, et al., 2014)&lt;/DisplayText&gt;&lt;record&gt;&lt;rec-number&gt;367&lt;/rec-number&gt;&lt;foreign-keys&gt;&lt;key app="EN" db-id="z5xffwddp5rps0ez2x1xptr4azxt50rspf92" timestamp="1472316860"&gt;367&lt;/key&gt;&lt;/foreign-keys&gt;&lt;ref-type name="Journal Article"&gt;17&lt;/ref-type&gt;&lt;contributors&gt;&lt;authors&gt;&lt;author&gt;Khan, Suleiman A&lt;/author&gt;&lt;author&gt;Virtanen, Seppo&lt;/author&gt;&lt;author&gt;Kallioniemi, Olli P&lt;/author&gt;&lt;author&gt;Wennerberg, Krister&lt;/author&gt;&lt;author&gt;Poso, Antti&lt;/author&gt;&lt;author&gt;Kaski, Samuel&lt;/author&gt;&lt;/authors&gt;&lt;/contributors&gt;&lt;titles&gt;&lt;title&gt;Identification of structural features in chemicals associated with cancer drug response: a systematic data-driven analysis&lt;/title&gt;&lt;secondary-title&gt;Bioinformatics&lt;/secondary-title&gt;&lt;/titles&gt;&lt;periodical&gt;&lt;full-title&gt;Bioinformatics&lt;/full-title&gt;&lt;abbr-1&gt;Bioinformatics&lt;/abbr-1&gt;&lt;/periodical&gt;&lt;pages&gt;i497-i504&lt;/pages&gt;&lt;volume&gt;30&lt;/volume&gt;&lt;number&gt;17&lt;/number&gt;&lt;dates&gt;&lt;year&gt;2014&lt;/year&gt;&lt;/dates&gt;&lt;isbn&gt;1367-4803&lt;/isbn&gt;&lt;urls&gt;&lt;/urls&gt;&lt;/record&gt;&lt;/Cite&gt;&lt;/EndNote&gt;</w:instrText>
      </w:r>
      <w:r w:rsidRPr="006B7DC9">
        <w:fldChar w:fldCharType="separate"/>
      </w:r>
      <w:r w:rsidRPr="008E0157">
        <w:t>(Khan, et al., 2014)</w:t>
      </w:r>
      <w:r w:rsidRPr="006B7DC9">
        <w:fldChar w:fldCharType="end"/>
      </w:r>
      <w:r w:rsidRPr="00D85C10">
        <w:t xml:space="preserve"> identified cell-specific expression r</w:t>
      </w:r>
      <w:r w:rsidRPr="00D85C10">
        <w:t>e</w:t>
      </w:r>
      <w:r w:rsidRPr="00D85C10">
        <w:t>sponses with p</w:t>
      </w:r>
      <w:r w:rsidRPr="00D85C10">
        <w:t>o</w:t>
      </w:r>
      <w:r w:rsidRPr="00D85C10">
        <w:t>tential ther</w:t>
      </w:r>
      <w:r w:rsidRPr="00D85C10">
        <w:t>a</w:t>
      </w:r>
      <w:r w:rsidRPr="00D85C10">
        <w:t>peutic relevance, e.g. anti-estrogen drugs inducing a common response that was specific to breast cancer cells.</w:t>
      </w:r>
    </w:p>
    <w:p w14:paraId="321D4ECB" w14:textId="6B42E3F6" w:rsidR="00D85C10" w:rsidRDefault="001D4B6F" w:rsidP="00DD7849">
      <w:pPr>
        <w:pStyle w:val="para1"/>
        <w:ind w:firstLine="0"/>
        <w:rPr>
          <w:noProof/>
          <w:lang w:eastAsia="ja-JP"/>
        </w:rPr>
        <w:sectPr w:rsidR="00D85C10" w:rsidSect="008E0157">
          <w:type w:val="continuous"/>
          <w:pgSz w:w="12240" w:h="15840" w:code="1"/>
          <w:pgMar w:top="1267" w:right="1170" w:bottom="1267" w:left="1094" w:header="706" w:footer="835" w:gutter="0"/>
          <w:cols w:num="2" w:space="259"/>
          <w:titlePg/>
          <w:docGrid w:linePitch="360"/>
        </w:sectPr>
      </w:pPr>
      <w:r>
        <w:rPr>
          <w:noProof/>
          <w:lang w:eastAsia="ja-JP"/>
        </w:rPr>
        <w:lastRenderedPageBreak/>
        <w:drawing>
          <wp:anchor distT="0" distB="0" distL="114300" distR="114300" simplePos="0" relativeHeight="251727872" behindDoc="0" locked="0" layoutInCell="1" allowOverlap="1" wp14:anchorId="350B3024" wp14:editId="391E7903">
            <wp:simplePos x="0" y="0"/>
            <wp:positionH relativeFrom="margin">
              <wp:posOffset>3617595</wp:posOffset>
            </wp:positionH>
            <wp:positionV relativeFrom="margin">
              <wp:posOffset>51435</wp:posOffset>
            </wp:positionV>
            <wp:extent cx="2400935" cy="1247775"/>
            <wp:effectExtent l="0" t="0" r="12065" b="0"/>
            <wp:wrapSquare wrapText="bothSides"/>
            <wp:docPr id="25" name="Slide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lide01.jpg"/>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bwMode="auto">
                    <a:xfrm>
                      <a:off x="0" y="0"/>
                      <a:ext cx="2400935" cy="124777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1F8F0479" w14:textId="079C7133" w:rsidR="000F5A34" w:rsidRDefault="001D4B6F" w:rsidP="008D1DE8">
      <w:pPr>
        <w:pStyle w:val="para1"/>
        <w:ind w:firstLine="173"/>
      </w:pPr>
      <w:r>
        <w:rPr>
          <w:rFonts w:ascii="Times" w:hAnsi="Times"/>
          <w:noProof/>
          <w:lang w:eastAsia="ja-JP"/>
        </w:rPr>
        <w:lastRenderedPageBreak/>
        <mc:AlternateContent>
          <mc:Choice Requires="wps">
            <w:drawing>
              <wp:anchor distT="0" distB="0" distL="114300" distR="114300" simplePos="0" relativeHeight="251728896" behindDoc="0" locked="0" layoutInCell="1" allowOverlap="1" wp14:anchorId="65642847" wp14:editId="66B8AA0B">
                <wp:simplePos x="0" y="0"/>
                <wp:positionH relativeFrom="margin">
                  <wp:posOffset>3302000</wp:posOffset>
                </wp:positionH>
                <wp:positionV relativeFrom="margin">
                  <wp:posOffset>1327144</wp:posOffset>
                </wp:positionV>
                <wp:extent cx="3032760" cy="844556"/>
                <wp:effectExtent l="0" t="0" r="0" b="0"/>
                <wp:wrapSquare wrapText="bothSides"/>
                <wp:docPr id="26" name="Text Box 26"/>
                <wp:cNvGraphicFramePr/>
                <a:graphic xmlns:a="http://schemas.openxmlformats.org/drawingml/2006/main">
                  <a:graphicData uri="http://schemas.microsoft.com/office/word/2010/wordprocessingShape">
                    <wps:wsp>
                      <wps:cNvSpPr txBox="1"/>
                      <wps:spPr>
                        <a:xfrm>
                          <a:off x="0" y="0"/>
                          <a:ext cx="3032760" cy="844556"/>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4BC22235" w14:textId="26CE2D90" w:rsidR="00971178" w:rsidRPr="00C82765" w:rsidRDefault="00971178" w:rsidP="00005963">
                            <w:pPr>
                              <w:pStyle w:val="Caption"/>
                              <w:spacing w:line="276" w:lineRule="auto"/>
                              <w:jc w:val="both"/>
                              <w:rPr>
                                <w:sz w:val="13"/>
                                <w:szCs w:val="13"/>
                              </w:rPr>
                            </w:pPr>
                            <w:r>
                              <w:rPr>
                                <w:sz w:val="13"/>
                                <w:szCs w:val="13"/>
                              </w:rPr>
                              <w:t>Fig.</w:t>
                            </w:r>
                            <w:r w:rsidRPr="00C82765">
                              <w:rPr>
                                <w:sz w:val="13"/>
                                <w:szCs w:val="13"/>
                              </w:rPr>
                              <w:t xml:space="preserve"> 1: </w:t>
                            </w:r>
                            <w:r w:rsidRPr="008D1DE8">
                              <w:rPr>
                                <w:sz w:val="13"/>
                                <w:szCs w:val="13"/>
                              </w:rPr>
                              <w:t>Distribution of cell-specificity of 2,130 drugs in the L1000 dataset</w:t>
                            </w:r>
                            <w:r w:rsidRPr="00005963">
                              <w:rPr>
                                <w:b w:val="0"/>
                                <w:sz w:val="13"/>
                                <w:szCs w:val="13"/>
                              </w:rPr>
                              <w:t>. The cell-specificity of each drug is quantified as the mean pair</w:t>
                            </w:r>
                            <w:r>
                              <w:rPr>
                                <w:b w:val="0"/>
                                <w:sz w:val="13"/>
                                <w:szCs w:val="13"/>
                              </w:rPr>
                              <w:t>wise cosine distance between</w:t>
                            </w:r>
                            <w:r w:rsidRPr="00005963">
                              <w:rPr>
                                <w:b w:val="0"/>
                                <w:sz w:val="13"/>
                                <w:szCs w:val="13"/>
                              </w:rPr>
                              <w:t xml:space="preserve"> </w:t>
                            </w:r>
                            <w:r>
                              <w:rPr>
                                <w:b w:val="0"/>
                                <w:sz w:val="13"/>
                                <w:szCs w:val="13"/>
                              </w:rPr>
                              <w:t>its</w:t>
                            </w:r>
                            <w:r w:rsidRPr="00005963">
                              <w:rPr>
                                <w:b w:val="0"/>
                                <w:sz w:val="13"/>
                                <w:szCs w:val="13"/>
                              </w:rPr>
                              <w:t xml:space="preserve"> expression profiles </w:t>
                            </w:r>
                            <w:r>
                              <w:rPr>
                                <w:b w:val="0"/>
                                <w:sz w:val="13"/>
                                <w:szCs w:val="13"/>
                              </w:rPr>
                              <w:t>in</w:t>
                            </w:r>
                            <w:r w:rsidRPr="00005963">
                              <w:rPr>
                                <w:b w:val="0"/>
                                <w:sz w:val="13"/>
                                <w:szCs w:val="13"/>
                              </w:rPr>
                              <w:t xml:space="preserve"> all available cell lines, with a range of 0 (all cells</w:t>
                            </w:r>
                            <w:r>
                              <w:rPr>
                                <w:b w:val="0"/>
                                <w:sz w:val="13"/>
                                <w:szCs w:val="13"/>
                              </w:rPr>
                              <w:t xml:space="preserve"> identical</w:t>
                            </w:r>
                            <w:r w:rsidRPr="00005963">
                              <w:rPr>
                                <w:b w:val="0"/>
                                <w:sz w:val="13"/>
                                <w:szCs w:val="13"/>
                              </w:rPr>
                              <w:t>) to 2 (</w:t>
                            </w:r>
                            <w:r>
                              <w:rPr>
                                <w:b w:val="0"/>
                                <w:sz w:val="13"/>
                                <w:szCs w:val="13"/>
                              </w:rPr>
                              <w:t>perfect anti-correlation</w:t>
                            </w:r>
                            <w:r w:rsidRPr="00005963">
                              <w:rPr>
                                <w:b w:val="0"/>
                                <w:sz w:val="13"/>
                                <w:szCs w:val="13"/>
                              </w:rPr>
                              <w:t>). Four representative examples are shown (L to R: homoharrin</w:t>
                            </w:r>
                            <w:r w:rsidRPr="00005963">
                              <w:rPr>
                                <w:b w:val="0"/>
                                <w:sz w:val="13"/>
                                <w:szCs w:val="13"/>
                              </w:rPr>
                              <w:t>g</w:t>
                            </w:r>
                            <w:r w:rsidRPr="00005963">
                              <w:rPr>
                                <w:b w:val="0"/>
                                <w:sz w:val="13"/>
                                <w:szCs w:val="13"/>
                              </w:rPr>
                              <w:t xml:space="preserve">tonine, terfenadine, dexamethasone, and </w:t>
                            </w:r>
                            <w:r w:rsidRPr="00005963">
                              <w:rPr>
                                <w:b w:val="0"/>
                                <w:sz w:val="13"/>
                                <w:szCs w:val="13"/>
                                <w:lang w:val="fi-FI"/>
                              </w:rPr>
                              <w:t xml:space="preserve">JNJ-38877605). While some drugs such as </w:t>
                            </w:r>
                            <w:r>
                              <w:rPr>
                                <w:b w:val="0"/>
                                <w:sz w:val="13"/>
                                <w:szCs w:val="13"/>
                                <w:lang w:val="fi-FI"/>
                              </w:rPr>
                              <w:t>hom</w:t>
                            </w:r>
                            <w:r>
                              <w:rPr>
                                <w:b w:val="0"/>
                                <w:sz w:val="13"/>
                                <w:szCs w:val="13"/>
                                <w:lang w:val="fi-FI"/>
                              </w:rPr>
                              <w:t>o</w:t>
                            </w:r>
                            <w:r w:rsidRPr="00005963">
                              <w:rPr>
                                <w:b w:val="0"/>
                                <w:sz w:val="13"/>
                                <w:szCs w:val="13"/>
                                <w:lang w:val="fi-FI"/>
                              </w:rPr>
                              <w:t>harringtonine induce very similar expression across cell types, the majority of L1000 drugs have higher cell-specificity corresponding to di</w:t>
                            </w:r>
                            <w:r w:rsidRPr="00A81970">
                              <w:rPr>
                                <w:b w:val="0"/>
                                <w:sz w:val="13"/>
                                <w:szCs w:val="13"/>
                                <w:lang w:val="fi-FI"/>
                              </w:rPr>
                              <w:t>s</w:t>
                            </w:r>
                            <w:r w:rsidRPr="00005963">
                              <w:rPr>
                                <w:b w:val="0"/>
                                <w:sz w:val="13"/>
                                <w:szCs w:val="13"/>
                                <w:lang w:val="fi-FI"/>
                              </w:rPr>
                              <w:t>tinctive patterns in different cell types.</w:t>
                            </w:r>
                          </w:p>
                          <w:p w14:paraId="341BBD55" w14:textId="77777777" w:rsidR="00971178" w:rsidRPr="00AD0E78" w:rsidRDefault="00971178" w:rsidP="00DD73FD">
                            <w:pPr>
                              <w:pStyle w:val="Caption"/>
                              <w:jc w:val="both"/>
                              <w:rPr>
                                <w:b w:val="0"/>
                                <w:noProof/>
                                <w:sz w:val="14"/>
                                <w:szCs w:val="1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type id="_x0000_t202" coordsize="21600,21600" o:spt="202" path="m0,0l0,21600,21600,21600,21600,0xe">
                <v:stroke joinstyle="miter"/>
                <v:path gradientshapeok="t" o:connecttype="rect"/>
              </v:shapetype>
              <v:shape id="Text Box 26" o:spid="_x0000_s1026" type="#_x0000_t202" style="position:absolute;left:0;text-align:left;margin-left:260pt;margin-top:104.5pt;width:238.8pt;height:66.5pt;z-index:251728896;visibility:visible;mso-wrap-style:square;mso-wrap-distance-left:9pt;mso-wrap-distance-top:0;mso-wrap-distance-right:9pt;mso-wrap-distance-bottom:0;mso-position-horizontal:absolute;mso-position-horizontal-relative:margin;mso-position-vertical:absolute;mso-position-vertical-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" stroked="f">
                <v:textbox inset="0,0,0,0">
                  <w:txbxContent>
                    <w:p w14:paraId="4BC22235" w14:textId="26CE2D90" w:rsidR="00971178" w:rsidRPr="00C82765" w:rsidRDefault="00971178" w:rsidP="00005963">
                      <w:pPr>
                        <w:pStyle w:val="Caption"/>
                        <w:spacing w:line="276" w:lineRule="auto"/>
                        <w:jc w:val="both"/>
                        <w:rPr>
                          <w:sz w:val="13"/>
                          <w:szCs w:val="13"/>
                        </w:rPr>
                      </w:pPr>
                      <w:r>
                        <w:rPr>
                          <w:sz w:val="13"/>
                          <w:szCs w:val="13"/>
                        </w:rPr>
                        <w:t>Fig.</w:t>
                      </w:r>
                      <w:r w:rsidRPr="00C82765">
                        <w:rPr>
                          <w:sz w:val="13"/>
                          <w:szCs w:val="13"/>
                        </w:rPr>
                        <w:t xml:space="preserve"> 1: </w:t>
                      </w:r>
                      <w:r w:rsidRPr="008D1DE8">
                        <w:rPr>
                          <w:sz w:val="13"/>
                          <w:szCs w:val="13"/>
                        </w:rPr>
                        <w:t>Distribution of cell-specificity of 2,130 drugs in the L1000 dataset</w:t>
                      </w:r>
                      <w:r w:rsidRPr="00005963">
                        <w:rPr>
                          <w:b w:val="0"/>
                          <w:sz w:val="13"/>
                          <w:szCs w:val="13"/>
                        </w:rPr>
                        <w:t>. The cell-specificity of each drug is quantified as the mean pair</w:t>
                      </w:r>
                      <w:r>
                        <w:rPr>
                          <w:b w:val="0"/>
                          <w:sz w:val="13"/>
                          <w:szCs w:val="13"/>
                        </w:rPr>
                        <w:t>wise cosine distance between</w:t>
                      </w:r>
                      <w:r w:rsidRPr="00005963">
                        <w:rPr>
                          <w:b w:val="0"/>
                          <w:sz w:val="13"/>
                          <w:szCs w:val="13"/>
                        </w:rPr>
                        <w:t xml:space="preserve"> </w:t>
                      </w:r>
                      <w:r>
                        <w:rPr>
                          <w:b w:val="0"/>
                          <w:sz w:val="13"/>
                          <w:szCs w:val="13"/>
                        </w:rPr>
                        <w:t>its</w:t>
                      </w:r>
                      <w:r w:rsidRPr="00005963">
                        <w:rPr>
                          <w:b w:val="0"/>
                          <w:sz w:val="13"/>
                          <w:szCs w:val="13"/>
                        </w:rPr>
                        <w:t xml:space="preserve"> expression profiles </w:t>
                      </w:r>
                      <w:r>
                        <w:rPr>
                          <w:b w:val="0"/>
                          <w:sz w:val="13"/>
                          <w:szCs w:val="13"/>
                        </w:rPr>
                        <w:t>in</w:t>
                      </w:r>
                      <w:r w:rsidRPr="00005963">
                        <w:rPr>
                          <w:b w:val="0"/>
                          <w:sz w:val="13"/>
                          <w:szCs w:val="13"/>
                        </w:rPr>
                        <w:t xml:space="preserve"> all available cell lines, with a range of 0 (all cells</w:t>
                      </w:r>
                      <w:r>
                        <w:rPr>
                          <w:b w:val="0"/>
                          <w:sz w:val="13"/>
                          <w:szCs w:val="13"/>
                        </w:rPr>
                        <w:t xml:space="preserve"> identical</w:t>
                      </w:r>
                      <w:r w:rsidRPr="00005963">
                        <w:rPr>
                          <w:b w:val="0"/>
                          <w:sz w:val="13"/>
                          <w:szCs w:val="13"/>
                        </w:rPr>
                        <w:t>) to 2 (</w:t>
                      </w:r>
                      <w:r>
                        <w:rPr>
                          <w:b w:val="0"/>
                          <w:sz w:val="13"/>
                          <w:szCs w:val="13"/>
                        </w:rPr>
                        <w:t>perfect anti-correlation</w:t>
                      </w:r>
                      <w:r w:rsidRPr="00005963">
                        <w:rPr>
                          <w:b w:val="0"/>
                          <w:sz w:val="13"/>
                          <w:szCs w:val="13"/>
                        </w:rPr>
                        <w:t>). Four representative examples are shown (L to R: homoharrin</w:t>
                      </w:r>
                      <w:r w:rsidRPr="00005963">
                        <w:rPr>
                          <w:b w:val="0"/>
                          <w:sz w:val="13"/>
                          <w:szCs w:val="13"/>
                        </w:rPr>
                        <w:t>g</w:t>
                      </w:r>
                      <w:r w:rsidRPr="00005963">
                        <w:rPr>
                          <w:b w:val="0"/>
                          <w:sz w:val="13"/>
                          <w:szCs w:val="13"/>
                        </w:rPr>
                        <w:t xml:space="preserve">tonine, terfenadine, dexamethasone, and </w:t>
                      </w:r>
                      <w:r w:rsidRPr="00005963">
                        <w:rPr>
                          <w:b w:val="0"/>
                          <w:sz w:val="13"/>
                          <w:szCs w:val="13"/>
                          <w:lang w:val="fi-FI"/>
                        </w:rPr>
                        <w:t xml:space="preserve">JNJ-38877605). While some drugs such as </w:t>
                      </w:r>
                      <w:r>
                        <w:rPr>
                          <w:b w:val="0"/>
                          <w:sz w:val="13"/>
                          <w:szCs w:val="13"/>
                          <w:lang w:val="fi-FI"/>
                        </w:rPr>
                        <w:t>hom</w:t>
                      </w:r>
                      <w:r>
                        <w:rPr>
                          <w:b w:val="0"/>
                          <w:sz w:val="13"/>
                          <w:szCs w:val="13"/>
                          <w:lang w:val="fi-FI"/>
                        </w:rPr>
                        <w:t>o</w:t>
                      </w:r>
                      <w:r w:rsidRPr="00005963">
                        <w:rPr>
                          <w:b w:val="0"/>
                          <w:sz w:val="13"/>
                          <w:szCs w:val="13"/>
                          <w:lang w:val="fi-FI"/>
                        </w:rPr>
                        <w:t>harringtonine induce very similar expression across cell types, the majority of L1000 drugs have higher cell-specificity corresponding to di</w:t>
                      </w:r>
                      <w:r w:rsidRPr="00A81970">
                        <w:rPr>
                          <w:b w:val="0"/>
                          <w:sz w:val="13"/>
                          <w:szCs w:val="13"/>
                          <w:lang w:val="fi-FI"/>
                        </w:rPr>
                        <w:t>s</w:t>
                      </w:r>
                      <w:r w:rsidRPr="00005963">
                        <w:rPr>
                          <w:b w:val="0"/>
                          <w:sz w:val="13"/>
                          <w:szCs w:val="13"/>
                          <w:lang w:val="fi-FI"/>
                        </w:rPr>
                        <w:t>tinctive patterns in different cell types.</w:t>
                      </w:r>
                    </w:p>
                    <w:p w14:paraId="341BBD55" w14:textId="77777777" w:rsidR="00971178" w:rsidRPr="00AD0E78" w:rsidRDefault="00971178" w:rsidP="00DD73FD">
                      <w:pPr>
                        <w:pStyle w:val="Caption"/>
                        <w:jc w:val="both"/>
                        <w:rPr>
                          <w:b w:val="0"/>
                          <w:noProof/>
                          <w:sz w:val="14"/>
                          <w:szCs w:val="14"/>
                        </w:rPr>
                      </w:pPr>
                    </w:p>
                  </w:txbxContent>
                </v:textbox>
                <w10:wrap type="square" anchorx="margin" anchory="margin"/>
              </v:shape>
            </w:pict>
          </mc:Fallback>
        </mc:AlternateContent>
      </w:r>
      <w:r w:rsidR="008A493F">
        <w:rPr>
          <w:rFonts w:ascii="Times" w:hAnsi="Times"/>
        </w:rPr>
        <w:t>P</w:t>
      </w:r>
      <w:r w:rsidR="002563CD">
        <w:t xml:space="preserve">rior </w:t>
      </w:r>
      <w:r w:rsidR="00BC3967">
        <w:t xml:space="preserve">studies have described methods to predict expression profiles using </w:t>
      </w:r>
      <w:r w:rsidR="00D27E96">
        <w:t>outside</w:t>
      </w:r>
      <w:r w:rsidR="00BC3967">
        <w:t xml:space="preserve"> information. For example, </w:t>
      </w:r>
      <w:r w:rsidR="00BC3967">
        <w:fldChar w:fldCharType="begin"/>
      </w:r>
      <w:r w:rsidR="00BC3967">
        <w:instrText xml:space="preserve"> ADDIN EN.CITE &lt;EndNote&gt;&lt;Cite&gt;&lt;Author&gt;Gamazon&lt;/Author&gt;&lt;Year&gt;2015&lt;/Year&gt;&lt;RecNum&gt;350&lt;/RecNum&gt;&lt;DisplayText&gt;(Gamazon, et al., 2015)&lt;/DisplayText&gt;&lt;record&gt;&lt;rec-number&gt;350&lt;/rec-number&gt;&lt;foreign-keys&gt;&lt;key app="EN" db-id="z5xffwddp5rps0ez2x1xptr4azxt50rspf92" timestamp="1459526065"&gt;350&lt;/key&gt;&lt;/foreign-keys&gt;&lt;ref-type name="Journal Article"&gt;17&lt;/ref-type&gt;&lt;contributors&gt;&lt;authors&gt;&lt;author&gt;Gamazon, Eric R&lt;/author&gt;&lt;author&gt;Wheeler, Heather E&lt;/author&gt;&lt;author&gt;Shah, Kaanan P&lt;/author&gt;&lt;author&gt;Mozaffari, Sahar V&lt;/author&gt;&lt;author&gt;Aquino-Michaels, Keston&lt;/author&gt;&lt;author&gt;Carroll, Robert J&lt;/author&gt;&lt;author&gt;Eyler, Anne E&lt;/author&gt;&lt;author&gt;Denny, Joshua C&lt;/author&gt;&lt;author&gt;Nicolae, Dan L&lt;/author&gt;&lt;author&gt;Cox, Nancy J&lt;/author&gt;&lt;/authors&gt;&lt;/contributors&gt;&lt;titles&gt;&lt;title&gt;A gene-based association method for mapping traits using reference transcriptome data&lt;/title&gt;&lt;secondary-title&gt;Nature genetics&lt;/secondary-title&gt;&lt;/titles&gt;&lt;periodical&gt;&lt;full-title&gt;Nature genetics&lt;/full-title&gt;&lt;/periodical&gt;&lt;pages&gt;1091-1098&lt;/pages&gt;&lt;volume&gt;47&lt;/volume&gt;&lt;number&gt;9&lt;/number&gt;&lt;dates&gt;&lt;year&gt;2015&lt;/year&gt;&lt;/dates&gt;&lt;isbn&gt;1061-4036&lt;/isbn&gt;&lt;urls&gt;&lt;/urls&gt;&lt;/record&gt;&lt;/Cite&gt;&lt;/EndNote&gt;</w:instrText>
      </w:r>
      <w:r w:rsidR="00BC3967">
        <w:fldChar w:fldCharType="separate"/>
      </w:r>
      <w:r w:rsidR="00BC3967">
        <w:rPr>
          <w:noProof/>
        </w:rPr>
        <w:t>(Gamazon, et al., 2015)</w:t>
      </w:r>
      <w:r w:rsidR="00BC3967">
        <w:fldChar w:fldCharType="end"/>
      </w:r>
      <w:r w:rsidR="00BC3967">
        <w:t xml:space="preserve"> predict tissue-specific expression profiles from genetic variants, but are limited to basal-state expression. Conversely, </w:t>
      </w:r>
      <w:r w:rsidR="00BC3967">
        <w:fldChar w:fldCharType="begin"/>
      </w:r>
      <w:r w:rsidR="00BC3967">
        <w:instrText xml:space="preserve"> ADDIN EN.CITE &lt;EndNote&gt;&lt;Cite&gt;&lt;Author&gt;Lagunin&lt;/Author&gt;&lt;Year&gt;2013&lt;/Year&gt;&lt;RecNum&gt;332&lt;/RecNum&gt;&lt;DisplayText&gt;(Lagunin, et al., 2013)&lt;/DisplayText&gt;&lt;record&gt;&lt;rec-number&gt;332&lt;/rec-number&gt;&lt;foreign-keys&gt;&lt;key app="EN" db-id="z5xffwddp5rps0ez2x1xptr4azxt50rspf92" timestamp="1454692781"&gt;332&lt;/key&gt;&lt;/foreign-keys&gt;&lt;ref-type name="Journal Article"&gt;17&lt;/ref-type&gt;&lt;contributors&gt;&lt;authors&gt;&lt;author&gt;Lagunin, Alexey&lt;/author&gt;&lt;author&gt;Ivanov, Sergey&lt;/author&gt;&lt;author&gt;Rudik, Anastasia&lt;/author&gt;&lt;author&gt;Filimonov, Dmitry&lt;/author&gt;&lt;author&gt;Poroikov, Vladimir&lt;/author&gt;&lt;/authors&gt;&lt;/contributors&gt;&lt;titles&gt;&lt;title&gt;DIGEP-Pred: web service for in silico prediction of drug-induced gene expression profiles based on structural formula&lt;/title&gt;&lt;secondary-title&gt;Bioinformatics&lt;/secondary-title&gt;&lt;/titles&gt;&lt;periodical&gt;&lt;full-title&gt;Bioinformatics&lt;/full-title&gt;&lt;abbr-1&gt;Bioinformatics&lt;/abbr-1&gt;&lt;/periodical&gt;&lt;pages&gt;btt322&lt;/pages&gt;&lt;dates&gt;&lt;year&gt;2013&lt;/year&gt;&lt;/dates&gt;&lt;isbn&gt;1367-4803&lt;/isbn&gt;&lt;urls&gt;&lt;/urls&gt;&lt;/record&gt;&lt;/Cite&gt;&lt;/EndNote&gt;</w:instrText>
      </w:r>
      <w:r w:rsidR="00BC3967">
        <w:fldChar w:fldCharType="separate"/>
      </w:r>
      <w:r w:rsidR="00BC3967">
        <w:rPr>
          <w:noProof/>
        </w:rPr>
        <w:t>(Lagunin, et al., 2013)</w:t>
      </w:r>
      <w:r w:rsidR="00BC3967">
        <w:fldChar w:fldCharType="end"/>
      </w:r>
      <w:r w:rsidR="00BC3967">
        <w:t xml:space="preserve"> predict drug-induced expression responses from a drug’s chemical structure, but are agnostic to cell type. </w:t>
      </w:r>
      <w:r w:rsidR="001B155A">
        <w:t>There are also many techniques</w:t>
      </w:r>
      <w:r w:rsidR="007D3DEA">
        <w:t xml:space="preserve"> </w:t>
      </w:r>
      <w:r w:rsidR="00C114EA">
        <w:t>to impute missing entri</w:t>
      </w:r>
      <w:r w:rsidR="002D2E2D">
        <w:t>es of</w:t>
      </w:r>
      <w:r w:rsidR="00C114EA">
        <w:t xml:space="preserve"> a gene expression matrix</w:t>
      </w:r>
      <w:r w:rsidR="002D2E2D">
        <w:t xml:space="preserve">, </w:t>
      </w:r>
      <w:r w:rsidR="007D3DEA">
        <w:t>generally</w:t>
      </w:r>
      <w:r w:rsidR="002706DE">
        <w:t xml:space="preserve"> using</w:t>
      </w:r>
      <w:r w:rsidR="002D2E2D">
        <w:t xml:space="preserve"> either </w:t>
      </w:r>
      <w:r w:rsidR="003F3C07">
        <w:t>local (</w:t>
      </w:r>
      <w:r w:rsidR="002706DE">
        <w:t xml:space="preserve">e.g. </w:t>
      </w:r>
      <w:r w:rsidR="003F3C07">
        <w:t>nearest</w:t>
      </w:r>
      <w:r w:rsidR="008501D6">
        <w:t xml:space="preserve"> </w:t>
      </w:r>
      <w:r w:rsidR="003F3C07">
        <w:t xml:space="preserve">neighbors) </w:t>
      </w:r>
      <w:r w:rsidR="002D2E2D">
        <w:t xml:space="preserve">or </w:t>
      </w:r>
      <w:r w:rsidR="002706DE">
        <w:t>global</w:t>
      </w:r>
      <w:r w:rsidR="003F3C07">
        <w:t xml:space="preserve"> (</w:t>
      </w:r>
      <w:r w:rsidR="002706DE">
        <w:t>e.g.</w:t>
      </w:r>
      <w:r w:rsidR="003F3C07">
        <w:t xml:space="preserve"> </w:t>
      </w:r>
      <w:r w:rsidR="00026AA1">
        <w:t xml:space="preserve">low-rank </w:t>
      </w:r>
      <w:r w:rsidR="002D2E2D">
        <w:t xml:space="preserve">matrix </w:t>
      </w:r>
      <w:r w:rsidR="00026AA1">
        <w:t>approximation</w:t>
      </w:r>
      <w:r w:rsidR="003F3C07">
        <w:t>)</w:t>
      </w:r>
      <w:r w:rsidR="002706DE">
        <w:t xml:space="preserve"> information</w:t>
      </w:r>
      <w:r w:rsidR="00A1240F">
        <w:t xml:space="preserve"> </w:t>
      </w:r>
      <w:r w:rsidR="00A1240F">
        <w:fldChar w:fldCharType="begin"/>
      </w:r>
      <w:r w:rsidR="00646FC3">
        <w:instrText xml:space="preserve"> ADDIN EN.CITE &lt;EndNote&gt;&lt;Cite&gt;&lt;Author&gt;Troyanskaya&lt;/Author&gt;&lt;Year&gt;2001&lt;/Year&gt;&lt;RecNum&gt;361&lt;/RecNum&gt;&lt;DisplayText&gt;(Brock, et al., 2008; Troyanskaya, et al., 2001)&lt;/DisplayText&gt;&lt;record&gt;&lt;rec-number&gt;361&lt;/rec-number&gt;&lt;foreign-keys&gt;&lt;key app="EN" db-id="z5xffwddp5rps0ez2x1xptr4azxt50rspf92" timestamp="1469748505"&gt;361&lt;/key&gt;&lt;/foreign-keys&gt;&lt;ref-type name="Journal Article"&gt;17&lt;/ref-type&gt;&lt;contributors&gt;&lt;authors&gt;&lt;author&gt;Troyanskaya, Olga&lt;/author&gt;&lt;author&gt;Cantor, Michael&lt;/author&gt;&lt;author&gt;Sherlock, Gavin&lt;/author&gt;&lt;author&gt;Brown, Pat&lt;/author&gt;&lt;author&gt;Hastie, Trevor&lt;/author&gt;&lt;author&gt;Tibshirani, Robert&lt;/author&gt;&lt;author&gt;Botstein, David&lt;/author&gt;&lt;author&gt;Altman, Russ B&lt;/author&gt;&lt;/authors&gt;&lt;/contributors&gt;&lt;titles&gt;&lt;title&gt;Missing value estimation methods for DNA microarrays&lt;/title&gt;&lt;secondary-title&gt;Bioinformatics&lt;/secondary-title&gt;&lt;/titles&gt;&lt;periodical&gt;&lt;full-title&gt;Bioinformatics&lt;/full-title&gt;&lt;abbr-1&gt;Bioinformatics&lt;/abbr-1&gt;&lt;/periodical&gt;&lt;pages&gt;520-525&lt;/pages&gt;&lt;volume&gt;17&lt;/volume&gt;&lt;number&gt;6&lt;/number&gt;&lt;dates&gt;&lt;year&gt;2001&lt;/year&gt;&lt;/dates&gt;&lt;isbn&gt;1367-4803&lt;/isbn&gt;&lt;urls&gt;&lt;/urls&gt;&lt;/record&gt;&lt;/Cite&gt;&lt;Cite&gt;&lt;Author&gt;Brock&lt;/Author&gt;&lt;Year&gt;2008&lt;/Year&gt;&lt;RecNum&gt;362&lt;/RecNum&gt;&lt;record&gt;&lt;rec-number&gt;362&lt;/rec-number&gt;&lt;foreign-keys&gt;&lt;key app="EN" db-id="z5xffwddp5rps0ez2x1xptr4azxt50rspf92" timestamp="1469748713"&gt;362&lt;/key&gt;&lt;/foreign-keys&gt;&lt;ref-type name="Journal Article"&gt;17&lt;/ref-type&gt;&lt;contributors&gt;&lt;authors&gt;&lt;author&gt;Brock, Guy N&lt;/author&gt;&lt;author&gt;Shaffer, John R&lt;/author&gt;&lt;author&gt;Blakesley, Richard E&lt;/author&gt;&lt;author&gt;Lotz, Meredith J&lt;/author&gt;&lt;author&gt;Tseng, George C&lt;/author&gt;&lt;/authors&gt;&lt;/contributors&gt;&lt;titles&gt;&lt;title&gt;Which missing value imputation method to use in expression profiles: a comparative study and two selection schemes&lt;/title&gt;&lt;secondary-title&gt;BMC bioinformatics&lt;/secondary-title&gt;&lt;/titles&gt;&lt;periodical&gt;&lt;full-title&gt;BMC bioinformatics&lt;/full-title&gt;&lt;/periodical&gt;&lt;pages&gt;1&lt;/pages&gt;&lt;volume&gt;9&lt;/volume&gt;&lt;number&gt;1&lt;/number&gt;&lt;dates&gt;&lt;year&gt;2008&lt;/year&gt;&lt;/dates&gt;&lt;isbn&gt;1471-2105&lt;/isbn&gt;&lt;urls&gt;&lt;/urls&gt;&lt;/record&gt;&lt;/Cite&gt;&lt;/EndNote&gt;</w:instrText>
      </w:r>
      <w:r w:rsidR="00A1240F">
        <w:fldChar w:fldCharType="separate"/>
      </w:r>
      <w:r w:rsidR="00646FC3">
        <w:rPr>
          <w:noProof/>
        </w:rPr>
        <w:t>(Brock, et al., 2008; Troyanskaya, et al., 2001)</w:t>
      </w:r>
      <w:r w:rsidR="00A1240F">
        <w:fldChar w:fldCharType="end"/>
      </w:r>
      <w:r w:rsidR="002706DE">
        <w:t>.</w:t>
      </w:r>
      <w:r w:rsidR="00646FC3">
        <w:t xml:space="preserve"> </w:t>
      </w:r>
      <w:r w:rsidR="001B155A">
        <w:t>However, m</w:t>
      </w:r>
      <w:r w:rsidR="00646FC3">
        <w:t>ost of the</w:t>
      </w:r>
      <w:r w:rsidR="000B1F59">
        <w:t>se</w:t>
      </w:r>
      <w:r w:rsidR="00646FC3">
        <w:t xml:space="preserve"> methods are not directly applicable to </w:t>
      </w:r>
      <w:r w:rsidR="00656A68">
        <w:t>our setting</w:t>
      </w:r>
      <w:r w:rsidR="00646FC3">
        <w:t xml:space="preserve">, </w:t>
      </w:r>
      <w:r w:rsidR="00656A68">
        <w:t>as</w:t>
      </w:r>
      <w:r w:rsidR="00646FC3">
        <w:t xml:space="preserve"> they rely on having at least some measurements available in the target experimental setting. </w:t>
      </w:r>
    </w:p>
    <w:p w14:paraId="30CC5B84" w14:textId="2477B4C2" w:rsidR="00F63884" w:rsidRDefault="000F5A34" w:rsidP="008D1DE8">
      <w:pPr>
        <w:pStyle w:val="para1"/>
        <w:ind w:firstLine="173"/>
      </w:pPr>
      <w:r w:rsidRPr="000F5A34">
        <w:t>Here, we draw inspiration from this prior work to solve a new problem: predicti</w:t>
      </w:r>
      <w:r w:rsidR="002026E4">
        <w:t>ng</w:t>
      </w:r>
      <w:r w:rsidRPr="000F5A34">
        <w:t xml:space="preserve"> </w:t>
      </w:r>
      <w:r w:rsidR="00B651CE" w:rsidRPr="00DD7849">
        <w:rPr>
          <w:i/>
        </w:rPr>
        <w:t>entire</w:t>
      </w:r>
      <w:r w:rsidR="00B651CE" w:rsidRPr="00C05E25">
        <w:t xml:space="preserve"> </w:t>
      </w:r>
      <w:r w:rsidR="00B651CE" w:rsidRPr="000F5A34">
        <w:t xml:space="preserve">expression profiles </w:t>
      </w:r>
      <w:r w:rsidR="00B651CE">
        <w:t xml:space="preserve">for </w:t>
      </w:r>
      <w:r w:rsidRPr="000F5A34">
        <w:t>cell-specific drug</w:t>
      </w:r>
      <w:r w:rsidR="00B651CE">
        <w:t xml:space="preserve"> perturbations</w:t>
      </w:r>
      <w:r w:rsidRPr="000F5A34">
        <w:t>. Our two approaches are com</w:t>
      </w:r>
      <w:r w:rsidR="00F0695C">
        <w:t>plementary</w:t>
      </w:r>
      <w:r w:rsidR="000A1B09">
        <w:t xml:space="preserve"> in their use of</w:t>
      </w:r>
      <w:r w:rsidRPr="000F5A34">
        <w:t xml:space="preserve"> local </w:t>
      </w:r>
      <w:r w:rsidR="000A1B09">
        <w:t xml:space="preserve">vs. global </w:t>
      </w:r>
      <w:r w:rsidRPr="000F5A34">
        <w:t>infor</w:t>
      </w:r>
      <w:r w:rsidR="000A1B09">
        <w:t xml:space="preserve">mation. </w:t>
      </w:r>
      <w:r>
        <w:t>The “local” algorithm</w:t>
      </w:r>
      <w:r w:rsidR="00D47A96">
        <w:t xml:space="preserve">, </w:t>
      </w:r>
      <w:r w:rsidR="00D47A96" w:rsidRPr="00DD7849">
        <w:rPr>
          <w:i/>
        </w:rPr>
        <w:t>Drug Neighbor Profile Prediction</w:t>
      </w:r>
      <w:r w:rsidR="00D47A96">
        <w:t xml:space="preserve"> (DNPP)</w:t>
      </w:r>
      <w:r>
        <w:t xml:space="preserve"> </w:t>
      </w:r>
      <w:r w:rsidR="00B669A0">
        <w:t xml:space="preserve">is inspired by </w:t>
      </w:r>
      <w:r w:rsidR="0061195F" w:rsidRPr="0061195F">
        <w:t>K</w:t>
      </w:r>
      <w:r w:rsidR="0061195F">
        <w:t>-</w:t>
      </w:r>
      <w:r w:rsidR="00B669A0">
        <w:t>nearest neighbors but adapted to th</w:t>
      </w:r>
      <w:r w:rsidR="005A0B4F">
        <w:t>is</w:t>
      </w:r>
      <w:r w:rsidR="00B669A0">
        <w:t xml:space="preserve"> </w:t>
      </w:r>
      <w:r w:rsidR="00B669A0">
        <w:rPr>
          <w:i/>
        </w:rPr>
        <w:t xml:space="preserve">de novo </w:t>
      </w:r>
      <w:r w:rsidR="00651B2B">
        <w:t xml:space="preserve">prediction setting. </w:t>
      </w:r>
      <w:r w:rsidR="006360B4">
        <w:t>The “global” algorithm</w:t>
      </w:r>
      <w:r w:rsidR="002026E4">
        <w:t>, the</w:t>
      </w:r>
      <w:r w:rsidR="006360B4">
        <w:t xml:space="preserve"> </w:t>
      </w:r>
      <w:r w:rsidR="002026E4" w:rsidRPr="007811A5">
        <w:rPr>
          <w:i/>
        </w:rPr>
        <w:t xml:space="preserve">Fast, Low-Rank Tensor Completion </w:t>
      </w:r>
      <w:r w:rsidR="002026E4">
        <w:t xml:space="preserve">(FaLRTC) algorithm </w:t>
      </w:r>
      <w:r w:rsidR="002026E4">
        <w:fldChar w:fldCharType="begin"/>
      </w:r>
      <w:r w:rsidR="002026E4">
        <w:instrText xml:space="preserve"> ADDIN EN.CITE &lt;EndNote&gt;&lt;Cite&gt;&lt;Author&gt;Liu&lt;/Author&gt;&lt;Year&gt;2013&lt;/Year&gt;&lt;RecNum&gt;183&lt;/RecNum&gt;&lt;DisplayText&gt;(Liu, et al., 2013)&lt;/DisplayText&gt;&lt;record&gt;&lt;rec-number&gt;183&lt;/rec-number&gt;&lt;foreign-keys&gt;&lt;key app="EN" db-id="z5xffwddp5rps0ez2x1xptr4azxt50rspf92" timestamp="1442203574"&gt;183&lt;/key&gt;&lt;/foreign-keys&gt;&lt;ref-type name="Journal Article"&gt;17&lt;/ref-type&gt;&lt;contributors&gt;&lt;authors&gt;&lt;author&gt;Liu, Ji&lt;/author&gt;&lt;author&gt;Musialski, Przemyslaw&lt;/author&gt;&lt;author&gt;Wonka, Peter&lt;/author&gt;&lt;author&gt;Ye, Jieping&lt;/author&gt;&lt;/authors&gt;&lt;/contributors&gt;&lt;titles&gt;&lt;title&gt;Tensor completion for estimating missing values in visual data&lt;/title&gt;&lt;secondary-title&gt;Pattern Analysis and Machine Intelligence, IEEE Transactions on&lt;/secondary-title&gt;&lt;/titles&gt;&lt;periodical&gt;&lt;full-title&gt;Pattern Analysis and Machine Intelligence, IEEE Transactions on&lt;/full-title&gt;&lt;/periodical&gt;&lt;pages&gt;208-220&lt;/pages&gt;&lt;volume&gt;35&lt;/volume&gt;&lt;number&gt;1&lt;/number&gt;&lt;dates&gt;&lt;year&gt;2013&lt;/year&gt;&lt;/dates&gt;&lt;isbn&gt;0162-8828&lt;/isbn&gt;&lt;urls&gt;&lt;/urls&gt;&lt;/record&gt;&lt;/Cite&gt;&lt;/EndNote&gt;</w:instrText>
      </w:r>
      <w:r w:rsidR="002026E4">
        <w:fldChar w:fldCharType="separate"/>
      </w:r>
      <w:r w:rsidR="002026E4">
        <w:rPr>
          <w:noProof/>
        </w:rPr>
        <w:t>(Liu, et al., 2013)</w:t>
      </w:r>
      <w:r w:rsidR="002026E4">
        <w:fldChar w:fldCharType="end"/>
      </w:r>
      <w:r w:rsidR="002026E4">
        <w:t xml:space="preserve"> </w:t>
      </w:r>
      <w:r w:rsidR="009B288F">
        <w:t>fills in the</w:t>
      </w:r>
      <w:r w:rsidR="00F0695C">
        <w:t xml:space="preserve"> missing entries of a tensor </w:t>
      </w:r>
      <w:r w:rsidR="00A35CF4">
        <w:t xml:space="preserve">(see Figure 2A) using the observed entries. </w:t>
      </w:r>
      <w:r w:rsidR="00F0695C">
        <w:t>The underl</w:t>
      </w:r>
      <w:r w:rsidR="00F0695C">
        <w:t>y</w:t>
      </w:r>
      <w:r w:rsidR="00F0695C">
        <w:t xml:space="preserve">ing </w:t>
      </w:r>
      <w:r w:rsidR="009B288F">
        <w:t xml:space="preserve">assumption </w:t>
      </w:r>
      <w:r w:rsidR="00F0695C">
        <w:t xml:space="preserve">behind this and </w:t>
      </w:r>
      <w:r w:rsidR="009B288F">
        <w:t xml:space="preserve">many </w:t>
      </w:r>
      <w:r w:rsidR="00F0695C">
        <w:t xml:space="preserve">other tensor completion algorithms is </w:t>
      </w:r>
      <w:r w:rsidR="009B288F">
        <w:t xml:space="preserve">that the data are </w:t>
      </w:r>
      <w:proofErr w:type="gramStart"/>
      <w:r w:rsidR="009B288F">
        <w:t>low-rank</w:t>
      </w:r>
      <w:proofErr w:type="gramEnd"/>
      <w:r w:rsidR="009B288F">
        <w:t>,</w:t>
      </w:r>
      <w:r w:rsidR="00A35CF4">
        <w:t xml:space="preserve"> i.e. some small</w:t>
      </w:r>
      <w:r w:rsidR="00F0695C">
        <w:t xml:space="preserve"> set of underlying fac</w:t>
      </w:r>
      <w:r w:rsidR="009B288F">
        <w:t xml:space="preserve">tors (e.g. drug targets) </w:t>
      </w:r>
      <w:r w:rsidR="00F0695C">
        <w:t>explain most of the variation in the data.</w:t>
      </w:r>
    </w:p>
    <w:p w14:paraId="33F95BB4" w14:textId="4FA59817" w:rsidR="008A19D2" w:rsidRDefault="00D54E4E" w:rsidP="008D1DE8">
      <w:pPr>
        <w:pStyle w:val="para1"/>
        <w:ind w:firstLine="173"/>
      </w:pPr>
      <w:r>
        <w:t>We evaluate our method</w:t>
      </w:r>
      <w:r w:rsidR="00237A76">
        <w:t>s</w:t>
      </w:r>
      <w:r w:rsidR="002639D7">
        <w:t>,</w:t>
      </w:r>
      <w:r>
        <w:t xml:space="preserve"> </w:t>
      </w:r>
      <w:r w:rsidR="002639D7">
        <w:t xml:space="preserve">along with two simple baselines, </w:t>
      </w:r>
      <w:r>
        <w:t xml:space="preserve">using </w:t>
      </w:r>
      <w:r w:rsidR="001F5CC5">
        <w:t>several</w:t>
      </w:r>
      <w:r>
        <w:t xml:space="preserve"> </w:t>
      </w:r>
      <w:r w:rsidR="00237A76">
        <w:t>approaches</w:t>
      </w:r>
      <w:r>
        <w:t xml:space="preserve">. </w:t>
      </w:r>
      <w:r w:rsidR="005D4076">
        <w:t xml:space="preserve">We use </w:t>
      </w:r>
      <w:r w:rsidR="001F5CC5">
        <w:t xml:space="preserve">cross-validation </w:t>
      </w:r>
      <w:r w:rsidR="0055774D">
        <w:t xml:space="preserve">(CV) </w:t>
      </w:r>
      <w:r w:rsidR="005D4076">
        <w:t>to</w:t>
      </w:r>
      <w:r w:rsidR="000A0043">
        <w:t xml:space="preserve"> </w:t>
      </w:r>
      <w:r w:rsidR="009E1212">
        <w:t>measure</w:t>
      </w:r>
      <w:r w:rsidR="000A0043">
        <w:t xml:space="preserve"> performance</w:t>
      </w:r>
      <w:r w:rsidR="009E1212">
        <w:t xml:space="preserve"> readouts</w:t>
      </w:r>
      <w:r w:rsidR="000A0043">
        <w:t xml:space="preserve"> including</w:t>
      </w:r>
      <w:r w:rsidR="00D936B5">
        <w:t xml:space="preserve"> correlation of predicted </w:t>
      </w:r>
      <w:r w:rsidR="00956218">
        <w:t>and</w:t>
      </w:r>
      <w:r w:rsidR="00E821B9">
        <w:t xml:space="preserve"> true </w:t>
      </w:r>
      <w:r w:rsidR="00956218">
        <w:t xml:space="preserve">expression </w:t>
      </w:r>
      <w:r w:rsidR="00D936B5">
        <w:t>val</w:t>
      </w:r>
      <w:r w:rsidR="00E821B9">
        <w:t>ues</w:t>
      </w:r>
      <w:r w:rsidR="000A0043">
        <w:t>,</w:t>
      </w:r>
      <w:r w:rsidR="00D936B5">
        <w:t xml:space="preserve"> </w:t>
      </w:r>
      <w:r w:rsidR="00143380">
        <w:t>accuracy</w:t>
      </w:r>
      <w:r w:rsidR="00E33F3E">
        <w:t xml:space="preserve"> of</w:t>
      </w:r>
      <w:r w:rsidR="00D936B5">
        <w:t xml:space="preserve"> differential</w:t>
      </w:r>
      <w:r w:rsidR="00EB51FB">
        <w:t>ly expressed genes (</w:t>
      </w:r>
      <w:r w:rsidR="009159DC">
        <w:t>DEG</w:t>
      </w:r>
      <w:r w:rsidR="00740086">
        <w:t>s</w:t>
      </w:r>
      <w:r w:rsidR="009159DC">
        <w:t>)</w:t>
      </w:r>
      <w:r w:rsidR="009E1212">
        <w:t xml:space="preserve">, </w:t>
      </w:r>
      <w:r w:rsidR="009159DC">
        <w:t xml:space="preserve">preservation of gene </w:t>
      </w:r>
      <w:r w:rsidR="00EB51FB">
        <w:t>correlation s</w:t>
      </w:r>
      <w:r w:rsidR="00517096">
        <w:t>tructure</w:t>
      </w:r>
      <w:r w:rsidR="009E1212">
        <w:t>, and</w:t>
      </w:r>
      <w:r w:rsidR="00517096">
        <w:t xml:space="preserve"> </w:t>
      </w:r>
      <w:r w:rsidR="00FC4395">
        <w:t>preservation of cell-specificity</w:t>
      </w:r>
      <w:r w:rsidR="000A0043">
        <w:t xml:space="preserve">. </w:t>
      </w:r>
      <w:r w:rsidR="002F17F5">
        <w:t>We analyze acc</w:t>
      </w:r>
      <w:r w:rsidR="002F17F5">
        <w:t>u</w:t>
      </w:r>
      <w:r w:rsidR="002F17F5">
        <w:t>racy per dr</w:t>
      </w:r>
      <w:r w:rsidR="00D058E9">
        <w:t xml:space="preserve">ug, per gene and per cell type. </w:t>
      </w:r>
      <w:r w:rsidR="002F17F5">
        <w:t>We also study the dependence of accuracy on the amount of input data. In addition to the</w:t>
      </w:r>
      <w:r w:rsidR="002639D7">
        <w:t xml:space="preserve">se </w:t>
      </w:r>
      <w:r w:rsidR="002F17F5">
        <w:t>internal, CV</w:t>
      </w:r>
      <w:r w:rsidR="002639D7">
        <w:t>-based</w:t>
      </w:r>
      <w:r w:rsidR="002F17F5">
        <w:t xml:space="preserve"> evaluation</w:t>
      </w:r>
      <w:r w:rsidR="002639D7">
        <w:t>s,</w:t>
      </w:r>
      <w:r w:rsidR="002F17F5">
        <w:t xml:space="preserve"> we perform external evaluation against an </w:t>
      </w:r>
      <w:r w:rsidR="002639D7">
        <w:t>independently measured</w:t>
      </w:r>
      <w:r w:rsidR="002F17F5">
        <w:t xml:space="preserve"> drug profile database. </w:t>
      </w:r>
      <w:r w:rsidR="009E1212">
        <w:t xml:space="preserve">Finally, we </w:t>
      </w:r>
      <w:r w:rsidR="000A0043">
        <w:t>perform an application</w:t>
      </w:r>
      <w:r w:rsidR="0027486F">
        <w:t>-</w:t>
      </w:r>
      <w:r w:rsidR="000A0043">
        <w:t>oriented evaluation of method performance by assessing</w:t>
      </w:r>
      <w:r w:rsidR="00FC4395">
        <w:t xml:space="preserve"> </w:t>
      </w:r>
      <w:r w:rsidR="00517096">
        <w:t xml:space="preserve">preservation of connection to disease signatures in a </w:t>
      </w:r>
      <w:proofErr w:type="gramStart"/>
      <w:r w:rsidR="00517096">
        <w:t>drug repurposing</w:t>
      </w:r>
      <w:proofErr w:type="gramEnd"/>
      <w:r w:rsidR="00517096">
        <w:t xml:space="preserve"> framework</w:t>
      </w:r>
      <w:r w:rsidR="00EE2ADE">
        <w:t xml:space="preserve">. </w:t>
      </w:r>
    </w:p>
    <w:p w14:paraId="20792054" w14:textId="61DA0B7C" w:rsidR="00C630CC" w:rsidRDefault="00C630CC">
      <w:pPr>
        <w:pStyle w:val="Heading1"/>
        <w:numPr>
          <w:ilvl w:val="0"/>
          <w:numId w:val="26"/>
        </w:numPr>
      </w:pPr>
      <w:r>
        <w:t>Methods</w:t>
      </w:r>
    </w:p>
    <w:p w14:paraId="76B8E6CE" w14:textId="77777777" w:rsidR="00D37DEF" w:rsidRDefault="00D37DEF" w:rsidP="00D37DEF">
      <w:pPr>
        <w:pStyle w:val="Heading2"/>
      </w:pPr>
      <w:r w:rsidRPr="007E6F07">
        <w:t>Notation</w:t>
      </w:r>
      <w:r>
        <w:t xml:space="preserve"> and terminology</w:t>
      </w:r>
    </w:p>
    <w:p w14:paraId="41B5E8CA" w14:textId="79970E06" w:rsidR="007F045E" w:rsidRDefault="00D37DEF" w:rsidP="00005963">
      <w:pPr>
        <w:spacing w:line="220" w:lineRule="exact"/>
        <w:rPr>
          <w:noProof/>
          <w:lang w:eastAsia="ja-JP"/>
        </w:rPr>
      </w:pPr>
      <w:r w:rsidRPr="007E6F07">
        <w:rPr>
          <w:i/>
          <w:sz w:val="16"/>
          <w:szCs w:val="16"/>
        </w:rPr>
        <w:t>T</w:t>
      </w:r>
      <w:r>
        <w:rPr>
          <w:sz w:val="16"/>
          <w:szCs w:val="16"/>
        </w:rPr>
        <w:t xml:space="preserve"> </w:t>
      </w:r>
      <w:r w:rsidR="00832B69">
        <w:rPr>
          <w:sz w:val="16"/>
          <w:szCs w:val="16"/>
        </w:rPr>
        <w:t>refers to</w:t>
      </w:r>
      <w:r>
        <w:rPr>
          <w:sz w:val="16"/>
          <w:szCs w:val="16"/>
        </w:rPr>
        <w:t xml:space="preserve"> </w:t>
      </w:r>
      <w:r w:rsidR="0066025B">
        <w:rPr>
          <w:sz w:val="16"/>
          <w:szCs w:val="16"/>
        </w:rPr>
        <w:t>a</w:t>
      </w:r>
      <w:r>
        <w:rPr>
          <w:sz w:val="16"/>
          <w:szCs w:val="16"/>
        </w:rPr>
        <w:t xml:space="preserve"> </w:t>
      </w:r>
      <w:r w:rsidR="00832B69">
        <w:rPr>
          <w:sz w:val="16"/>
          <w:szCs w:val="16"/>
        </w:rPr>
        <w:t xml:space="preserve">data </w:t>
      </w:r>
      <w:r>
        <w:rPr>
          <w:sz w:val="16"/>
          <w:szCs w:val="16"/>
        </w:rPr>
        <w:t xml:space="preserve">tensor, where </w:t>
      </w:r>
      <w:r w:rsidRPr="007E6F07">
        <w:rPr>
          <w:i/>
          <w:sz w:val="16"/>
          <w:szCs w:val="16"/>
        </w:rPr>
        <w:t>T</w:t>
      </w:r>
      <w:r w:rsidRPr="000455E5">
        <w:rPr>
          <w:i/>
          <w:sz w:val="16"/>
          <w:szCs w:val="16"/>
          <w:vertAlign w:val="subscript"/>
        </w:rPr>
        <w:t>d</w:t>
      </w:r>
      <w:proofErr w:type="gramStart"/>
      <w:r w:rsidRPr="000455E5">
        <w:rPr>
          <w:i/>
          <w:sz w:val="16"/>
          <w:szCs w:val="16"/>
          <w:vertAlign w:val="subscript"/>
        </w:rPr>
        <w:t>,g</w:t>
      </w:r>
      <w:r w:rsidRPr="007E6F07">
        <w:rPr>
          <w:i/>
          <w:sz w:val="16"/>
          <w:szCs w:val="16"/>
          <w:vertAlign w:val="subscript"/>
        </w:rPr>
        <w:t>,</w:t>
      </w:r>
      <w:r>
        <w:rPr>
          <w:i/>
          <w:sz w:val="16"/>
          <w:szCs w:val="16"/>
          <w:vertAlign w:val="subscript"/>
        </w:rPr>
        <w:t>c</w:t>
      </w:r>
      <w:proofErr w:type="gramEnd"/>
      <w:r w:rsidRPr="007E6F07">
        <w:rPr>
          <w:sz w:val="16"/>
          <w:szCs w:val="16"/>
          <w:vertAlign w:val="subscript"/>
        </w:rPr>
        <w:t xml:space="preserve"> </w:t>
      </w:r>
      <w:r>
        <w:rPr>
          <w:sz w:val="16"/>
          <w:szCs w:val="16"/>
        </w:rPr>
        <w:t xml:space="preserve">is the effect of drug </w:t>
      </w:r>
      <w:r w:rsidRPr="007E6F07">
        <w:rPr>
          <w:i/>
          <w:sz w:val="16"/>
          <w:szCs w:val="16"/>
        </w:rPr>
        <w:t>d</w:t>
      </w:r>
      <w:r>
        <w:rPr>
          <w:sz w:val="16"/>
          <w:szCs w:val="16"/>
        </w:rPr>
        <w:t xml:space="preserve"> on gene </w:t>
      </w:r>
      <w:r w:rsidRPr="007E6F07">
        <w:rPr>
          <w:i/>
          <w:sz w:val="16"/>
          <w:szCs w:val="16"/>
        </w:rPr>
        <w:t>g</w:t>
      </w:r>
      <w:r>
        <w:rPr>
          <w:i/>
          <w:sz w:val="16"/>
          <w:szCs w:val="16"/>
        </w:rPr>
        <w:t xml:space="preserve"> </w:t>
      </w:r>
      <w:r>
        <w:rPr>
          <w:sz w:val="16"/>
          <w:szCs w:val="16"/>
        </w:rPr>
        <w:t>in</w:t>
      </w:r>
      <w:r w:rsidRPr="007E6F07">
        <w:rPr>
          <w:sz w:val="16"/>
          <w:szCs w:val="16"/>
        </w:rPr>
        <w:t xml:space="preserve"> </w:t>
      </w:r>
      <w:r>
        <w:rPr>
          <w:sz w:val="16"/>
          <w:szCs w:val="16"/>
        </w:rPr>
        <w:t xml:space="preserve">cell </w:t>
      </w:r>
      <w:r w:rsidRPr="00014219">
        <w:rPr>
          <w:i/>
          <w:sz w:val="16"/>
          <w:szCs w:val="16"/>
        </w:rPr>
        <w:t>c</w:t>
      </w:r>
      <w:r>
        <w:rPr>
          <w:sz w:val="16"/>
          <w:szCs w:val="16"/>
        </w:rPr>
        <w:t xml:space="preserve">. A colon replacing any of these indices refers to all elements along that dimension.  </w:t>
      </w:r>
      <w:r>
        <w:rPr>
          <w:i/>
          <w:sz w:val="16"/>
          <w:szCs w:val="16"/>
        </w:rPr>
        <w:t>C</w:t>
      </w:r>
      <w:r w:rsidRPr="007E6F07">
        <w:rPr>
          <w:i/>
          <w:sz w:val="16"/>
          <w:szCs w:val="16"/>
          <w:vertAlign w:val="subscript"/>
        </w:rPr>
        <w:t>d</w:t>
      </w:r>
      <w:r>
        <w:rPr>
          <w:i/>
          <w:sz w:val="16"/>
          <w:szCs w:val="16"/>
        </w:rPr>
        <w:t xml:space="preserve"> </w:t>
      </w:r>
      <w:r>
        <w:rPr>
          <w:sz w:val="16"/>
          <w:szCs w:val="16"/>
        </w:rPr>
        <w:t xml:space="preserve">and </w:t>
      </w:r>
      <w:r w:rsidRPr="007E6F07">
        <w:rPr>
          <w:i/>
          <w:sz w:val="16"/>
          <w:szCs w:val="16"/>
        </w:rPr>
        <w:t>D</w:t>
      </w:r>
      <w:r w:rsidRPr="007E6F07">
        <w:rPr>
          <w:i/>
          <w:sz w:val="16"/>
          <w:szCs w:val="16"/>
          <w:vertAlign w:val="subscript"/>
        </w:rPr>
        <w:t>c</w:t>
      </w:r>
      <w:r>
        <w:rPr>
          <w:sz w:val="16"/>
          <w:szCs w:val="16"/>
        </w:rPr>
        <w:t xml:space="preserve"> respectively refer to the set of cell lines </w:t>
      </w:r>
      <w:r w:rsidR="00812EED">
        <w:rPr>
          <w:sz w:val="16"/>
          <w:szCs w:val="16"/>
        </w:rPr>
        <w:t>measured</w:t>
      </w:r>
      <w:r>
        <w:rPr>
          <w:sz w:val="16"/>
          <w:szCs w:val="16"/>
        </w:rPr>
        <w:t xml:space="preserve"> for drug </w:t>
      </w:r>
      <w:r>
        <w:rPr>
          <w:i/>
          <w:sz w:val="16"/>
          <w:szCs w:val="16"/>
        </w:rPr>
        <w:t>d</w:t>
      </w:r>
      <w:r w:rsidRPr="00100A1E">
        <w:rPr>
          <w:sz w:val="16"/>
          <w:szCs w:val="16"/>
        </w:rPr>
        <w:t>,</w:t>
      </w:r>
      <w:r>
        <w:rPr>
          <w:i/>
          <w:sz w:val="16"/>
          <w:szCs w:val="16"/>
        </w:rPr>
        <w:t xml:space="preserve"> </w:t>
      </w:r>
      <w:r>
        <w:rPr>
          <w:sz w:val="16"/>
          <w:szCs w:val="16"/>
        </w:rPr>
        <w:t xml:space="preserve">and the set of drugs measured in cell </w:t>
      </w:r>
      <w:r>
        <w:rPr>
          <w:i/>
          <w:sz w:val="16"/>
          <w:szCs w:val="16"/>
        </w:rPr>
        <w:t>c.</w:t>
      </w:r>
      <w:r>
        <w:rPr>
          <w:sz w:val="16"/>
          <w:szCs w:val="16"/>
        </w:rPr>
        <w:t xml:space="preserve"> A</w:t>
      </w:r>
      <w:r w:rsidRPr="00100A1E">
        <w:rPr>
          <w:sz w:val="16"/>
          <w:szCs w:val="16"/>
        </w:rPr>
        <w:t>ll</w:t>
      </w:r>
      <w:r>
        <w:rPr>
          <w:sz w:val="16"/>
          <w:szCs w:val="16"/>
        </w:rPr>
        <w:t xml:space="preserve"> error bars in figures and text refer to </w:t>
      </w:r>
      <w:r w:rsidRPr="0048215A">
        <w:rPr>
          <w:sz w:val="16"/>
          <w:szCs w:val="16"/>
        </w:rPr>
        <w:t>±</w:t>
      </w:r>
      <w:r>
        <w:rPr>
          <w:sz w:val="16"/>
          <w:szCs w:val="16"/>
        </w:rPr>
        <w:t xml:space="preserve"> one standard deviation. All correlations are Pearson correl</w:t>
      </w:r>
      <w:r>
        <w:rPr>
          <w:sz w:val="16"/>
          <w:szCs w:val="16"/>
        </w:rPr>
        <w:t>a</w:t>
      </w:r>
      <w:r>
        <w:rPr>
          <w:sz w:val="16"/>
          <w:szCs w:val="16"/>
        </w:rPr>
        <w:t xml:space="preserve">tions, denoted in equations as </w:t>
      </w:r>
      <m:oMath>
        <m:r>
          <w:rPr>
            <w:rFonts w:ascii="Cambria Math" w:hAnsi="Cambria Math"/>
            <w:sz w:val="16"/>
            <w:szCs w:val="16"/>
          </w:rPr>
          <m:t>cor</m:t>
        </m:r>
        <m:d>
          <m:dPr>
            <m:ctrlPr>
              <w:rPr>
                <w:rFonts w:ascii="Cambria Math" w:hAnsi="Cambria Math"/>
                <w:i/>
                <w:sz w:val="16"/>
                <w:szCs w:val="16"/>
              </w:rPr>
            </m:ctrlPr>
          </m:dPr>
          <m:e>
            <m:r>
              <w:rPr>
                <w:rFonts w:ascii="Cambria Math" w:hAnsi="Cambria Math"/>
                <w:sz w:val="16"/>
                <w:szCs w:val="16"/>
              </w:rPr>
              <m:t>∙</m:t>
            </m:r>
            <w:proofErr w:type="gramStart"/>
            <m:r>
              <w:rPr>
                <w:rFonts w:ascii="Cambria Math" w:hAnsi="Cambria Math"/>
                <w:sz w:val="16"/>
                <w:szCs w:val="16"/>
              </w:rPr>
              <m:t>,∙</m:t>
            </m:r>
            <w:proofErr w:type="gramEnd"/>
          </m:e>
        </m:d>
      </m:oMath>
      <w:r>
        <w:rPr>
          <w:sz w:val="16"/>
          <w:szCs w:val="16"/>
        </w:rPr>
        <w:t xml:space="preserve"> or by the letter </w:t>
      </w:r>
      <w:r w:rsidRPr="000455E5">
        <w:rPr>
          <w:i/>
          <w:sz w:val="16"/>
          <w:szCs w:val="16"/>
        </w:rPr>
        <w:t>r</w:t>
      </w:r>
      <w:r>
        <w:rPr>
          <w:sz w:val="16"/>
          <w:szCs w:val="16"/>
        </w:rPr>
        <w:t>. W</w:t>
      </w:r>
      <w:r w:rsidRPr="000455E5">
        <w:rPr>
          <w:sz w:val="16"/>
          <w:szCs w:val="16"/>
        </w:rPr>
        <w:t>e</w:t>
      </w:r>
      <w:r>
        <w:rPr>
          <w:sz w:val="16"/>
          <w:szCs w:val="16"/>
        </w:rPr>
        <w:t xml:space="preserve"> use the term ‘drug’ loosely to refer to compounds represented in the data, which i</w:t>
      </w:r>
      <w:r>
        <w:rPr>
          <w:sz w:val="16"/>
          <w:szCs w:val="16"/>
        </w:rPr>
        <w:t>n</w:t>
      </w:r>
      <w:r>
        <w:rPr>
          <w:sz w:val="16"/>
          <w:szCs w:val="16"/>
        </w:rPr>
        <w:t>cludes approved drugs, drug-like compounds, and tool compounds.</w:t>
      </w:r>
      <w:r w:rsidR="00DD73FD" w:rsidRPr="00DD73FD">
        <w:rPr>
          <w:noProof/>
          <w:lang w:eastAsia="ja-JP"/>
        </w:rPr>
        <w:t xml:space="preserve"> </w:t>
      </w:r>
    </w:p>
    <w:p w14:paraId="7AB06652" w14:textId="77777777" w:rsidR="007F045E" w:rsidRDefault="007F045E" w:rsidP="00005963">
      <w:pPr>
        <w:spacing w:line="220" w:lineRule="exact"/>
        <w:rPr>
          <w:noProof/>
          <w:lang w:eastAsia="ja-JP"/>
        </w:rPr>
      </w:pPr>
    </w:p>
    <w:tbl>
      <w:tblPr>
        <w:tblW w:w="4852" w:type="pct"/>
        <w:jc w:val="center"/>
        <w:tblBorders>
          <w:insideV w:val="single" w:sz="4" w:space="0" w:color="auto"/>
        </w:tblBorders>
        <w:tblLayout w:type="fixed"/>
        <w:tblCellMar>
          <w:left w:w="0" w:type="dxa"/>
          <w:right w:w="0" w:type="dxa"/>
        </w:tblCellMar>
        <w:tblLook w:val="0000" w:firstRow="0" w:lastRow="0" w:firstColumn="0" w:lastColumn="0" w:noHBand="0" w:noVBand="0"/>
      </w:tblPr>
      <w:tblGrid>
        <w:gridCol w:w="512"/>
        <w:gridCol w:w="419"/>
        <w:gridCol w:w="485"/>
        <w:gridCol w:w="485"/>
        <w:gridCol w:w="368"/>
        <w:gridCol w:w="368"/>
        <w:gridCol w:w="419"/>
        <w:gridCol w:w="384"/>
        <w:gridCol w:w="464"/>
        <w:gridCol w:w="464"/>
        <w:gridCol w:w="356"/>
      </w:tblGrid>
      <w:tr w:rsidR="005D4076" w14:paraId="2422F01B" w14:textId="77777777" w:rsidTr="005D4076">
        <w:trPr>
          <w:cantSplit/>
          <w:trHeight w:hRule="exact" w:val="216"/>
          <w:jc w:val="center"/>
        </w:trPr>
        <w:tc>
          <w:tcPr>
            <w:tcW w:w="542" w:type="pct"/>
            <w:tcBorders>
              <w:top w:val="single" w:sz="4" w:space="0" w:color="auto"/>
              <w:left w:val="single" w:sz="4" w:space="0" w:color="auto"/>
              <w:right w:val="single" w:sz="6" w:space="0" w:color="auto"/>
            </w:tcBorders>
            <w:vAlign w:val="center"/>
          </w:tcPr>
          <w:p w14:paraId="35B9614D" w14:textId="77777777" w:rsidR="005D4076" w:rsidRPr="00377E65" w:rsidRDefault="005D4076" w:rsidP="005D4076">
            <w:pPr>
              <w:pStyle w:val="TableColumnhead"/>
              <w:spacing w:before="0"/>
              <w:jc w:val="center"/>
              <w:rPr>
                <w:sz w:val="12"/>
                <w:szCs w:val="12"/>
              </w:rPr>
            </w:pPr>
            <w:proofErr w:type="gramStart"/>
            <w:r>
              <w:rPr>
                <w:sz w:val="12"/>
                <w:szCs w:val="12"/>
              </w:rPr>
              <w:t>c</w:t>
            </w:r>
            <w:r w:rsidRPr="00377E65">
              <w:rPr>
                <w:sz w:val="12"/>
                <w:szCs w:val="12"/>
              </w:rPr>
              <w:t>ell</w:t>
            </w:r>
            <w:proofErr w:type="gramEnd"/>
            <w:r w:rsidRPr="00377E65">
              <w:rPr>
                <w:sz w:val="12"/>
                <w:szCs w:val="12"/>
              </w:rPr>
              <w:t xml:space="preserve"> line</w:t>
            </w:r>
          </w:p>
        </w:tc>
        <w:tc>
          <w:tcPr>
            <w:tcW w:w="443" w:type="pct"/>
            <w:tcBorders>
              <w:top w:val="single" w:sz="4" w:space="0" w:color="auto"/>
              <w:left w:val="single" w:sz="6" w:space="0" w:color="auto"/>
              <w:right w:val="dotted" w:sz="4" w:space="0" w:color="auto"/>
            </w:tcBorders>
            <w:vAlign w:val="center"/>
          </w:tcPr>
          <w:p w14:paraId="23D68F21" w14:textId="77777777" w:rsidR="005D4076" w:rsidRPr="00377E65" w:rsidRDefault="005D4076" w:rsidP="005D4076">
            <w:pPr>
              <w:pStyle w:val="TableColumnhead"/>
              <w:spacing w:before="0"/>
              <w:jc w:val="center"/>
              <w:rPr>
                <w:sz w:val="12"/>
                <w:szCs w:val="12"/>
              </w:rPr>
            </w:pPr>
            <w:r w:rsidRPr="00377E65">
              <w:rPr>
                <w:sz w:val="12"/>
                <w:szCs w:val="12"/>
              </w:rPr>
              <w:t>MCF7</w:t>
            </w:r>
          </w:p>
        </w:tc>
        <w:tc>
          <w:tcPr>
            <w:tcW w:w="513" w:type="pct"/>
            <w:tcBorders>
              <w:top w:val="single" w:sz="4" w:space="0" w:color="auto"/>
              <w:left w:val="dotted" w:sz="4" w:space="0" w:color="auto"/>
              <w:right w:val="dotted" w:sz="4" w:space="0" w:color="auto"/>
            </w:tcBorders>
            <w:vAlign w:val="center"/>
          </w:tcPr>
          <w:p w14:paraId="793DBBC1" w14:textId="77777777" w:rsidR="005D4076" w:rsidRDefault="005D4076" w:rsidP="005D4076">
            <w:pPr>
              <w:pStyle w:val="TableColumnhead"/>
              <w:spacing w:before="0"/>
              <w:jc w:val="center"/>
              <w:rPr>
                <w:sz w:val="12"/>
                <w:szCs w:val="12"/>
              </w:rPr>
            </w:pPr>
            <w:r>
              <w:rPr>
                <w:sz w:val="12"/>
                <w:szCs w:val="12"/>
              </w:rPr>
              <w:t>VCAP</w:t>
            </w:r>
          </w:p>
        </w:tc>
        <w:tc>
          <w:tcPr>
            <w:tcW w:w="513" w:type="pct"/>
            <w:tcBorders>
              <w:top w:val="single" w:sz="4" w:space="0" w:color="auto"/>
              <w:left w:val="dotted" w:sz="4" w:space="0" w:color="auto"/>
              <w:right w:val="dotted" w:sz="4" w:space="0" w:color="auto"/>
            </w:tcBorders>
            <w:vAlign w:val="center"/>
          </w:tcPr>
          <w:p w14:paraId="5058C1FD" w14:textId="77777777" w:rsidR="005D4076" w:rsidRDefault="005D4076" w:rsidP="005D4076">
            <w:pPr>
              <w:pStyle w:val="TableColumnhead"/>
              <w:spacing w:before="0"/>
              <w:jc w:val="center"/>
              <w:rPr>
                <w:sz w:val="12"/>
                <w:szCs w:val="12"/>
              </w:rPr>
            </w:pPr>
            <w:r>
              <w:rPr>
                <w:sz w:val="12"/>
                <w:szCs w:val="12"/>
              </w:rPr>
              <w:t>PC3</w:t>
            </w:r>
          </w:p>
        </w:tc>
        <w:tc>
          <w:tcPr>
            <w:tcW w:w="390" w:type="pct"/>
            <w:tcBorders>
              <w:top w:val="single" w:sz="4" w:space="0" w:color="auto"/>
              <w:left w:val="dotted" w:sz="4" w:space="0" w:color="auto"/>
              <w:right w:val="dotted" w:sz="4" w:space="0" w:color="auto"/>
            </w:tcBorders>
            <w:vAlign w:val="center"/>
          </w:tcPr>
          <w:p w14:paraId="7816EFE2" w14:textId="77777777" w:rsidR="005D4076" w:rsidRPr="00377E65" w:rsidRDefault="005D4076" w:rsidP="005D4076">
            <w:pPr>
              <w:pStyle w:val="TableColumnhead"/>
              <w:spacing w:before="0"/>
              <w:jc w:val="center"/>
              <w:rPr>
                <w:sz w:val="12"/>
                <w:szCs w:val="12"/>
              </w:rPr>
            </w:pPr>
            <w:r w:rsidRPr="00377E65">
              <w:rPr>
                <w:sz w:val="12"/>
                <w:szCs w:val="12"/>
              </w:rPr>
              <w:t>A375</w:t>
            </w:r>
          </w:p>
        </w:tc>
        <w:tc>
          <w:tcPr>
            <w:tcW w:w="390" w:type="pct"/>
            <w:tcBorders>
              <w:top w:val="single" w:sz="4" w:space="0" w:color="auto"/>
              <w:left w:val="dotted" w:sz="4" w:space="0" w:color="auto"/>
              <w:right w:val="dotted" w:sz="4" w:space="0" w:color="auto"/>
            </w:tcBorders>
            <w:vAlign w:val="center"/>
          </w:tcPr>
          <w:p w14:paraId="22FD9D4D" w14:textId="77777777" w:rsidR="005D4076" w:rsidRPr="00377E65" w:rsidRDefault="005D4076" w:rsidP="005D4076">
            <w:pPr>
              <w:pStyle w:val="TableColumnhead"/>
              <w:spacing w:before="0"/>
              <w:jc w:val="center"/>
              <w:rPr>
                <w:sz w:val="12"/>
                <w:szCs w:val="12"/>
              </w:rPr>
            </w:pPr>
            <w:r w:rsidRPr="00377E65">
              <w:rPr>
                <w:sz w:val="12"/>
                <w:szCs w:val="12"/>
              </w:rPr>
              <w:t>A549</w:t>
            </w:r>
          </w:p>
        </w:tc>
        <w:tc>
          <w:tcPr>
            <w:tcW w:w="443" w:type="pct"/>
            <w:tcBorders>
              <w:top w:val="single" w:sz="4" w:space="0" w:color="auto"/>
              <w:left w:val="dotted" w:sz="4" w:space="0" w:color="auto"/>
              <w:right w:val="dotted" w:sz="4" w:space="0" w:color="auto"/>
            </w:tcBorders>
            <w:vAlign w:val="center"/>
          </w:tcPr>
          <w:p w14:paraId="76885189" w14:textId="77777777" w:rsidR="005D4076" w:rsidRPr="00377E65" w:rsidRDefault="005D4076" w:rsidP="005D4076">
            <w:pPr>
              <w:pStyle w:val="TableColumnhead"/>
              <w:spacing w:before="0"/>
              <w:jc w:val="center"/>
              <w:rPr>
                <w:sz w:val="12"/>
                <w:szCs w:val="12"/>
              </w:rPr>
            </w:pPr>
            <w:r w:rsidRPr="00377E65">
              <w:rPr>
                <w:sz w:val="12"/>
                <w:szCs w:val="12"/>
              </w:rPr>
              <w:t>HA1E</w:t>
            </w:r>
          </w:p>
        </w:tc>
        <w:tc>
          <w:tcPr>
            <w:tcW w:w="406" w:type="pct"/>
            <w:tcBorders>
              <w:top w:val="single" w:sz="4" w:space="0" w:color="auto"/>
              <w:left w:val="dotted" w:sz="4" w:space="0" w:color="auto"/>
              <w:right w:val="dotted" w:sz="4" w:space="0" w:color="auto"/>
            </w:tcBorders>
            <w:vAlign w:val="center"/>
          </w:tcPr>
          <w:p w14:paraId="66ACE84F" w14:textId="77777777" w:rsidR="005D4076" w:rsidRPr="00377E65" w:rsidRDefault="005D4076" w:rsidP="005D4076">
            <w:pPr>
              <w:pStyle w:val="TableColumnhead"/>
              <w:spacing w:before="0"/>
              <w:jc w:val="center"/>
              <w:rPr>
                <w:sz w:val="12"/>
                <w:szCs w:val="12"/>
              </w:rPr>
            </w:pPr>
            <w:r w:rsidRPr="00377E65">
              <w:rPr>
                <w:sz w:val="12"/>
                <w:szCs w:val="12"/>
              </w:rPr>
              <w:t>HT29</w:t>
            </w:r>
          </w:p>
        </w:tc>
        <w:tc>
          <w:tcPr>
            <w:tcW w:w="491" w:type="pct"/>
            <w:tcBorders>
              <w:top w:val="single" w:sz="4" w:space="0" w:color="auto"/>
              <w:left w:val="dotted" w:sz="4" w:space="0" w:color="auto"/>
              <w:right w:val="dotted" w:sz="4" w:space="0" w:color="auto"/>
            </w:tcBorders>
            <w:vAlign w:val="center"/>
          </w:tcPr>
          <w:p w14:paraId="1258FC23" w14:textId="77777777" w:rsidR="005D4076" w:rsidRPr="00377E65" w:rsidRDefault="005D4076" w:rsidP="005D4076">
            <w:pPr>
              <w:pStyle w:val="TableColumnhead"/>
              <w:spacing w:before="0"/>
              <w:jc w:val="center"/>
              <w:rPr>
                <w:sz w:val="12"/>
                <w:szCs w:val="12"/>
              </w:rPr>
            </w:pPr>
            <w:r w:rsidRPr="00377E65">
              <w:rPr>
                <w:sz w:val="12"/>
                <w:szCs w:val="12"/>
              </w:rPr>
              <w:t>H</w:t>
            </w:r>
            <w:r>
              <w:rPr>
                <w:sz w:val="12"/>
                <w:szCs w:val="12"/>
              </w:rPr>
              <w:t>CC515</w:t>
            </w:r>
          </w:p>
        </w:tc>
        <w:tc>
          <w:tcPr>
            <w:tcW w:w="491" w:type="pct"/>
            <w:tcBorders>
              <w:top w:val="single" w:sz="4" w:space="0" w:color="auto"/>
              <w:left w:val="dotted" w:sz="4" w:space="0" w:color="auto"/>
              <w:right w:val="dotted" w:sz="4" w:space="0" w:color="auto"/>
            </w:tcBorders>
            <w:vAlign w:val="center"/>
          </w:tcPr>
          <w:p w14:paraId="7ACD9198" w14:textId="77777777" w:rsidR="005D4076" w:rsidRPr="00377E65" w:rsidRDefault="005D4076" w:rsidP="005D4076">
            <w:pPr>
              <w:pStyle w:val="TableColumnhead"/>
              <w:spacing w:before="0"/>
              <w:jc w:val="center"/>
              <w:rPr>
                <w:sz w:val="12"/>
                <w:szCs w:val="12"/>
              </w:rPr>
            </w:pPr>
            <w:r>
              <w:rPr>
                <w:sz w:val="12"/>
                <w:szCs w:val="12"/>
              </w:rPr>
              <w:t>HEPG2</w:t>
            </w:r>
          </w:p>
        </w:tc>
        <w:tc>
          <w:tcPr>
            <w:tcW w:w="377" w:type="pct"/>
            <w:tcBorders>
              <w:top w:val="single" w:sz="4" w:space="0" w:color="auto"/>
              <w:left w:val="dotted" w:sz="4" w:space="0" w:color="auto"/>
              <w:right w:val="single" w:sz="4" w:space="0" w:color="auto"/>
            </w:tcBorders>
            <w:vAlign w:val="center"/>
          </w:tcPr>
          <w:p w14:paraId="3B576DFA" w14:textId="77777777" w:rsidR="005D4076" w:rsidRPr="00377E65" w:rsidRDefault="005D4076" w:rsidP="005D4076">
            <w:pPr>
              <w:pStyle w:val="TableColumnhead"/>
              <w:spacing w:before="0"/>
              <w:jc w:val="center"/>
              <w:rPr>
                <w:sz w:val="12"/>
                <w:szCs w:val="12"/>
              </w:rPr>
            </w:pPr>
            <w:r w:rsidRPr="00377E65">
              <w:rPr>
                <w:sz w:val="12"/>
                <w:szCs w:val="12"/>
              </w:rPr>
              <w:t>NPC</w:t>
            </w:r>
          </w:p>
        </w:tc>
      </w:tr>
      <w:tr w:rsidR="005D4076" w14:paraId="437E6AB7" w14:textId="77777777" w:rsidTr="005D4076">
        <w:trPr>
          <w:cantSplit/>
          <w:trHeight w:hRule="exact" w:val="216"/>
          <w:jc w:val="center"/>
        </w:trPr>
        <w:tc>
          <w:tcPr>
            <w:tcW w:w="542" w:type="pct"/>
            <w:tcBorders>
              <w:left w:val="single" w:sz="4" w:space="0" w:color="auto"/>
              <w:right w:val="single" w:sz="6" w:space="0" w:color="auto"/>
            </w:tcBorders>
            <w:vAlign w:val="center"/>
          </w:tcPr>
          <w:p w14:paraId="6B61FEF1" w14:textId="77777777" w:rsidR="005D4076" w:rsidRPr="00377E65" w:rsidRDefault="005D4076" w:rsidP="005D4076">
            <w:pPr>
              <w:pStyle w:val="Tablebodyfirst"/>
              <w:spacing w:before="0"/>
              <w:ind w:left="158" w:hanging="158"/>
              <w:jc w:val="center"/>
              <w:rPr>
                <w:sz w:val="12"/>
                <w:szCs w:val="12"/>
              </w:rPr>
            </w:pPr>
            <w:proofErr w:type="gramStart"/>
            <w:r>
              <w:rPr>
                <w:sz w:val="12"/>
                <w:szCs w:val="12"/>
              </w:rPr>
              <w:t>t</w:t>
            </w:r>
            <w:r w:rsidRPr="00377E65">
              <w:rPr>
                <w:sz w:val="12"/>
                <w:szCs w:val="12"/>
              </w:rPr>
              <w:t>issue</w:t>
            </w:r>
            <w:proofErr w:type="gramEnd"/>
          </w:p>
        </w:tc>
        <w:tc>
          <w:tcPr>
            <w:tcW w:w="443" w:type="pct"/>
            <w:tcBorders>
              <w:left w:val="single" w:sz="6" w:space="0" w:color="auto"/>
              <w:right w:val="dotted" w:sz="4" w:space="0" w:color="auto"/>
            </w:tcBorders>
            <w:vAlign w:val="center"/>
          </w:tcPr>
          <w:p w14:paraId="297E5A2A" w14:textId="77777777" w:rsidR="005D4076" w:rsidRPr="00377E65" w:rsidRDefault="005D4076" w:rsidP="005D4076">
            <w:pPr>
              <w:pStyle w:val="Tablebodyfirst"/>
              <w:spacing w:before="0"/>
              <w:ind w:left="158" w:hanging="158"/>
              <w:jc w:val="center"/>
              <w:rPr>
                <w:sz w:val="12"/>
                <w:szCs w:val="12"/>
              </w:rPr>
            </w:pPr>
            <w:proofErr w:type="gramStart"/>
            <w:r w:rsidRPr="00377E65">
              <w:rPr>
                <w:sz w:val="12"/>
                <w:szCs w:val="12"/>
              </w:rPr>
              <w:t>breast</w:t>
            </w:r>
            <w:proofErr w:type="gramEnd"/>
          </w:p>
        </w:tc>
        <w:tc>
          <w:tcPr>
            <w:tcW w:w="513" w:type="pct"/>
            <w:tcBorders>
              <w:left w:val="dotted" w:sz="4" w:space="0" w:color="auto"/>
              <w:right w:val="dotted" w:sz="4" w:space="0" w:color="auto"/>
            </w:tcBorders>
            <w:vAlign w:val="center"/>
          </w:tcPr>
          <w:p w14:paraId="6F55C569" w14:textId="77777777" w:rsidR="005D4076" w:rsidRDefault="005D4076" w:rsidP="005D4076">
            <w:pPr>
              <w:pStyle w:val="Tablebodyfirst"/>
              <w:spacing w:before="0"/>
              <w:ind w:left="158" w:hanging="158"/>
              <w:jc w:val="center"/>
              <w:rPr>
                <w:sz w:val="12"/>
                <w:szCs w:val="12"/>
              </w:rPr>
            </w:pPr>
            <w:proofErr w:type="gramStart"/>
            <w:r>
              <w:rPr>
                <w:sz w:val="12"/>
                <w:szCs w:val="12"/>
              </w:rPr>
              <w:t>prostate</w:t>
            </w:r>
            <w:proofErr w:type="gramEnd"/>
          </w:p>
        </w:tc>
        <w:tc>
          <w:tcPr>
            <w:tcW w:w="513" w:type="pct"/>
            <w:tcBorders>
              <w:left w:val="dotted" w:sz="4" w:space="0" w:color="auto"/>
              <w:right w:val="dotted" w:sz="4" w:space="0" w:color="auto"/>
            </w:tcBorders>
            <w:vAlign w:val="center"/>
          </w:tcPr>
          <w:p w14:paraId="48834A46" w14:textId="77777777" w:rsidR="005D4076" w:rsidRDefault="005D4076" w:rsidP="005D4076">
            <w:pPr>
              <w:pStyle w:val="Tablebodyfirst"/>
              <w:spacing w:before="0"/>
              <w:ind w:left="158" w:hanging="158"/>
              <w:jc w:val="center"/>
              <w:rPr>
                <w:sz w:val="12"/>
                <w:szCs w:val="12"/>
              </w:rPr>
            </w:pPr>
            <w:proofErr w:type="gramStart"/>
            <w:r>
              <w:rPr>
                <w:sz w:val="12"/>
                <w:szCs w:val="12"/>
              </w:rPr>
              <w:t>prostate</w:t>
            </w:r>
            <w:proofErr w:type="gramEnd"/>
          </w:p>
        </w:tc>
        <w:tc>
          <w:tcPr>
            <w:tcW w:w="390" w:type="pct"/>
            <w:tcBorders>
              <w:left w:val="dotted" w:sz="4" w:space="0" w:color="auto"/>
              <w:right w:val="dotted" w:sz="4" w:space="0" w:color="auto"/>
            </w:tcBorders>
            <w:vAlign w:val="center"/>
          </w:tcPr>
          <w:p w14:paraId="6FC54674" w14:textId="77777777" w:rsidR="005D4076" w:rsidRPr="00377E65" w:rsidRDefault="005D4076" w:rsidP="005D4076">
            <w:pPr>
              <w:pStyle w:val="Tablebodyfirst"/>
              <w:spacing w:before="0"/>
              <w:ind w:left="158" w:hanging="158"/>
              <w:jc w:val="center"/>
              <w:rPr>
                <w:sz w:val="12"/>
                <w:szCs w:val="12"/>
              </w:rPr>
            </w:pPr>
            <w:proofErr w:type="gramStart"/>
            <w:r w:rsidRPr="00377E65">
              <w:rPr>
                <w:sz w:val="12"/>
                <w:szCs w:val="12"/>
              </w:rPr>
              <w:t>skin</w:t>
            </w:r>
            <w:proofErr w:type="gramEnd"/>
          </w:p>
        </w:tc>
        <w:tc>
          <w:tcPr>
            <w:tcW w:w="390" w:type="pct"/>
            <w:tcBorders>
              <w:left w:val="dotted" w:sz="4" w:space="0" w:color="auto"/>
              <w:right w:val="dotted" w:sz="4" w:space="0" w:color="auto"/>
            </w:tcBorders>
            <w:vAlign w:val="center"/>
          </w:tcPr>
          <w:p w14:paraId="7E2CC6F9" w14:textId="77777777" w:rsidR="005D4076" w:rsidRPr="00377E65" w:rsidRDefault="005D4076" w:rsidP="005D4076">
            <w:pPr>
              <w:pStyle w:val="Tablebodyfirst"/>
              <w:spacing w:before="0"/>
              <w:ind w:left="158" w:hanging="158"/>
              <w:jc w:val="center"/>
              <w:rPr>
                <w:sz w:val="12"/>
                <w:szCs w:val="12"/>
              </w:rPr>
            </w:pPr>
            <w:proofErr w:type="gramStart"/>
            <w:r w:rsidRPr="00377E65">
              <w:rPr>
                <w:sz w:val="12"/>
                <w:szCs w:val="12"/>
              </w:rPr>
              <w:t>lung</w:t>
            </w:r>
            <w:proofErr w:type="gramEnd"/>
          </w:p>
        </w:tc>
        <w:tc>
          <w:tcPr>
            <w:tcW w:w="443" w:type="pct"/>
            <w:tcBorders>
              <w:left w:val="dotted" w:sz="4" w:space="0" w:color="auto"/>
              <w:right w:val="dotted" w:sz="4" w:space="0" w:color="auto"/>
            </w:tcBorders>
            <w:vAlign w:val="center"/>
          </w:tcPr>
          <w:p w14:paraId="16DA41F6" w14:textId="77777777" w:rsidR="005D4076" w:rsidRPr="00377E65" w:rsidRDefault="005D4076" w:rsidP="005D4076">
            <w:pPr>
              <w:pStyle w:val="Tablebodyfirst"/>
              <w:spacing w:before="0"/>
              <w:ind w:left="158" w:hanging="158"/>
              <w:jc w:val="center"/>
              <w:rPr>
                <w:sz w:val="12"/>
                <w:szCs w:val="12"/>
              </w:rPr>
            </w:pPr>
            <w:proofErr w:type="gramStart"/>
            <w:r w:rsidRPr="00377E65">
              <w:rPr>
                <w:sz w:val="12"/>
                <w:szCs w:val="12"/>
              </w:rPr>
              <w:t>kidney</w:t>
            </w:r>
            <w:proofErr w:type="gramEnd"/>
          </w:p>
        </w:tc>
        <w:tc>
          <w:tcPr>
            <w:tcW w:w="406" w:type="pct"/>
            <w:tcBorders>
              <w:left w:val="dotted" w:sz="4" w:space="0" w:color="auto"/>
              <w:right w:val="dotted" w:sz="4" w:space="0" w:color="auto"/>
            </w:tcBorders>
            <w:vAlign w:val="center"/>
          </w:tcPr>
          <w:p w14:paraId="4E212573" w14:textId="77777777" w:rsidR="005D4076" w:rsidRPr="00377E65" w:rsidRDefault="005D4076" w:rsidP="005D4076">
            <w:pPr>
              <w:pStyle w:val="Tablebodyfirst"/>
              <w:spacing w:before="0"/>
              <w:ind w:left="158" w:hanging="158"/>
              <w:jc w:val="center"/>
              <w:rPr>
                <w:sz w:val="12"/>
                <w:szCs w:val="12"/>
              </w:rPr>
            </w:pPr>
            <w:proofErr w:type="gramStart"/>
            <w:r w:rsidRPr="00377E65">
              <w:rPr>
                <w:sz w:val="12"/>
                <w:szCs w:val="12"/>
              </w:rPr>
              <w:t>colon</w:t>
            </w:r>
            <w:proofErr w:type="gramEnd"/>
          </w:p>
        </w:tc>
        <w:tc>
          <w:tcPr>
            <w:tcW w:w="491" w:type="pct"/>
            <w:tcBorders>
              <w:left w:val="dotted" w:sz="4" w:space="0" w:color="auto"/>
              <w:right w:val="dotted" w:sz="4" w:space="0" w:color="auto"/>
            </w:tcBorders>
            <w:vAlign w:val="center"/>
          </w:tcPr>
          <w:p w14:paraId="68A6979F" w14:textId="77777777" w:rsidR="005D4076" w:rsidRDefault="005D4076" w:rsidP="005D4076">
            <w:pPr>
              <w:pStyle w:val="Tablebodyfirst"/>
              <w:spacing w:before="0"/>
              <w:ind w:left="158" w:hanging="158"/>
              <w:jc w:val="center"/>
              <w:rPr>
                <w:sz w:val="12"/>
                <w:szCs w:val="12"/>
              </w:rPr>
            </w:pPr>
            <w:proofErr w:type="gramStart"/>
            <w:r>
              <w:rPr>
                <w:sz w:val="12"/>
                <w:szCs w:val="12"/>
              </w:rPr>
              <w:t>lung</w:t>
            </w:r>
            <w:proofErr w:type="gramEnd"/>
          </w:p>
        </w:tc>
        <w:tc>
          <w:tcPr>
            <w:tcW w:w="491" w:type="pct"/>
            <w:tcBorders>
              <w:left w:val="dotted" w:sz="4" w:space="0" w:color="auto"/>
              <w:right w:val="dotted" w:sz="4" w:space="0" w:color="auto"/>
            </w:tcBorders>
            <w:vAlign w:val="center"/>
          </w:tcPr>
          <w:p w14:paraId="5A13AFB6" w14:textId="77777777" w:rsidR="005D4076" w:rsidRPr="00377E65" w:rsidRDefault="005D4076" w:rsidP="005D4076">
            <w:pPr>
              <w:pStyle w:val="Tablebodyfirst"/>
              <w:spacing w:before="0"/>
              <w:ind w:left="158" w:hanging="158"/>
              <w:jc w:val="center"/>
              <w:rPr>
                <w:sz w:val="12"/>
                <w:szCs w:val="12"/>
              </w:rPr>
            </w:pPr>
            <w:proofErr w:type="gramStart"/>
            <w:r w:rsidRPr="00377E65">
              <w:rPr>
                <w:sz w:val="12"/>
                <w:szCs w:val="12"/>
              </w:rPr>
              <w:t>l</w:t>
            </w:r>
            <w:r>
              <w:rPr>
                <w:sz w:val="12"/>
                <w:szCs w:val="12"/>
              </w:rPr>
              <w:t>iver</w:t>
            </w:r>
            <w:proofErr w:type="gramEnd"/>
          </w:p>
        </w:tc>
        <w:tc>
          <w:tcPr>
            <w:tcW w:w="377" w:type="pct"/>
            <w:tcBorders>
              <w:left w:val="dotted" w:sz="4" w:space="0" w:color="auto"/>
              <w:right w:val="single" w:sz="4" w:space="0" w:color="auto"/>
            </w:tcBorders>
            <w:vAlign w:val="center"/>
          </w:tcPr>
          <w:p w14:paraId="4048CA1C" w14:textId="77777777" w:rsidR="005D4076" w:rsidRPr="00377E65" w:rsidRDefault="005D4076" w:rsidP="005D4076">
            <w:pPr>
              <w:pStyle w:val="Tablebodyfirst"/>
              <w:spacing w:before="0"/>
              <w:ind w:left="158" w:hanging="158"/>
              <w:jc w:val="center"/>
              <w:rPr>
                <w:sz w:val="12"/>
                <w:szCs w:val="12"/>
              </w:rPr>
            </w:pPr>
            <w:proofErr w:type="gramStart"/>
            <w:r w:rsidRPr="00377E65">
              <w:rPr>
                <w:sz w:val="12"/>
                <w:szCs w:val="12"/>
              </w:rPr>
              <w:t>brain</w:t>
            </w:r>
            <w:proofErr w:type="gramEnd"/>
          </w:p>
        </w:tc>
      </w:tr>
      <w:tr w:rsidR="005D4076" w14:paraId="3699F367" w14:textId="77777777" w:rsidTr="005D4076">
        <w:trPr>
          <w:cantSplit/>
          <w:trHeight w:hRule="exact" w:val="216"/>
          <w:jc w:val="center"/>
        </w:trPr>
        <w:tc>
          <w:tcPr>
            <w:tcW w:w="542" w:type="pct"/>
            <w:tcBorders>
              <w:left w:val="single" w:sz="4" w:space="0" w:color="auto"/>
              <w:bottom w:val="single" w:sz="4" w:space="0" w:color="auto"/>
              <w:right w:val="single" w:sz="6" w:space="0" w:color="auto"/>
            </w:tcBorders>
            <w:vAlign w:val="center"/>
          </w:tcPr>
          <w:p w14:paraId="63D0C073" w14:textId="77777777" w:rsidR="005D4076" w:rsidRPr="00377E65" w:rsidRDefault="005D4076" w:rsidP="005D4076">
            <w:pPr>
              <w:pStyle w:val="Tablebody"/>
              <w:jc w:val="center"/>
              <w:rPr>
                <w:sz w:val="12"/>
                <w:szCs w:val="12"/>
              </w:rPr>
            </w:pPr>
            <w:r>
              <w:rPr>
                <w:sz w:val="12"/>
                <w:szCs w:val="12"/>
              </w:rPr>
              <w:t xml:space="preserve"># </w:t>
            </w:r>
            <w:proofErr w:type="gramStart"/>
            <w:r>
              <w:rPr>
                <w:sz w:val="12"/>
                <w:szCs w:val="12"/>
              </w:rPr>
              <w:t>profiles</w:t>
            </w:r>
            <w:proofErr w:type="gramEnd"/>
          </w:p>
        </w:tc>
        <w:tc>
          <w:tcPr>
            <w:tcW w:w="443" w:type="pct"/>
            <w:tcBorders>
              <w:left w:val="single" w:sz="6" w:space="0" w:color="auto"/>
              <w:bottom w:val="single" w:sz="4" w:space="0" w:color="auto"/>
              <w:right w:val="dotted" w:sz="4" w:space="0" w:color="auto"/>
            </w:tcBorders>
            <w:vAlign w:val="center"/>
          </w:tcPr>
          <w:p w14:paraId="5A73F10A" w14:textId="77777777" w:rsidR="005D4076" w:rsidRPr="00377E65" w:rsidRDefault="005D4076" w:rsidP="005D4076">
            <w:pPr>
              <w:pStyle w:val="Tablebody"/>
              <w:jc w:val="center"/>
              <w:rPr>
                <w:sz w:val="12"/>
                <w:szCs w:val="12"/>
              </w:rPr>
            </w:pPr>
            <w:r>
              <w:rPr>
                <w:sz w:val="12"/>
                <w:szCs w:val="12"/>
              </w:rPr>
              <w:t>1505</w:t>
            </w:r>
          </w:p>
        </w:tc>
        <w:tc>
          <w:tcPr>
            <w:tcW w:w="513" w:type="pct"/>
            <w:tcBorders>
              <w:left w:val="dotted" w:sz="4" w:space="0" w:color="auto"/>
              <w:bottom w:val="single" w:sz="4" w:space="0" w:color="auto"/>
              <w:right w:val="dotted" w:sz="4" w:space="0" w:color="auto"/>
            </w:tcBorders>
            <w:vAlign w:val="center"/>
          </w:tcPr>
          <w:p w14:paraId="2CF2F0BD" w14:textId="77777777" w:rsidR="005D4076" w:rsidRDefault="005D4076" w:rsidP="005D4076">
            <w:pPr>
              <w:pStyle w:val="Tablebody"/>
              <w:jc w:val="center"/>
              <w:rPr>
                <w:rFonts w:ascii="Times" w:hAnsi="Times"/>
                <w:sz w:val="12"/>
                <w:szCs w:val="12"/>
              </w:rPr>
            </w:pPr>
            <w:r>
              <w:rPr>
                <w:sz w:val="12"/>
                <w:szCs w:val="12"/>
              </w:rPr>
              <w:t>1368</w:t>
            </w:r>
          </w:p>
        </w:tc>
        <w:tc>
          <w:tcPr>
            <w:tcW w:w="513" w:type="pct"/>
            <w:tcBorders>
              <w:left w:val="dotted" w:sz="4" w:space="0" w:color="auto"/>
              <w:bottom w:val="single" w:sz="4" w:space="0" w:color="auto"/>
              <w:right w:val="dotted" w:sz="4" w:space="0" w:color="auto"/>
            </w:tcBorders>
            <w:vAlign w:val="center"/>
          </w:tcPr>
          <w:p w14:paraId="7F0A4FE8" w14:textId="77777777" w:rsidR="005D4076" w:rsidRDefault="005D4076" w:rsidP="005D4076">
            <w:pPr>
              <w:pStyle w:val="Tablebody"/>
              <w:jc w:val="center"/>
              <w:rPr>
                <w:sz w:val="12"/>
                <w:szCs w:val="12"/>
              </w:rPr>
            </w:pPr>
            <w:r>
              <w:rPr>
                <w:sz w:val="12"/>
                <w:szCs w:val="12"/>
              </w:rPr>
              <w:t>1340</w:t>
            </w:r>
          </w:p>
        </w:tc>
        <w:tc>
          <w:tcPr>
            <w:tcW w:w="390" w:type="pct"/>
            <w:tcBorders>
              <w:left w:val="dotted" w:sz="4" w:space="0" w:color="auto"/>
              <w:bottom w:val="single" w:sz="4" w:space="0" w:color="auto"/>
              <w:right w:val="dotted" w:sz="4" w:space="0" w:color="auto"/>
            </w:tcBorders>
            <w:vAlign w:val="center"/>
          </w:tcPr>
          <w:p w14:paraId="49A881E6" w14:textId="77777777" w:rsidR="005D4076" w:rsidRPr="00377E65" w:rsidRDefault="005D4076" w:rsidP="005D4076">
            <w:pPr>
              <w:pStyle w:val="Tablebody"/>
              <w:jc w:val="center"/>
              <w:rPr>
                <w:sz w:val="12"/>
                <w:szCs w:val="12"/>
              </w:rPr>
            </w:pPr>
            <w:r>
              <w:rPr>
                <w:sz w:val="12"/>
                <w:szCs w:val="12"/>
              </w:rPr>
              <w:t>1168</w:t>
            </w:r>
          </w:p>
        </w:tc>
        <w:tc>
          <w:tcPr>
            <w:tcW w:w="390" w:type="pct"/>
            <w:tcBorders>
              <w:left w:val="dotted" w:sz="4" w:space="0" w:color="auto"/>
              <w:bottom w:val="single" w:sz="4" w:space="0" w:color="auto"/>
              <w:right w:val="dotted" w:sz="4" w:space="0" w:color="auto"/>
            </w:tcBorders>
            <w:vAlign w:val="center"/>
          </w:tcPr>
          <w:p w14:paraId="608C2FE4" w14:textId="77777777" w:rsidR="005D4076" w:rsidRPr="00377E65" w:rsidRDefault="005D4076" w:rsidP="005D4076">
            <w:pPr>
              <w:pStyle w:val="Tablebody"/>
              <w:jc w:val="center"/>
              <w:rPr>
                <w:sz w:val="12"/>
                <w:szCs w:val="12"/>
              </w:rPr>
            </w:pPr>
            <w:r>
              <w:rPr>
                <w:sz w:val="12"/>
                <w:szCs w:val="12"/>
              </w:rPr>
              <w:t>1139</w:t>
            </w:r>
          </w:p>
        </w:tc>
        <w:tc>
          <w:tcPr>
            <w:tcW w:w="443" w:type="pct"/>
            <w:tcBorders>
              <w:left w:val="dotted" w:sz="4" w:space="0" w:color="auto"/>
              <w:bottom w:val="single" w:sz="4" w:space="0" w:color="auto"/>
              <w:right w:val="dotted" w:sz="4" w:space="0" w:color="auto"/>
            </w:tcBorders>
            <w:vAlign w:val="center"/>
          </w:tcPr>
          <w:p w14:paraId="7D1627C6" w14:textId="77777777" w:rsidR="005D4076" w:rsidRPr="00377E65" w:rsidRDefault="005D4076" w:rsidP="005D4076">
            <w:pPr>
              <w:pStyle w:val="Tablebody"/>
              <w:jc w:val="center"/>
              <w:rPr>
                <w:rFonts w:ascii="Times" w:hAnsi="Times"/>
                <w:sz w:val="12"/>
                <w:szCs w:val="12"/>
              </w:rPr>
            </w:pPr>
            <w:r>
              <w:rPr>
                <w:sz w:val="12"/>
                <w:szCs w:val="12"/>
              </w:rPr>
              <w:t>1127</w:t>
            </w:r>
          </w:p>
        </w:tc>
        <w:tc>
          <w:tcPr>
            <w:tcW w:w="406" w:type="pct"/>
            <w:tcBorders>
              <w:left w:val="dotted" w:sz="4" w:space="0" w:color="auto"/>
              <w:bottom w:val="single" w:sz="4" w:space="0" w:color="auto"/>
              <w:right w:val="dotted" w:sz="4" w:space="0" w:color="auto"/>
            </w:tcBorders>
            <w:vAlign w:val="center"/>
          </w:tcPr>
          <w:p w14:paraId="5600D0FD" w14:textId="77777777" w:rsidR="005D4076" w:rsidRPr="00377E65" w:rsidRDefault="005D4076" w:rsidP="005D4076">
            <w:pPr>
              <w:pStyle w:val="Tablebody"/>
              <w:jc w:val="center"/>
              <w:rPr>
                <w:sz w:val="12"/>
                <w:szCs w:val="12"/>
              </w:rPr>
            </w:pPr>
            <w:r>
              <w:rPr>
                <w:sz w:val="12"/>
                <w:szCs w:val="12"/>
              </w:rPr>
              <w:t>1022</w:t>
            </w:r>
          </w:p>
        </w:tc>
        <w:tc>
          <w:tcPr>
            <w:tcW w:w="491" w:type="pct"/>
            <w:tcBorders>
              <w:left w:val="dotted" w:sz="4" w:space="0" w:color="auto"/>
              <w:bottom w:val="single" w:sz="4" w:space="0" w:color="auto"/>
              <w:right w:val="dotted" w:sz="4" w:space="0" w:color="auto"/>
            </w:tcBorders>
            <w:vAlign w:val="center"/>
          </w:tcPr>
          <w:p w14:paraId="785E4FB3" w14:textId="77777777" w:rsidR="005D4076" w:rsidRDefault="005D4076" w:rsidP="005D4076">
            <w:pPr>
              <w:pStyle w:val="Tablebody"/>
              <w:jc w:val="center"/>
              <w:rPr>
                <w:sz w:val="12"/>
                <w:szCs w:val="12"/>
              </w:rPr>
            </w:pPr>
            <w:r>
              <w:rPr>
                <w:sz w:val="12"/>
                <w:szCs w:val="12"/>
              </w:rPr>
              <w:t>934</w:t>
            </w:r>
          </w:p>
        </w:tc>
        <w:tc>
          <w:tcPr>
            <w:tcW w:w="491" w:type="pct"/>
            <w:tcBorders>
              <w:left w:val="dotted" w:sz="4" w:space="0" w:color="auto"/>
              <w:bottom w:val="single" w:sz="4" w:space="0" w:color="auto"/>
              <w:right w:val="dotted" w:sz="4" w:space="0" w:color="auto"/>
            </w:tcBorders>
            <w:vAlign w:val="center"/>
          </w:tcPr>
          <w:p w14:paraId="55248568" w14:textId="77777777" w:rsidR="005D4076" w:rsidRPr="00377E65" w:rsidRDefault="005D4076" w:rsidP="005D4076">
            <w:pPr>
              <w:pStyle w:val="Tablebody"/>
              <w:jc w:val="center"/>
              <w:rPr>
                <w:sz w:val="12"/>
                <w:szCs w:val="12"/>
              </w:rPr>
            </w:pPr>
            <w:r>
              <w:rPr>
                <w:sz w:val="12"/>
                <w:szCs w:val="12"/>
              </w:rPr>
              <w:t>798</w:t>
            </w:r>
          </w:p>
        </w:tc>
        <w:tc>
          <w:tcPr>
            <w:tcW w:w="377" w:type="pct"/>
            <w:tcBorders>
              <w:left w:val="dotted" w:sz="4" w:space="0" w:color="auto"/>
              <w:bottom w:val="single" w:sz="4" w:space="0" w:color="auto"/>
              <w:right w:val="single" w:sz="4" w:space="0" w:color="auto"/>
            </w:tcBorders>
            <w:vAlign w:val="center"/>
          </w:tcPr>
          <w:p w14:paraId="751EB886" w14:textId="77777777" w:rsidR="005D4076" w:rsidRPr="00377E65" w:rsidRDefault="005D4076" w:rsidP="005D4076">
            <w:pPr>
              <w:pStyle w:val="Tablebody"/>
              <w:jc w:val="center"/>
              <w:rPr>
                <w:sz w:val="12"/>
                <w:szCs w:val="12"/>
              </w:rPr>
            </w:pPr>
            <w:r>
              <w:rPr>
                <w:sz w:val="12"/>
                <w:szCs w:val="12"/>
              </w:rPr>
              <w:t>441</w:t>
            </w:r>
          </w:p>
        </w:tc>
      </w:tr>
    </w:tbl>
    <w:p w14:paraId="4B1B80AC" w14:textId="0BE618E8" w:rsidR="005D4076" w:rsidRPr="00B13F7E" w:rsidRDefault="005D4076" w:rsidP="005D4076">
      <w:pPr>
        <w:pStyle w:val="Caption"/>
        <w:spacing w:line="276" w:lineRule="auto"/>
        <w:rPr>
          <w:sz w:val="13"/>
          <w:szCs w:val="13"/>
        </w:rPr>
      </w:pPr>
      <w:proofErr w:type="gramStart"/>
      <w:r w:rsidRPr="00B13F7E">
        <w:rPr>
          <w:sz w:val="13"/>
          <w:szCs w:val="13"/>
        </w:rPr>
        <w:t xml:space="preserve">Table </w:t>
      </w:r>
      <w:r w:rsidRPr="00B13F7E">
        <w:rPr>
          <w:sz w:val="13"/>
          <w:szCs w:val="13"/>
        </w:rPr>
        <w:fldChar w:fldCharType="begin"/>
      </w:r>
      <w:r w:rsidRPr="00B13F7E">
        <w:rPr>
          <w:sz w:val="13"/>
          <w:szCs w:val="13"/>
        </w:rPr>
        <w:instrText xml:space="preserve"> SEQ Table \* ARABIC </w:instrText>
      </w:r>
      <w:r w:rsidRPr="00B13F7E">
        <w:rPr>
          <w:sz w:val="13"/>
          <w:szCs w:val="13"/>
        </w:rPr>
        <w:fldChar w:fldCharType="separate"/>
      </w:r>
      <w:r w:rsidR="00971178">
        <w:rPr>
          <w:noProof/>
          <w:sz w:val="13"/>
          <w:szCs w:val="13"/>
        </w:rPr>
        <w:t>1</w:t>
      </w:r>
      <w:r w:rsidRPr="00B13F7E">
        <w:rPr>
          <w:sz w:val="13"/>
          <w:szCs w:val="13"/>
        </w:rPr>
        <w:fldChar w:fldCharType="end"/>
      </w:r>
      <w:r>
        <w:rPr>
          <w:sz w:val="13"/>
          <w:szCs w:val="13"/>
        </w:rPr>
        <w:t>.</w:t>
      </w:r>
      <w:proofErr w:type="gramEnd"/>
      <w:r>
        <w:rPr>
          <w:sz w:val="13"/>
          <w:szCs w:val="13"/>
        </w:rPr>
        <w:t xml:space="preserve"> </w:t>
      </w:r>
      <w:r w:rsidRPr="00B13F7E">
        <w:rPr>
          <w:b w:val="0"/>
          <w:sz w:val="13"/>
          <w:szCs w:val="13"/>
        </w:rPr>
        <w:t xml:space="preserve">The </w:t>
      </w:r>
      <w:r>
        <w:rPr>
          <w:b w:val="0"/>
          <w:sz w:val="13"/>
          <w:szCs w:val="13"/>
        </w:rPr>
        <w:t xml:space="preserve">top ten </w:t>
      </w:r>
      <w:r w:rsidRPr="00B13F7E">
        <w:rPr>
          <w:b w:val="0"/>
          <w:sz w:val="13"/>
          <w:szCs w:val="13"/>
        </w:rPr>
        <w:t xml:space="preserve">cell types </w:t>
      </w:r>
      <w:r>
        <w:rPr>
          <w:b w:val="0"/>
          <w:sz w:val="13"/>
          <w:szCs w:val="13"/>
        </w:rPr>
        <w:t>represented in</w:t>
      </w:r>
      <w:r w:rsidRPr="00B13F7E">
        <w:rPr>
          <w:b w:val="0"/>
          <w:sz w:val="13"/>
          <w:szCs w:val="13"/>
        </w:rPr>
        <w:t xml:space="preserve"> the </w:t>
      </w:r>
      <w:r>
        <w:rPr>
          <w:b w:val="0"/>
          <w:sz w:val="13"/>
          <w:szCs w:val="13"/>
        </w:rPr>
        <w:t xml:space="preserve">(largest) </w:t>
      </w:r>
      <w:r w:rsidRPr="00B13F7E">
        <w:rPr>
          <w:b w:val="0"/>
          <w:sz w:val="13"/>
          <w:szCs w:val="13"/>
        </w:rPr>
        <w:t xml:space="preserve">data tensor, along with </w:t>
      </w:r>
      <w:r>
        <w:rPr>
          <w:b w:val="0"/>
          <w:sz w:val="13"/>
          <w:szCs w:val="13"/>
        </w:rPr>
        <w:t xml:space="preserve">the </w:t>
      </w:r>
      <w:r w:rsidRPr="00B13F7E">
        <w:rPr>
          <w:b w:val="0"/>
          <w:sz w:val="13"/>
          <w:szCs w:val="13"/>
        </w:rPr>
        <w:t>tissue of</w:t>
      </w:r>
      <w:r w:rsidR="00832B69">
        <w:rPr>
          <w:b w:val="0"/>
          <w:sz w:val="13"/>
          <w:szCs w:val="13"/>
        </w:rPr>
        <w:t xml:space="preserve"> </w:t>
      </w:r>
      <w:r w:rsidRPr="00B13F7E">
        <w:rPr>
          <w:b w:val="0"/>
          <w:sz w:val="13"/>
          <w:szCs w:val="13"/>
        </w:rPr>
        <w:t xml:space="preserve">origin and number of drug </w:t>
      </w:r>
      <w:r>
        <w:rPr>
          <w:b w:val="0"/>
          <w:sz w:val="13"/>
          <w:szCs w:val="13"/>
        </w:rPr>
        <w:t>profile</w:t>
      </w:r>
      <w:r w:rsidRPr="00B13F7E">
        <w:rPr>
          <w:b w:val="0"/>
          <w:sz w:val="13"/>
          <w:szCs w:val="13"/>
        </w:rPr>
        <w:t>s available.</w:t>
      </w:r>
      <w:r>
        <w:rPr>
          <w:sz w:val="13"/>
          <w:szCs w:val="13"/>
        </w:rPr>
        <w:t xml:space="preserve"> </w:t>
      </w:r>
    </w:p>
    <w:p w14:paraId="556D17ED" w14:textId="72524EE0" w:rsidR="00E12807" w:rsidRPr="00E12807" w:rsidRDefault="001B3F5F" w:rsidP="00D57940">
      <w:pPr>
        <w:pStyle w:val="Heading2"/>
      </w:pPr>
      <w:r>
        <w:t>Data</w:t>
      </w:r>
      <w:r w:rsidR="0078348F" w:rsidRPr="0093593D">
        <w:t xml:space="preserve"> processing</w:t>
      </w:r>
    </w:p>
    <w:p w14:paraId="57C5DD33" w14:textId="2953A197" w:rsidR="00921BC9" w:rsidRDefault="00003D3C" w:rsidP="002B79B7">
      <w:pPr>
        <w:pStyle w:val="para-first"/>
      </w:pPr>
      <w:r w:rsidRPr="00005963">
        <w:rPr>
          <w:b/>
        </w:rPr>
        <w:t xml:space="preserve">The LINCS </w:t>
      </w:r>
      <w:r w:rsidR="00143380">
        <w:rPr>
          <w:b/>
        </w:rPr>
        <w:t>drug expression</w:t>
      </w:r>
      <w:r w:rsidR="00143380" w:rsidRPr="00005963">
        <w:rPr>
          <w:b/>
        </w:rPr>
        <w:t xml:space="preserve"> </w:t>
      </w:r>
      <w:r w:rsidR="0096154C" w:rsidRPr="00005963">
        <w:rPr>
          <w:b/>
        </w:rPr>
        <w:t>data</w:t>
      </w:r>
      <w:r w:rsidR="0096154C">
        <w:t xml:space="preserve"> </w:t>
      </w:r>
      <w:r w:rsidR="0033770A">
        <w:t xml:space="preserve">(herein, the </w:t>
      </w:r>
      <w:r w:rsidR="00AE1984">
        <w:t>“</w:t>
      </w:r>
      <w:r w:rsidR="0033770A">
        <w:t>L1000 data</w:t>
      </w:r>
      <w:r w:rsidR="00AE1984">
        <w:t>”</w:t>
      </w:r>
      <w:r w:rsidR="0033770A">
        <w:t xml:space="preserve">) </w:t>
      </w:r>
      <w:r w:rsidR="0096154C">
        <w:t>is measured on a</w:t>
      </w:r>
      <w:r w:rsidR="00B07258">
        <w:t xml:space="preserve"> targ</w:t>
      </w:r>
      <w:r w:rsidR="0050070B">
        <w:t>e</w:t>
      </w:r>
      <w:r w:rsidR="00B07258">
        <w:t>ted</w:t>
      </w:r>
      <w:r w:rsidR="0096154C">
        <w:t xml:space="preserve"> </w:t>
      </w:r>
      <w:proofErr w:type="gramStart"/>
      <w:r w:rsidR="0096154C">
        <w:t>expression profiling</w:t>
      </w:r>
      <w:proofErr w:type="gramEnd"/>
      <w:r w:rsidR="0096154C">
        <w:t xml:space="preserve"> platform called L1000</w:t>
      </w:r>
      <w:r w:rsidR="00770516">
        <w:t xml:space="preserve">. The platform </w:t>
      </w:r>
      <w:r w:rsidR="0096154C">
        <w:t>measures the</w:t>
      </w:r>
      <w:r w:rsidRPr="00003D3C">
        <w:t xml:space="preserve"> expression of </w:t>
      </w:r>
      <w:r w:rsidR="0096154C">
        <w:t xml:space="preserve">978 </w:t>
      </w:r>
      <w:r w:rsidR="00AE1984">
        <w:t xml:space="preserve">“landmark” </w:t>
      </w:r>
      <w:r w:rsidR="0096154C">
        <w:t>genes (roughly 1000, hence the name)</w:t>
      </w:r>
      <w:r w:rsidR="0033770A">
        <w:t xml:space="preserve">, selected </w:t>
      </w:r>
      <w:r w:rsidRPr="00003D3C">
        <w:t xml:space="preserve">to be maximally predictive of the other genes while being widely expressed across many cell and tissue types. </w:t>
      </w:r>
    </w:p>
    <w:p w14:paraId="409D03E6" w14:textId="05E8F424" w:rsidR="00E60092" w:rsidRDefault="00D82E09" w:rsidP="008D1DE8">
      <w:pPr>
        <w:pStyle w:val="para-first"/>
        <w:ind w:firstLine="173"/>
      </w:pPr>
      <w:r w:rsidRPr="00005963">
        <w:rPr>
          <w:b/>
        </w:rPr>
        <w:t>Differential expression</w:t>
      </w:r>
      <w:r>
        <w:t xml:space="preserve"> </w:t>
      </w:r>
      <w:r w:rsidR="00736C0B">
        <w:t xml:space="preserve">computed from </w:t>
      </w:r>
      <w:r w:rsidR="0045294E">
        <w:t xml:space="preserve">the </w:t>
      </w:r>
      <w:r>
        <w:t xml:space="preserve">level 3 L1000 data were downloaded from </w:t>
      </w:r>
      <w:hyperlink r:id="rId16" w:history="1">
        <w:r w:rsidRPr="00D82E09">
          <w:rPr>
            <w:rStyle w:val="Hyperlink"/>
          </w:rPr>
          <w:t>amp.pharm.mssm.edu/public/L1000CDS_download</w:t>
        </w:r>
      </w:hyperlink>
      <w:r>
        <w:t>.</w:t>
      </w:r>
      <w:r w:rsidR="00EA73B7">
        <w:t xml:space="preserve"> </w:t>
      </w:r>
      <w:r w:rsidR="00E80130">
        <w:t xml:space="preserve">The dataset was generated using the Characteristic Direction (CD) method </w:t>
      </w:r>
      <w:r w:rsidR="00E80130">
        <w:fldChar w:fldCharType="begin"/>
      </w:r>
      <w:r w:rsidR="00E80130">
        <w:instrText xml:space="preserve"> ADDIN EN.CITE &lt;EndNote&gt;&lt;Cite&gt;&lt;Author&gt;Clark&lt;/Author&gt;&lt;Year&gt;2014&lt;/Year&gt;&lt;RecNum&gt;182&lt;/RecNum&gt;&lt;DisplayText&gt;(Clark, et al., 2014)&lt;/DisplayText&gt;&lt;record&gt;&lt;rec-number&gt;182&lt;/rec-number&gt;&lt;foreign-keys&gt;&lt;key app="EN" db-id="z5xffwddp5rps0ez2x1xptr4azxt50rspf92" timestamp="1442202804"&gt;182&lt;/key&gt;&lt;/foreign-keys&gt;&lt;ref-type name="Journal Article"&gt;17&lt;/ref-type&gt;&lt;contributors&gt;&lt;authors&gt;&lt;author&gt;Clark, Neil R&lt;/author&gt;&lt;author&gt;Hu, Kevin S&lt;/author&gt;&lt;author&gt;Feldmann, Axel S&lt;/author&gt;&lt;author&gt;Kou, Yan&lt;/author&gt;&lt;author&gt;Chen, Edward Y&lt;/author&gt;&lt;author&gt;Duan, Qiaonan&lt;/author&gt;&lt;author&gt;Ma’ayan, Avi&lt;/author&gt;&lt;/authors&gt;&lt;/contributors&gt;&lt;titles&gt;&lt;title&gt;The characteristic direction: a geometrical approach to identify differentially expressed genes&lt;/title&gt;&lt;secondary-title&gt;BMC bioinformatics&lt;/secondary-title&gt;&lt;/titles&gt;&lt;periodical&gt;&lt;full-title&gt;BMC bioinformatics&lt;/full-title&gt;&lt;/periodical&gt;&lt;pages&gt;79&lt;/pages&gt;&lt;volume&gt;15&lt;/volume&gt;&lt;number&gt;1&lt;/number&gt;&lt;dates&gt;&lt;year&gt;2014&lt;/year&gt;&lt;/dates&gt;&lt;isbn&gt;1471-2105&lt;/isbn&gt;&lt;urls&gt;&lt;/urls&gt;&lt;/record&gt;&lt;/Cite&gt;&lt;/EndNote&gt;</w:instrText>
      </w:r>
      <w:r w:rsidR="00E80130">
        <w:fldChar w:fldCharType="separate"/>
      </w:r>
      <w:r w:rsidR="00E80130">
        <w:rPr>
          <w:noProof/>
        </w:rPr>
        <w:t>(Clark, et al., 2014)</w:t>
      </w:r>
      <w:r w:rsidR="00E80130">
        <w:fldChar w:fldCharType="end"/>
      </w:r>
      <w:r w:rsidR="00736C0B">
        <w:t xml:space="preserve"> </w:t>
      </w:r>
      <w:r w:rsidR="00E80130">
        <w:t xml:space="preserve">and is validated and </w:t>
      </w:r>
      <w:r w:rsidR="00736C0B">
        <w:t xml:space="preserve">described more fully in </w:t>
      </w:r>
      <w:r w:rsidR="00736C0B">
        <w:fldChar w:fldCharType="begin"/>
      </w:r>
      <w:r w:rsidR="00736C0B">
        <w:instrText xml:space="preserve"> ADDIN EN.CITE &lt;EndNote&gt;&lt;Cite&gt;&lt;Author&gt;Duan&lt;/Author&gt;&lt;Year&gt;2016&lt;/Year&gt;&lt;RecNum&gt;372&lt;/RecNum&gt;&lt;DisplayText&gt;(Duan, et al., 2016)&lt;/DisplayText&gt;&lt;record&gt;&lt;rec-number&gt;372&lt;/rec-number&gt;&lt;foreign-keys&gt;&lt;key app="EN" db-id="z5xffwddp5rps0ez2x1xptr4azxt50rspf92" timestamp="1473872259"&gt;372&lt;/key&gt;&lt;/foreign-keys&gt;&lt;ref-type name="Journal Article"&gt;17&lt;/ref-type&gt;&lt;contributors&gt;&lt;authors&gt;&lt;author&gt;Duan, Qiaonan&lt;/author&gt;&lt;author&gt;Reid, St Patrick&lt;/author&gt;&lt;author&gt;Clark, Neil R&lt;/author&gt;&lt;author&gt;Wang, Zichen&lt;/author&gt;&lt;author&gt;Fernandez, Nicolas F&lt;/author&gt;&lt;author&gt;Rouillard, Andrew D&lt;/author&gt;&lt;author&gt;Readhead, Ben&lt;/author&gt;&lt;author&gt;Tritsch, Sarah R&lt;/author&gt;&lt;author&gt;Hodos, Rachel&lt;/author&gt;&lt;author&gt;Hafner, Marc&lt;/author&gt;&lt;/authors&gt;&lt;/contributors&gt;&lt;titles&gt;&lt;title&gt;L1000CDS2: LINCS L1000 characteristic direction signatures search engine&lt;/title&gt;&lt;secondary-title&gt;NPJ Systems Biology and Applications&lt;/secondary-title&gt;&lt;/titles&gt;&lt;periodical&gt;&lt;full-title&gt;NPJ Systems Biology and Applications&lt;/full-title&gt;&lt;/periodical&gt;&lt;pages&gt;16015&lt;/pages&gt;&lt;volume&gt;2&lt;/volume&gt;&lt;dates&gt;&lt;year&gt;2016&lt;/year&gt;&lt;/dates&gt;&lt;isbn&gt;2056-7189&lt;/isbn&gt;&lt;urls&gt;&lt;/urls&gt;&lt;/record&gt;&lt;/Cite&gt;&lt;/EndNote&gt;</w:instrText>
      </w:r>
      <w:r w:rsidR="00736C0B">
        <w:fldChar w:fldCharType="separate"/>
      </w:r>
      <w:r w:rsidR="00736C0B">
        <w:rPr>
          <w:noProof/>
        </w:rPr>
        <w:t>(Duan, et al., 2016)</w:t>
      </w:r>
      <w:r w:rsidR="00736C0B">
        <w:fldChar w:fldCharType="end"/>
      </w:r>
      <w:r w:rsidR="00736C0B">
        <w:t>.</w:t>
      </w:r>
      <w:r w:rsidR="00E80130">
        <w:t xml:space="preserve"> B</w:t>
      </w:r>
      <w:r w:rsidR="001D23A2">
        <w:t>riefly</w:t>
      </w:r>
      <w:r w:rsidR="002B79B7" w:rsidRPr="003D37FA">
        <w:t>, a CD was calculated for each replicate using linear discriminate analysis</w:t>
      </w:r>
      <w:r w:rsidR="00E80130">
        <w:t xml:space="preserve">, to find </w:t>
      </w:r>
      <w:r w:rsidR="006F7D59" w:rsidRPr="000D6709">
        <w:t xml:space="preserve">the direction in gene space </w:t>
      </w:r>
      <w:r w:rsidR="003A59F3">
        <w:t>that</w:t>
      </w:r>
      <w:r w:rsidR="006F7D59" w:rsidRPr="000D6709">
        <w:t xml:space="preserve"> best sepa</w:t>
      </w:r>
      <w:r w:rsidR="00146EBB" w:rsidRPr="00EA0AEF">
        <w:t>rates cases and</w:t>
      </w:r>
      <w:r w:rsidR="006F7D59" w:rsidRPr="000D6709">
        <w:t xml:space="preserve"> controls.</w:t>
      </w:r>
      <w:r w:rsidR="002B79B7" w:rsidRPr="006F7D59">
        <w:t xml:space="preserve"> </w:t>
      </w:r>
      <w:r w:rsidR="00AE1984">
        <w:t xml:space="preserve">Replicates were averaged and </w:t>
      </w:r>
      <w:r w:rsidR="002B79B7" w:rsidRPr="003D37FA">
        <w:t>normalized to unit length. Average cosine distance (ACD)</w:t>
      </w:r>
      <w:r w:rsidR="00101F69">
        <w:t xml:space="preserve">, </w:t>
      </w:r>
      <w:r w:rsidR="00AE1984">
        <w:t>i.e. the</w:t>
      </w:r>
      <w:r w:rsidR="00101F69">
        <w:t xml:space="preserve"> mean pair</w:t>
      </w:r>
      <w:r w:rsidR="002B79B7" w:rsidRPr="003D37FA">
        <w:t>wise cosine distances between an experiment’s CD replicates, was used to estimate significance. The null distribution of the ACDs was calculated per batch using random sampling (</w:t>
      </w:r>
      <w:r w:rsidR="002B79B7" w:rsidRPr="00073AB9">
        <w:rPr>
          <w:i/>
        </w:rPr>
        <w:t>n</w:t>
      </w:r>
      <w:r w:rsidR="00EE287F">
        <w:t xml:space="preserve"> </w:t>
      </w:r>
      <w:r w:rsidR="002B79B7" w:rsidRPr="003D37FA">
        <w:t>=</w:t>
      </w:r>
      <w:r w:rsidR="00EE287F">
        <w:t xml:space="preserve"> </w:t>
      </w:r>
      <w:r w:rsidR="002B79B7" w:rsidRPr="003D37FA">
        <w:t xml:space="preserve">10,000) of replicates in the same batch. </w:t>
      </w:r>
      <w:r w:rsidR="00736C0B">
        <w:t xml:space="preserve">A </w:t>
      </w:r>
      <w:r w:rsidR="002B79B7" w:rsidRPr="008D1DE8">
        <w:rPr>
          <w:i/>
        </w:rPr>
        <w:t>p</w:t>
      </w:r>
      <w:r w:rsidR="002B79B7" w:rsidRPr="003D37FA">
        <w:t xml:space="preserve">-value </w:t>
      </w:r>
      <w:r w:rsidR="00736C0B">
        <w:t>for each</w:t>
      </w:r>
      <w:r w:rsidR="002B79B7" w:rsidRPr="003D37FA">
        <w:t xml:space="preserve"> </w:t>
      </w:r>
      <w:r w:rsidR="0019402A">
        <w:t>profile</w:t>
      </w:r>
      <w:r w:rsidR="002B79B7" w:rsidRPr="003D37FA">
        <w:t xml:space="preserve"> </w:t>
      </w:r>
      <w:r w:rsidR="0092635A">
        <w:t xml:space="preserve">(ACD </w:t>
      </w:r>
      <w:r w:rsidR="0092635A" w:rsidRPr="008D1DE8">
        <w:rPr>
          <w:i/>
        </w:rPr>
        <w:t>p</w:t>
      </w:r>
      <w:r w:rsidR="0092635A">
        <w:t xml:space="preserve">-value) </w:t>
      </w:r>
      <w:r w:rsidR="002B79B7" w:rsidRPr="003D37FA">
        <w:t>was computed by comparing its ACD to the null</w:t>
      </w:r>
      <w:r w:rsidR="00101F69">
        <w:t>.</w:t>
      </w:r>
    </w:p>
    <w:p w14:paraId="37509748" w14:textId="6420E924" w:rsidR="0078348F" w:rsidRDefault="000D6709">
      <w:pPr>
        <w:pStyle w:val="para1"/>
      </w:pPr>
      <w:r>
        <w:rPr>
          <w:b/>
        </w:rPr>
        <w:t xml:space="preserve">Tensor construction: </w:t>
      </w:r>
      <w:r w:rsidR="00827490">
        <w:t>T</w:t>
      </w:r>
      <w:r w:rsidR="00736C0B">
        <w:t xml:space="preserve">he </w:t>
      </w:r>
      <w:r w:rsidR="00827490" w:rsidRPr="00827490">
        <w:t>201</w:t>
      </w:r>
      <w:r w:rsidR="008C7E45">
        <w:t>,</w:t>
      </w:r>
      <w:r w:rsidR="00827490" w:rsidRPr="00827490">
        <w:t xml:space="preserve">484 </w:t>
      </w:r>
      <w:r w:rsidR="00B6106C">
        <w:t xml:space="preserve">CD </w:t>
      </w:r>
      <w:r w:rsidR="00736C0B">
        <w:t>profiles</w:t>
      </w:r>
      <w:r w:rsidR="008C7E45">
        <w:t xml:space="preserve"> (20,</w:t>
      </w:r>
      <w:r w:rsidR="00827490">
        <w:t xml:space="preserve">413 drugs, 72 cell types) were filtered to </w:t>
      </w:r>
      <w:r w:rsidR="00827490" w:rsidRPr="00827490">
        <w:t>34</w:t>
      </w:r>
      <w:r w:rsidR="00827490">
        <w:t>,</w:t>
      </w:r>
      <w:r w:rsidR="00827490" w:rsidRPr="00827490">
        <w:t>716</w:t>
      </w:r>
      <w:r w:rsidR="00827490">
        <w:t xml:space="preserve"> profiles </w:t>
      </w:r>
      <w:r w:rsidR="008C7E45">
        <w:t>(</w:t>
      </w:r>
      <w:r w:rsidR="008C7E45" w:rsidRPr="008C7E45">
        <w:t>6</w:t>
      </w:r>
      <w:r w:rsidR="00276C47">
        <w:t>928 drugs</w:t>
      </w:r>
      <w:r w:rsidR="009C5962">
        <w:t>, 72 cell types</w:t>
      </w:r>
      <w:r w:rsidR="008C7E45">
        <w:t xml:space="preserve">) </w:t>
      </w:r>
      <w:r w:rsidR="00827490">
        <w:t xml:space="preserve">with </w:t>
      </w:r>
      <w:r w:rsidR="00130406">
        <w:t xml:space="preserve">ACD </w:t>
      </w:r>
      <w:r w:rsidR="0078348F" w:rsidRPr="008D1DE8">
        <w:rPr>
          <w:i/>
        </w:rPr>
        <w:t>p</w:t>
      </w:r>
      <w:r w:rsidR="00827490">
        <w:t xml:space="preserve"> ≤ </w:t>
      </w:r>
      <w:r w:rsidR="0078348F" w:rsidRPr="00130260">
        <w:t>0.</w:t>
      </w:r>
      <w:r w:rsidR="00736C0B">
        <w:t>1</w:t>
      </w:r>
      <w:r w:rsidR="0078348F" w:rsidRPr="00130260">
        <w:t xml:space="preserve"> in order to remove </w:t>
      </w:r>
      <w:r w:rsidR="00736C0B">
        <w:t xml:space="preserve">the most </w:t>
      </w:r>
      <w:r w:rsidR="00FF5959">
        <w:t xml:space="preserve">unreliable </w:t>
      </w:r>
      <w:r w:rsidR="0078348F" w:rsidRPr="00130260">
        <w:t>data</w:t>
      </w:r>
      <w:r w:rsidR="00EE2ADE">
        <w:t xml:space="preserve">. </w:t>
      </w:r>
      <w:r w:rsidR="004B3256">
        <w:t>Drugs and cell types with &lt; 3 remaining experiments were</w:t>
      </w:r>
      <w:r w:rsidR="000D0FA3">
        <w:t xml:space="preserve"> removed,</w:t>
      </w:r>
      <w:r w:rsidR="003F415E">
        <w:t xml:space="preserve"> as well as duplicate drug id’s corresponding to the same drug, for</w:t>
      </w:r>
      <w:r w:rsidR="00B03C87">
        <w:t xml:space="preserve"> a final count of</w:t>
      </w:r>
      <w:r w:rsidR="000D0FA3">
        <w:t xml:space="preserve"> </w:t>
      </w:r>
      <w:r w:rsidR="000D0FA3" w:rsidRPr="000D0FA3">
        <w:t>2</w:t>
      </w:r>
      <w:r w:rsidR="003F415E">
        <w:t>5</w:t>
      </w:r>
      <w:r w:rsidR="00F13C4B">
        <w:t>,</w:t>
      </w:r>
      <w:r w:rsidR="003F415E">
        <w:t>672</w:t>
      </w:r>
      <w:r w:rsidR="000D0FA3" w:rsidRPr="000D0FA3">
        <w:t xml:space="preserve"> </w:t>
      </w:r>
      <w:r w:rsidR="000D0FA3">
        <w:t>pr</w:t>
      </w:r>
      <w:r w:rsidR="000D0FA3">
        <w:t>o</w:t>
      </w:r>
      <w:r w:rsidR="000D0FA3">
        <w:t>files</w:t>
      </w:r>
      <w:r w:rsidR="000D0FA3" w:rsidRPr="000D0FA3">
        <w:t xml:space="preserve"> </w:t>
      </w:r>
      <w:r w:rsidR="000D0FA3">
        <w:t>(</w:t>
      </w:r>
      <w:r w:rsidR="000D0FA3" w:rsidRPr="000D0FA3">
        <w:t>2</w:t>
      </w:r>
      <w:r w:rsidR="003F415E">
        <w:t>130</w:t>
      </w:r>
      <w:r w:rsidR="000D0FA3">
        <w:t xml:space="preserve"> drugs, 71 cells</w:t>
      </w:r>
      <w:r w:rsidR="003F415E">
        <w:t>, 12.7</w:t>
      </w:r>
      <w:r w:rsidR="00B03C87">
        <w:t>% of all CDs</w:t>
      </w:r>
      <w:r w:rsidR="000D0FA3">
        <w:t>).</w:t>
      </w:r>
      <w:r w:rsidR="004B3256">
        <w:t xml:space="preserve"> P</w:t>
      </w:r>
      <w:r w:rsidR="00E60529">
        <w:t>rofiles were averaged across all available concentration and time points</w:t>
      </w:r>
      <w:r w:rsidR="00FF5959">
        <w:t>,</w:t>
      </w:r>
      <w:r w:rsidR="00C26F92">
        <w:t xml:space="preserve"> </w:t>
      </w:r>
      <w:r w:rsidR="00FF5959">
        <w:t xml:space="preserve">renormalized, and </w:t>
      </w:r>
      <w:r w:rsidR="00DE685A">
        <w:t>then ar</w:t>
      </w:r>
      <w:r w:rsidR="004B3256">
        <w:t>ranged into a tensor</w:t>
      </w:r>
      <w:r w:rsidR="009724B9">
        <w:t xml:space="preserve"> (see Figure 2A)</w:t>
      </w:r>
      <w:r w:rsidR="000D0FA3">
        <w:t>.</w:t>
      </w:r>
      <w:r w:rsidR="004B3256">
        <w:t xml:space="preserve"> </w:t>
      </w:r>
      <w:r w:rsidR="0078348F" w:rsidRPr="00130260">
        <w:t xml:space="preserve">Of the </w:t>
      </w:r>
      <w:r w:rsidR="003F415E">
        <w:t>151</w:t>
      </w:r>
      <w:r w:rsidR="000D0FA3">
        <w:t>,</w:t>
      </w:r>
      <w:r w:rsidR="003F415E">
        <w:t>230</w:t>
      </w:r>
      <w:r w:rsidR="000D0FA3" w:rsidRPr="000D0FA3" w:rsidDel="000D0FA3">
        <w:t xml:space="preserve"> </w:t>
      </w:r>
      <w:r w:rsidR="0078348F" w:rsidRPr="00130260">
        <w:t xml:space="preserve">possible </w:t>
      </w:r>
      <w:r w:rsidR="000D0FA3">
        <w:t xml:space="preserve">drug-cell </w:t>
      </w:r>
      <w:r w:rsidR="002D21A2">
        <w:t>pairs</w:t>
      </w:r>
      <w:r w:rsidR="000D0FA3">
        <w:t xml:space="preserve">, </w:t>
      </w:r>
      <w:r w:rsidR="0078348F" w:rsidRPr="00130260">
        <w:t xml:space="preserve">the tensor contained </w:t>
      </w:r>
      <w:r w:rsidR="003F415E">
        <w:t>15</w:t>
      </w:r>
      <w:r w:rsidR="000D0FA3">
        <w:t>,</w:t>
      </w:r>
      <w:r w:rsidR="003F415E">
        <w:t>855</w:t>
      </w:r>
      <w:r w:rsidR="00FF5959">
        <w:t>,</w:t>
      </w:r>
      <w:r w:rsidR="000D0FA3" w:rsidRPr="000D0FA3">
        <w:t xml:space="preserve"> </w:t>
      </w:r>
      <w:r w:rsidR="00550AC6">
        <w:t xml:space="preserve">corresponding to </w:t>
      </w:r>
      <w:r w:rsidR="000D0FA3">
        <w:t>10.</w:t>
      </w:r>
      <w:r w:rsidR="003F415E">
        <w:t>5</w:t>
      </w:r>
      <w:r w:rsidR="00550AC6">
        <w:t>%</w:t>
      </w:r>
      <w:r w:rsidR="0078348F" w:rsidRPr="00130260">
        <w:t xml:space="preserve"> observation density</w:t>
      </w:r>
      <w:r w:rsidR="00550AC6">
        <w:t xml:space="preserve">. </w:t>
      </w:r>
      <w:r w:rsidR="0078348F" w:rsidRPr="00130260">
        <w:t xml:space="preserve">Herein we refer to this as </w:t>
      </w:r>
      <w:r w:rsidR="009724B9" w:rsidRPr="00005963">
        <w:rPr>
          <w:i/>
        </w:rPr>
        <w:t>T</w:t>
      </w:r>
      <w:r w:rsidR="009724B9" w:rsidRPr="009724B9">
        <w:rPr>
          <w:i/>
          <w:vertAlign w:val="subscript"/>
        </w:rPr>
        <w:t>large</w:t>
      </w:r>
      <w:r w:rsidR="004A0233">
        <w:t xml:space="preserve"> or ‘the large tensor.’</w:t>
      </w:r>
      <w:r w:rsidR="004D2C9A">
        <w:t xml:space="preserve"> </w:t>
      </w:r>
      <w:r w:rsidR="009724B9">
        <w:t>Three subte</w:t>
      </w:r>
      <w:r w:rsidR="009724B9">
        <w:t>n</w:t>
      </w:r>
      <w:r w:rsidR="009724B9">
        <w:t xml:space="preserve">sors were also defined </w:t>
      </w:r>
      <w:r w:rsidR="00AE1984">
        <w:t xml:space="preserve">(see Figure 7A) </w:t>
      </w:r>
      <w:r w:rsidR="009724B9">
        <w:t xml:space="preserve">by varying the </w:t>
      </w:r>
      <w:r w:rsidR="00AE1984">
        <w:t>drug and cell-type dimensions</w:t>
      </w:r>
      <w:r w:rsidR="00143380">
        <w:t xml:space="preserve"> while keeping all genes,</w:t>
      </w:r>
      <w:r w:rsidR="00AE1984">
        <w:t xml:space="preserve"> to define: </w:t>
      </w:r>
      <w:r w:rsidR="009724B9" w:rsidRPr="00005963">
        <w:rPr>
          <w:i/>
        </w:rPr>
        <w:t>T</w:t>
      </w:r>
      <w:r w:rsidR="008C0C8C">
        <w:rPr>
          <w:i/>
          <w:vertAlign w:val="subscript"/>
        </w:rPr>
        <w:t>ma</w:t>
      </w:r>
      <w:r w:rsidR="009724B9" w:rsidRPr="00005963">
        <w:rPr>
          <w:i/>
          <w:vertAlign w:val="subscript"/>
        </w:rPr>
        <w:t>ny</w:t>
      </w:r>
      <w:r w:rsidR="00E33478">
        <w:rPr>
          <w:i/>
          <w:vertAlign w:val="subscript"/>
        </w:rPr>
        <w:noBreakHyphen/>
      </w:r>
      <w:r w:rsidR="008C0C8C">
        <w:rPr>
          <w:i/>
          <w:vertAlign w:val="subscript"/>
        </w:rPr>
        <w:t>d</w:t>
      </w:r>
      <w:r w:rsidR="009724B9" w:rsidRPr="00005963">
        <w:rPr>
          <w:i/>
          <w:vertAlign w:val="subscript"/>
        </w:rPr>
        <w:t>rugs</w:t>
      </w:r>
      <w:r w:rsidR="009724B9">
        <w:t xml:space="preserve"> (2000 drugs x 15 cell types, 39.5% observation densi</w:t>
      </w:r>
      <w:r w:rsidR="00AE1984">
        <w:t>ty);</w:t>
      </w:r>
      <w:r w:rsidR="009724B9">
        <w:t xml:space="preserve"> </w:t>
      </w:r>
      <w:r w:rsidR="009724B9" w:rsidRPr="00B15A73">
        <w:rPr>
          <w:i/>
        </w:rPr>
        <w:t>T</w:t>
      </w:r>
      <w:r w:rsidR="008C0C8C">
        <w:rPr>
          <w:i/>
          <w:vertAlign w:val="subscript"/>
        </w:rPr>
        <w:t>m</w:t>
      </w:r>
      <w:r w:rsidR="009724B9" w:rsidRPr="00B15A73">
        <w:rPr>
          <w:i/>
          <w:vertAlign w:val="subscript"/>
        </w:rPr>
        <w:t>any</w:t>
      </w:r>
      <w:r w:rsidR="00E33478">
        <w:rPr>
          <w:i/>
          <w:vertAlign w:val="subscript"/>
        </w:rPr>
        <w:noBreakHyphen/>
      </w:r>
      <w:r w:rsidR="008C0C8C">
        <w:rPr>
          <w:i/>
          <w:vertAlign w:val="subscript"/>
        </w:rPr>
        <w:t>c</w:t>
      </w:r>
      <w:r w:rsidR="009724B9">
        <w:rPr>
          <w:i/>
          <w:vertAlign w:val="subscript"/>
        </w:rPr>
        <w:t>ells</w:t>
      </w:r>
      <w:r w:rsidR="009724B9">
        <w:rPr>
          <w:i/>
        </w:rPr>
        <w:t xml:space="preserve"> </w:t>
      </w:r>
      <w:r w:rsidR="009724B9">
        <w:t xml:space="preserve">(300 x 50, 38.5%) and </w:t>
      </w:r>
      <w:r w:rsidR="00440965" w:rsidRPr="00B15A73">
        <w:rPr>
          <w:i/>
        </w:rPr>
        <w:t>T</w:t>
      </w:r>
      <w:r w:rsidR="008C0C8C">
        <w:rPr>
          <w:i/>
          <w:vertAlign w:val="subscript"/>
        </w:rPr>
        <w:t>s</w:t>
      </w:r>
      <w:r w:rsidR="00440965">
        <w:rPr>
          <w:i/>
          <w:vertAlign w:val="subscript"/>
        </w:rPr>
        <w:t>m</w:t>
      </w:r>
      <w:r w:rsidR="00440965" w:rsidRPr="00B15A73">
        <w:rPr>
          <w:i/>
          <w:vertAlign w:val="subscript"/>
        </w:rPr>
        <w:t>all</w:t>
      </w:r>
      <w:r w:rsidR="009724B9">
        <w:rPr>
          <w:i/>
        </w:rPr>
        <w:t xml:space="preserve"> </w:t>
      </w:r>
      <w:r w:rsidR="004A0233">
        <w:t>(300 x 15, 71.4%), also called ‘the small tensor.’</w:t>
      </w:r>
      <w:r w:rsidR="009724B9">
        <w:t xml:space="preserve"> Note that </w:t>
      </w:r>
      <w:r w:rsidR="009724B9" w:rsidRPr="00B15A73">
        <w:rPr>
          <w:i/>
        </w:rPr>
        <w:t>T</w:t>
      </w:r>
      <w:r w:rsidR="008C0C8C">
        <w:rPr>
          <w:i/>
          <w:vertAlign w:val="subscript"/>
        </w:rPr>
        <w:t>s</w:t>
      </w:r>
      <w:r w:rsidR="00440965">
        <w:rPr>
          <w:i/>
          <w:vertAlign w:val="subscript"/>
        </w:rPr>
        <w:t>m</w:t>
      </w:r>
      <w:r w:rsidR="009724B9" w:rsidRPr="00B15A73">
        <w:rPr>
          <w:i/>
          <w:vertAlign w:val="subscript"/>
        </w:rPr>
        <w:t>all</w:t>
      </w:r>
      <w:r w:rsidR="009724B9">
        <w:rPr>
          <w:i/>
        </w:rPr>
        <w:t xml:space="preserve"> </w:t>
      </w:r>
      <w:r w:rsidR="006B3389">
        <w:t>is the intersection of</w:t>
      </w:r>
      <w:r w:rsidR="008C0C8C">
        <w:t xml:space="preserve"> </w:t>
      </w:r>
      <w:r w:rsidR="009724B9" w:rsidRPr="00B15A73">
        <w:rPr>
          <w:i/>
        </w:rPr>
        <w:t>T</w:t>
      </w:r>
      <w:r w:rsidR="008C0C8C">
        <w:rPr>
          <w:i/>
          <w:vertAlign w:val="subscript"/>
        </w:rPr>
        <w:t>m</w:t>
      </w:r>
      <w:r w:rsidR="009724B9" w:rsidRPr="00B15A73">
        <w:rPr>
          <w:i/>
          <w:vertAlign w:val="subscript"/>
        </w:rPr>
        <w:t>any</w:t>
      </w:r>
      <w:r w:rsidR="00E33478">
        <w:rPr>
          <w:i/>
          <w:vertAlign w:val="subscript"/>
        </w:rPr>
        <w:noBreakHyphen/>
      </w:r>
      <w:r w:rsidR="008C0C8C">
        <w:rPr>
          <w:i/>
          <w:vertAlign w:val="subscript"/>
        </w:rPr>
        <w:t>d</w:t>
      </w:r>
      <w:r w:rsidR="009724B9" w:rsidRPr="00B15A73">
        <w:rPr>
          <w:i/>
          <w:vertAlign w:val="subscript"/>
        </w:rPr>
        <w:t>rugs</w:t>
      </w:r>
      <w:r w:rsidR="009724B9">
        <w:rPr>
          <w:i/>
        </w:rPr>
        <w:t xml:space="preserve"> </w:t>
      </w:r>
      <w:r w:rsidR="006B3389">
        <w:t xml:space="preserve">and </w:t>
      </w:r>
      <w:r w:rsidR="009724B9" w:rsidRPr="00B15A73">
        <w:rPr>
          <w:i/>
        </w:rPr>
        <w:t>T</w:t>
      </w:r>
      <w:r w:rsidR="008C0C8C">
        <w:rPr>
          <w:i/>
          <w:vertAlign w:val="subscript"/>
        </w:rPr>
        <w:t>m</w:t>
      </w:r>
      <w:r w:rsidR="009724B9" w:rsidRPr="00B15A73">
        <w:rPr>
          <w:i/>
          <w:vertAlign w:val="subscript"/>
        </w:rPr>
        <w:t>any</w:t>
      </w:r>
      <w:r w:rsidR="00E33478">
        <w:rPr>
          <w:i/>
          <w:vertAlign w:val="subscript"/>
        </w:rPr>
        <w:noBreakHyphen/>
      </w:r>
      <w:r w:rsidR="008C0C8C">
        <w:rPr>
          <w:i/>
          <w:vertAlign w:val="subscript"/>
        </w:rPr>
        <w:t>c</w:t>
      </w:r>
      <w:r w:rsidR="009724B9">
        <w:rPr>
          <w:i/>
          <w:vertAlign w:val="subscript"/>
        </w:rPr>
        <w:t>ells</w:t>
      </w:r>
      <w:r w:rsidR="009724B9">
        <w:t xml:space="preserve">. </w:t>
      </w:r>
      <w:r w:rsidR="00C066C0">
        <w:t xml:space="preserve">The tensor </w:t>
      </w:r>
      <w:r w:rsidR="00171845">
        <w:t>element</w:t>
      </w:r>
      <w:r w:rsidR="00C066C0">
        <w:t xml:space="preserve"> </w:t>
      </w:r>
      <w:r w:rsidR="00C066C0" w:rsidRPr="007E6F07">
        <w:rPr>
          <w:i/>
        </w:rPr>
        <w:t>T</w:t>
      </w:r>
      <w:r w:rsidR="00C066C0" w:rsidRPr="000455E5">
        <w:rPr>
          <w:i/>
          <w:vertAlign w:val="subscript"/>
        </w:rPr>
        <w:t>d</w:t>
      </w:r>
      <w:proofErr w:type="gramStart"/>
      <w:r w:rsidR="00C066C0" w:rsidRPr="000455E5">
        <w:rPr>
          <w:i/>
          <w:vertAlign w:val="subscript"/>
        </w:rPr>
        <w:t>,g</w:t>
      </w:r>
      <w:r w:rsidR="00C066C0" w:rsidRPr="007E6F07">
        <w:rPr>
          <w:i/>
          <w:vertAlign w:val="subscript"/>
        </w:rPr>
        <w:t>,</w:t>
      </w:r>
      <w:r w:rsidR="00C066C0">
        <w:rPr>
          <w:i/>
          <w:vertAlign w:val="subscript"/>
        </w:rPr>
        <w:t>c</w:t>
      </w:r>
      <w:proofErr w:type="gramEnd"/>
      <w:r w:rsidR="00C066C0">
        <w:t xml:space="preserve"> is the </w:t>
      </w:r>
      <w:r w:rsidR="00C066C0">
        <w:rPr>
          <w:i/>
        </w:rPr>
        <w:t>g</w:t>
      </w:r>
      <w:r w:rsidR="00C066C0" w:rsidRPr="009C5351">
        <w:rPr>
          <w:vertAlign w:val="superscript"/>
        </w:rPr>
        <w:t>th</w:t>
      </w:r>
      <w:r w:rsidR="00C066C0">
        <w:t xml:space="preserve"> coordinate of the CD </w:t>
      </w:r>
      <w:r w:rsidR="00B53211">
        <w:t xml:space="preserve">vector </w:t>
      </w:r>
      <w:r w:rsidR="00C066C0">
        <w:t xml:space="preserve">for drug </w:t>
      </w:r>
      <w:r w:rsidR="00C066C0">
        <w:rPr>
          <w:i/>
        </w:rPr>
        <w:t xml:space="preserve">d </w:t>
      </w:r>
      <w:r w:rsidR="00C066C0">
        <w:t xml:space="preserve">in cell </w:t>
      </w:r>
      <w:r w:rsidR="00C066C0">
        <w:rPr>
          <w:i/>
        </w:rPr>
        <w:t>c.</w:t>
      </w:r>
      <w:r w:rsidR="00C066C0">
        <w:t xml:space="preserve"> All values lie in the range </w:t>
      </w:r>
      <w:r w:rsidR="00143380">
        <w:t>[</w:t>
      </w:r>
      <w:r w:rsidR="00360928">
        <w:noBreakHyphen/>
      </w:r>
      <w:r w:rsidR="00C066C0">
        <w:t>1,1</w:t>
      </w:r>
      <w:r w:rsidR="00143380">
        <w:t>]</w:t>
      </w:r>
      <w:r w:rsidR="009520CE">
        <w:t xml:space="preserve"> after normalization, </w:t>
      </w:r>
      <w:r w:rsidR="00C066C0">
        <w:t>where a positive [negative] value corresponds to up- [down-] regulation.</w:t>
      </w:r>
      <w:r w:rsidR="003006BD">
        <w:t xml:space="preserve"> </w:t>
      </w:r>
      <w:r w:rsidR="004D2C9A">
        <w:t>The 1</w:t>
      </w:r>
      <w:r w:rsidR="006A6941">
        <w:t>0</w:t>
      </w:r>
      <w:r w:rsidR="004D2C9A">
        <w:t xml:space="preserve"> cell lines </w:t>
      </w:r>
      <w:r w:rsidR="006A6941">
        <w:t xml:space="preserve">with the most data </w:t>
      </w:r>
      <w:r w:rsidR="006B3389">
        <w:t xml:space="preserve">in </w:t>
      </w:r>
      <w:r w:rsidR="006B3389" w:rsidRPr="00B15A73">
        <w:rPr>
          <w:i/>
        </w:rPr>
        <w:t>T</w:t>
      </w:r>
      <w:r w:rsidR="006B3389" w:rsidRPr="00B15A73">
        <w:rPr>
          <w:i/>
          <w:vertAlign w:val="subscript"/>
        </w:rPr>
        <w:t>large</w:t>
      </w:r>
      <w:r w:rsidR="006B3389">
        <w:rPr>
          <w:i/>
          <w:vertAlign w:val="subscript"/>
        </w:rPr>
        <w:t xml:space="preserve"> </w:t>
      </w:r>
      <w:r w:rsidR="004D2C9A">
        <w:t xml:space="preserve">are listed in </w:t>
      </w:r>
      <w:r w:rsidR="002D6BE1">
        <w:t>Table 1</w:t>
      </w:r>
      <w:r w:rsidR="004D2C9A">
        <w:t xml:space="preserve">, along with the corresponding tissue of origin and number of </w:t>
      </w:r>
      <w:r w:rsidR="0019402A">
        <w:t>profile</w:t>
      </w:r>
      <w:r w:rsidR="004D2C9A">
        <w:t xml:space="preserve">s </w:t>
      </w:r>
      <w:r w:rsidR="003006BD">
        <w:t xml:space="preserve">(i.e. drugs) </w:t>
      </w:r>
      <w:r w:rsidR="006B3389">
        <w:t>present</w:t>
      </w:r>
      <w:r w:rsidR="00EE2ADE">
        <w:t xml:space="preserve">. </w:t>
      </w:r>
      <w:r w:rsidR="00AE1984">
        <w:t>Most of the 71 cell lines are</w:t>
      </w:r>
      <w:r w:rsidR="00E94018">
        <w:t xml:space="preserve"> cancer cell lines, and represent a range of human tissues including skin, lung, brain, kidney, and prostate. </w:t>
      </w:r>
      <w:r w:rsidR="000E0341">
        <w:t>A list of all drugs, genes and cell lines in</w:t>
      </w:r>
      <w:r w:rsidR="009520CE">
        <w:t xml:space="preserve"> </w:t>
      </w:r>
      <w:r w:rsidR="006E0974">
        <w:t>this tensor</w:t>
      </w:r>
      <w:r w:rsidR="000E0341">
        <w:t>, along with some additional information</w:t>
      </w:r>
      <w:r w:rsidR="00634DA8">
        <w:t xml:space="preserve"> (including prediction accuracy for each entity, see </w:t>
      </w:r>
      <w:r w:rsidR="00143380">
        <w:t>Section 3.6</w:t>
      </w:r>
      <w:r w:rsidR="00634DA8">
        <w:t xml:space="preserve">) </w:t>
      </w:r>
      <w:r w:rsidR="000E0341">
        <w:t>is provided in</w:t>
      </w:r>
      <w:r w:rsidR="00EB72B8">
        <w:t xml:space="preserve"> </w:t>
      </w:r>
      <w:r w:rsidR="005F5581">
        <w:t>Table S</w:t>
      </w:r>
      <w:r w:rsidR="00F205F0">
        <w:t>1</w:t>
      </w:r>
      <w:r w:rsidR="005F5581">
        <w:t>.</w:t>
      </w:r>
      <w:r w:rsidR="000E0341">
        <w:t xml:space="preserve"> </w:t>
      </w:r>
    </w:p>
    <w:p w14:paraId="5CC168A7" w14:textId="468F57A6" w:rsidR="00E60092" w:rsidRDefault="001A7AB9" w:rsidP="008D1DE8">
      <w:pPr>
        <w:pStyle w:val="para1"/>
        <w:ind w:firstLine="173"/>
        <w:rPr>
          <w:b/>
        </w:rPr>
      </w:pPr>
      <w:r w:rsidRPr="003D661D">
        <w:rPr>
          <w:b/>
          <w:noProof/>
          <w:lang w:eastAsia="ja-JP"/>
        </w:rPr>
        <w:lastRenderedPageBreak/>
        <mc:AlternateContent>
          <mc:Choice Requires="wpg">
            <w:drawing>
              <wp:anchor distT="0" distB="0" distL="114300" distR="114300" simplePos="0" relativeHeight="251730944" behindDoc="0" locked="0" layoutInCell="1" allowOverlap="1" wp14:anchorId="308579FE" wp14:editId="5EB323E3">
                <wp:simplePos x="0" y="0"/>
                <wp:positionH relativeFrom="margin">
                  <wp:posOffset>3238500</wp:posOffset>
                </wp:positionH>
                <wp:positionV relativeFrom="margin">
                  <wp:posOffset>-75565</wp:posOffset>
                </wp:positionV>
                <wp:extent cx="3111500" cy="4054475"/>
                <wp:effectExtent l="0" t="0" r="12700" b="9525"/>
                <wp:wrapSquare wrapText="bothSides"/>
                <wp:docPr id="2" name="Group 2"/>
                <wp:cNvGraphicFramePr/>
                <a:graphic xmlns:a="http://schemas.openxmlformats.org/drawingml/2006/main">
                  <a:graphicData uri="http://schemas.microsoft.com/office/word/2010/wordprocessingGroup">
                    <wpg:wgp>
                      <wpg:cNvGrpSpPr/>
                      <wpg:grpSpPr>
                        <a:xfrm>
                          <a:off x="0" y="0"/>
                          <a:ext cx="3111500" cy="4054475"/>
                          <a:chOff x="-63500" y="174951"/>
                          <a:chExt cx="3111500" cy="4054401"/>
                        </a:xfrm>
                      </wpg:grpSpPr>
                      <pic:pic xmlns:pic="http://schemas.openxmlformats.org/drawingml/2006/picture">
                        <pic:nvPicPr>
                          <pic:cNvPr id="19" name="Picture 19"/>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bwMode="auto">
                          <a:xfrm>
                            <a:off x="726" y="174951"/>
                            <a:ext cx="3046548" cy="2665681"/>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wps:wsp>
                        <wps:cNvPr id="22" name="Text Box 22"/>
                        <wps:cNvSpPr txBox="1"/>
                        <wps:spPr>
                          <a:xfrm>
                            <a:off x="-63500" y="2857757"/>
                            <a:ext cx="3111500" cy="137159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2285EE3C" w14:textId="57E4EDF6" w:rsidR="00971178" w:rsidRPr="00DD7849" w:rsidRDefault="00971178" w:rsidP="00DD7849">
                              <w:pPr>
                                <w:pStyle w:val="Caption"/>
                                <w:spacing w:line="276" w:lineRule="auto"/>
                                <w:rPr>
                                  <w:b w:val="0"/>
                                  <w:sz w:val="13"/>
                                  <w:szCs w:val="13"/>
                                </w:rPr>
                              </w:pPr>
                              <w:r w:rsidRPr="0058120A">
                                <w:rPr>
                                  <w:sz w:val="13"/>
                                  <w:szCs w:val="13"/>
                                </w:rPr>
                                <w:t>Fig</w:t>
                              </w:r>
                              <w:r>
                                <w:rPr>
                                  <w:sz w:val="13"/>
                                  <w:szCs w:val="13"/>
                                </w:rPr>
                                <w:t>.</w:t>
                              </w:r>
                              <w:r w:rsidRPr="0058120A">
                                <w:rPr>
                                  <w:sz w:val="13"/>
                                  <w:szCs w:val="13"/>
                                </w:rPr>
                                <w:t xml:space="preserve"> 2: Schematic</w:t>
                              </w:r>
                              <w:r>
                                <w:rPr>
                                  <w:sz w:val="13"/>
                                  <w:szCs w:val="13"/>
                                </w:rPr>
                                <w:t xml:space="preserve"> overview</w:t>
                              </w:r>
                              <w:r w:rsidRPr="0058120A">
                                <w:rPr>
                                  <w:sz w:val="13"/>
                                  <w:szCs w:val="13"/>
                                </w:rPr>
                                <w:t xml:space="preserve">. </w:t>
                              </w:r>
                              <w:r w:rsidRPr="00DD7849">
                                <w:rPr>
                                  <w:b w:val="0"/>
                                  <w:sz w:val="13"/>
                                  <w:szCs w:val="13"/>
                                </w:rPr>
                                <w:t xml:space="preserve">A. Differential expression profiles are compiled into a tensor of 978 genes x 2,130 drugs x 71 cell types. </w:t>
                              </w:r>
                              <w:r>
                                <w:rPr>
                                  <w:b w:val="0"/>
                                  <w:sz w:val="13"/>
                                  <w:szCs w:val="13"/>
                                </w:rPr>
                                <w:t>P</w:t>
                              </w:r>
                              <w:r w:rsidRPr="00DD7849">
                                <w:rPr>
                                  <w:b w:val="0"/>
                                  <w:sz w:val="13"/>
                                  <w:szCs w:val="13"/>
                                </w:rPr>
                                <w:t xml:space="preserve">rofiles are either completely missing, in grey, or </w:t>
                              </w:r>
                              <w:r>
                                <w:rPr>
                                  <w:b w:val="0"/>
                                  <w:sz w:val="13"/>
                                  <w:szCs w:val="13"/>
                                </w:rPr>
                                <w:t>available for</w:t>
                              </w:r>
                              <w:r w:rsidRPr="00DD7849">
                                <w:rPr>
                                  <w:b w:val="0"/>
                                  <w:sz w:val="13"/>
                                  <w:szCs w:val="13"/>
                                </w:rPr>
                                <w:t xml:space="preserve"> all genes, denoted by both the white and multicolor columns.</w:t>
                              </w:r>
                              <w:r w:rsidRPr="00DD7849">
                                <w:rPr>
                                  <w:b w:val="0"/>
                                  <w:i/>
                                  <w:iCs/>
                                  <w:sz w:val="13"/>
                                  <w:szCs w:val="13"/>
                                </w:rPr>
                                <w:t xml:space="preserve"> </w:t>
                              </w:r>
                              <w:r w:rsidRPr="00DD7849">
                                <w:rPr>
                                  <w:b w:val="0"/>
                                  <w:sz w:val="13"/>
                                  <w:szCs w:val="13"/>
                                </w:rPr>
                                <w:t xml:space="preserve">B. CV setup, where entire expression profiles are held out. </w:t>
                              </w:r>
                              <w:r>
                                <w:rPr>
                                  <w:b w:val="0"/>
                                  <w:sz w:val="13"/>
                                  <w:szCs w:val="13"/>
                                </w:rPr>
                                <w:t>C-</w:t>
                              </w:r>
                              <w:r w:rsidRPr="00DD7849">
                                <w:rPr>
                                  <w:b w:val="0"/>
                                  <w:sz w:val="13"/>
                                  <w:szCs w:val="13"/>
                                </w:rPr>
                                <w:t>D Averaging baselines</w:t>
                              </w:r>
                              <w:proofErr w:type="gramStart"/>
                              <w:r>
                                <w:rPr>
                                  <w:b w:val="0"/>
                                  <w:sz w:val="13"/>
                                  <w:szCs w:val="13"/>
                                </w:rPr>
                                <w:t>;</w:t>
                              </w:r>
                              <w:proofErr w:type="gramEnd"/>
                              <w:r>
                                <w:rPr>
                                  <w:b w:val="0"/>
                                  <w:sz w:val="13"/>
                                  <w:szCs w:val="13"/>
                                </w:rPr>
                                <w:t xml:space="preserve"> </w:t>
                              </w:r>
                              <w:r w:rsidRPr="00DD7849">
                                <w:rPr>
                                  <w:b w:val="0"/>
                                  <w:sz w:val="13"/>
                                  <w:szCs w:val="13"/>
                                </w:rPr>
                                <w:t>the target expression value is shown in gre</w:t>
                              </w:r>
                              <w:r>
                                <w:rPr>
                                  <w:b w:val="0"/>
                                  <w:sz w:val="13"/>
                                  <w:szCs w:val="13"/>
                                </w:rPr>
                                <w:t>y and t</w:t>
                              </w:r>
                              <w:r w:rsidRPr="00DD7849">
                                <w:rPr>
                                  <w:b w:val="0"/>
                                  <w:sz w:val="13"/>
                                  <w:szCs w:val="13"/>
                                </w:rPr>
                                <w:t xml:space="preserve">he data used for averaging are </w:t>
                              </w:r>
                              <w:r>
                                <w:rPr>
                                  <w:b w:val="0"/>
                                  <w:sz w:val="13"/>
                                  <w:szCs w:val="13"/>
                                </w:rPr>
                                <w:t xml:space="preserve">colored. E. </w:t>
                              </w:r>
                              <w:r w:rsidRPr="00DD7849">
                                <w:rPr>
                                  <w:b w:val="0"/>
                                  <w:sz w:val="13"/>
                                  <w:szCs w:val="13"/>
                                </w:rPr>
                                <w:t xml:space="preserve">DNPP algorithm. The target value </w:t>
                              </w:r>
                              <w:r>
                                <w:rPr>
                                  <w:b w:val="0"/>
                                  <w:sz w:val="13"/>
                                  <w:szCs w:val="13"/>
                                </w:rPr>
                                <w:t>is in grey. F</w:t>
                              </w:r>
                              <w:r w:rsidRPr="00DD7849">
                                <w:rPr>
                                  <w:b w:val="0"/>
                                  <w:sz w:val="13"/>
                                  <w:szCs w:val="13"/>
                                </w:rPr>
                                <w:t xml:space="preserve">irst, </w:t>
                              </w:r>
                              <w:proofErr w:type="gramStart"/>
                              <w:r>
                                <w:rPr>
                                  <w:b w:val="0"/>
                                  <w:sz w:val="13"/>
                                  <w:szCs w:val="13"/>
                                </w:rPr>
                                <w:t xml:space="preserve">drug </w:t>
                              </w:r>
                              <w:r w:rsidRPr="00DD7849">
                                <w:rPr>
                                  <w:b w:val="0"/>
                                  <w:sz w:val="13"/>
                                  <w:szCs w:val="13"/>
                                </w:rPr>
                                <w:t>neighbors are identified by comparing profiles in other cell lines</w:t>
                              </w:r>
                              <w:proofErr w:type="gramEnd"/>
                              <w:r w:rsidRPr="00DD7849">
                                <w:rPr>
                                  <w:b w:val="0"/>
                                  <w:sz w:val="13"/>
                                  <w:szCs w:val="13"/>
                                </w:rPr>
                                <w:t xml:space="preserve">. Then </w:t>
                              </w:r>
                              <w:r>
                                <w:rPr>
                                  <w:b w:val="0"/>
                                  <w:sz w:val="13"/>
                                  <w:szCs w:val="13"/>
                                </w:rPr>
                                <w:t xml:space="preserve">neighbor </w:t>
                              </w:r>
                              <w:r w:rsidRPr="00DD7849">
                                <w:rPr>
                                  <w:b w:val="0"/>
                                  <w:sz w:val="13"/>
                                  <w:szCs w:val="13"/>
                                </w:rPr>
                                <w:t>profiles in the target cell line are combined to form the predict</w:t>
                              </w:r>
                              <w:r>
                                <w:rPr>
                                  <w:b w:val="0"/>
                                  <w:sz w:val="13"/>
                                  <w:szCs w:val="13"/>
                                </w:rPr>
                                <w:t>ion</w:t>
                              </w:r>
                              <w:r w:rsidRPr="00DD7849">
                                <w:rPr>
                                  <w:b w:val="0"/>
                                  <w:sz w:val="13"/>
                                  <w:szCs w:val="13"/>
                                </w:rPr>
                                <w:t xml:space="preserve">. F. FaLRTC algorithm. The data tensor is input on the left, and then unfolded in step 2 to form three matrices with dimensions G x CD (top), D x GC (middle), and C x DG (bottom). Each matrix is approximated using a </w:t>
                              </w:r>
                              <w:r>
                                <w:rPr>
                                  <w:b w:val="0"/>
                                  <w:sz w:val="13"/>
                                  <w:szCs w:val="13"/>
                                </w:rPr>
                                <w:t>spectral method</w:t>
                              </w:r>
                              <w:r w:rsidRPr="00DD7849">
                                <w:rPr>
                                  <w:b w:val="0"/>
                                  <w:sz w:val="13"/>
                                  <w:szCs w:val="13"/>
                                </w:rPr>
                                <w:t xml:space="preserve"> and then reshaped into a tensor. The three tensor</w:t>
                              </w:r>
                              <w:r>
                                <w:rPr>
                                  <w:b w:val="0"/>
                                  <w:sz w:val="13"/>
                                  <w:szCs w:val="13"/>
                                </w:rPr>
                                <w:t>s</w:t>
                              </w:r>
                              <w:r w:rsidRPr="00DD7849">
                                <w:rPr>
                                  <w:b w:val="0"/>
                                  <w:sz w:val="13"/>
                                  <w:szCs w:val="13"/>
                                </w:rPr>
                                <w:t xml:space="preserve"> </w:t>
                              </w:r>
                              <w:r>
                                <w:rPr>
                                  <w:b w:val="0"/>
                                  <w:sz w:val="13"/>
                                  <w:szCs w:val="13"/>
                                </w:rPr>
                                <w:t>are</w:t>
                              </w:r>
                              <w:r w:rsidRPr="00DD7849">
                                <w:rPr>
                                  <w:b w:val="0"/>
                                  <w:sz w:val="13"/>
                                  <w:szCs w:val="13"/>
                                </w:rPr>
                                <w:t xml:space="preserve"> </w:t>
                              </w:r>
                              <w:r>
                                <w:rPr>
                                  <w:b w:val="0"/>
                                  <w:sz w:val="13"/>
                                  <w:szCs w:val="13"/>
                                </w:rPr>
                                <w:t xml:space="preserve">then </w:t>
                              </w:r>
                              <w:r w:rsidRPr="00DD7849">
                                <w:rPr>
                                  <w:b w:val="0"/>
                                  <w:sz w:val="13"/>
                                  <w:szCs w:val="13"/>
                                </w:rPr>
                                <w:t xml:space="preserve">combined into </w:t>
                              </w:r>
                              <w:r>
                                <w:rPr>
                                  <w:b w:val="0"/>
                                  <w:sz w:val="13"/>
                                  <w:szCs w:val="13"/>
                                </w:rPr>
                                <w:t>one</w:t>
                              </w:r>
                              <w:r w:rsidRPr="00DD7849">
                                <w:rPr>
                                  <w:b w:val="0"/>
                                  <w:sz w:val="13"/>
                                  <w:szCs w:val="13"/>
                                </w:rPr>
                                <w:t>. Observed entries are reset to their initial values, and the process is iterated to minimize the matrix trace norms.</w:t>
                              </w:r>
                            </w:p>
                            <w:p w14:paraId="3F27E609" w14:textId="77777777" w:rsidR="00971178" w:rsidRPr="00550CE6" w:rsidRDefault="00971178" w:rsidP="00DD73FD">
                              <w:pPr>
                                <w:pStyle w:val="Caption"/>
                                <w:rPr>
                                  <w:rFonts w:ascii="Times New Roman" w:hAnsi="Times New Roman"/>
                                  <w:noProof/>
                                  <w:sz w:val="16"/>
                                  <w:szCs w:val="1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2" o:spid="_x0000_s1027" style="position:absolute;left:0;text-align:left;margin-left:255pt;margin-top:-5.9pt;width:245pt;height:319.25pt;z-index:251730944;mso-position-horizontal-relative:margin;mso-position-vertical-relative:margin;mso-width-relative:margin;mso-height-relative:margin" coordorigin="-63500,174951" coordsize="3111500,4054401" o:gfxdata="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&#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9" o:spid="_x0000_s1028" type="#_x0000_t75" style="position:absolute;left:726;top:174951;width:3046548;height:266568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qj&#10;gMHBAAAA2wAAAA8AAABkcnMvZG93bnJldi54bWxET0trwkAQvgv+h2WE3nRjD7amrhICQi+WaoVe&#10;p9kxCcnOxt3No/++Wyj0Nh/fc3aHybRiIOdrywrWqwQEcWF1zaWC68dx+QzCB2SNrWVS8E0eDvv5&#10;bIeptiOfabiEUsQQ9ikqqELoUil9UZFBv7IdceRu1hkMEbpSaodjDDetfEySjTRYc2yosKO8oqK5&#10;9EZB/xaaz6dTXmzPeGfnmvfs65op9bCYshcQgabwL/5zv+o4fwu/v8QD5P4H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EqjgMHBAAAA2wAAAA8AAAAAAAAAAAAAAAAAnAIAAGRy&#10;cy9kb3ducmV2LnhtbFBLBQYAAAAABAAEAPcAAACKAwAAAAA=&#10;">
                  <v:imagedata r:id="rId18" o:title=""/>
                  <v:path arrowok="t"/>
                </v:shape>
                <v:shapetype id="_x0000_t202" coordsize="21600,21600" o:spt="202" path="m0,0l0,21600,21600,21600,21600,0xe">
                  <v:stroke joinstyle="miter"/>
                  <v:path gradientshapeok="t" o:connecttype="rect"/>
                </v:shapetype>
                <v:shape id="Text Box 22" o:spid="_x0000_s1029" type="#_x0000_t202" style="position:absolute;left:-63500;top:2857757;width:3111500;height:137159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I0CUPxAAA&#10;ANsAAAAPAAAAZHJzL2Rvd25yZXYueG1sRI9La8MwEITvhfwHsYFeSiLHB1OcKKFNUuihOeRBzou1&#10;tU2tlZHk17+vCoEeh5n5htnsRtOInpyvLStYLRMQxIXVNZcKbtePxSsIH5A1NpZJwUQedtvZ0wZz&#10;bQc+U38JpYgQ9jkqqEJocyl9UZFBv7QtcfS+rTMYonSl1A6HCDeNTJMkkwZrjgsVtrSvqPi5dEZB&#10;dnDdcOb9y+F2/MJTW6b39+mu1PN8fFuDCDSG//Cj/akVpCn8fYk/QG5/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yNAlD8QAAADbAAAADwAAAAAAAAAAAAAAAACXAgAAZHJzL2Rv&#10;d25yZXYueG1sUEsFBgAAAAAEAAQA9QAAAIgDAAAAAA==&#10;" stroked="f">
                  <v:textbox inset="0,0,0,0">
                    <w:txbxContent>
                      <w:p w14:paraId="2285EE3C" w14:textId="57E4EDF6" w:rsidR="00971178" w:rsidRPr="00DD7849" w:rsidRDefault="00971178" w:rsidP="00DD7849">
                        <w:pPr>
                          <w:pStyle w:val="Caption"/>
                          <w:spacing w:line="276" w:lineRule="auto"/>
                          <w:rPr>
                            <w:b w:val="0"/>
                            <w:sz w:val="13"/>
                            <w:szCs w:val="13"/>
                          </w:rPr>
                        </w:pPr>
                        <w:r w:rsidRPr="0058120A">
                          <w:rPr>
                            <w:sz w:val="13"/>
                            <w:szCs w:val="13"/>
                          </w:rPr>
                          <w:t>Fig</w:t>
                        </w:r>
                        <w:r>
                          <w:rPr>
                            <w:sz w:val="13"/>
                            <w:szCs w:val="13"/>
                          </w:rPr>
                          <w:t>.</w:t>
                        </w:r>
                        <w:r w:rsidRPr="0058120A">
                          <w:rPr>
                            <w:sz w:val="13"/>
                            <w:szCs w:val="13"/>
                          </w:rPr>
                          <w:t xml:space="preserve"> 2: Schematic</w:t>
                        </w:r>
                        <w:r>
                          <w:rPr>
                            <w:sz w:val="13"/>
                            <w:szCs w:val="13"/>
                          </w:rPr>
                          <w:t xml:space="preserve"> overview</w:t>
                        </w:r>
                        <w:r w:rsidRPr="0058120A">
                          <w:rPr>
                            <w:sz w:val="13"/>
                            <w:szCs w:val="13"/>
                          </w:rPr>
                          <w:t xml:space="preserve">. </w:t>
                        </w:r>
                        <w:r w:rsidRPr="00DD7849">
                          <w:rPr>
                            <w:b w:val="0"/>
                            <w:sz w:val="13"/>
                            <w:szCs w:val="13"/>
                          </w:rPr>
                          <w:t xml:space="preserve">A. Differential expression profiles are compiled into a tensor of 978 genes x 2,130 drugs x 71 cell types. </w:t>
                        </w:r>
                        <w:r>
                          <w:rPr>
                            <w:b w:val="0"/>
                            <w:sz w:val="13"/>
                            <w:szCs w:val="13"/>
                          </w:rPr>
                          <w:t>P</w:t>
                        </w:r>
                        <w:r w:rsidRPr="00DD7849">
                          <w:rPr>
                            <w:b w:val="0"/>
                            <w:sz w:val="13"/>
                            <w:szCs w:val="13"/>
                          </w:rPr>
                          <w:t xml:space="preserve">rofiles are either completely missing, in grey, or </w:t>
                        </w:r>
                        <w:r>
                          <w:rPr>
                            <w:b w:val="0"/>
                            <w:sz w:val="13"/>
                            <w:szCs w:val="13"/>
                          </w:rPr>
                          <w:t>available for</w:t>
                        </w:r>
                        <w:r w:rsidRPr="00DD7849">
                          <w:rPr>
                            <w:b w:val="0"/>
                            <w:sz w:val="13"/>
                            <w:szCs w:val="13"/>
                          </w:rPr>
                          <w:t xml:space="preserve"> all genes, denoted by both the white and multicolor columns.</w:t>
                        </w:r>
                        <w:r w:rsidRPr="00DD7849">
                          <w:rPr>
                            <w:b w:val="0"/>
                            <w:i/>
                            <w:iCs/>
                            <w:sz w:val="13"/>
                            <w:szCs w:val="13"/>
                          </w:rPr>
                          <w:t xml:space="preserve"> </w:t>
                        </w:r>
                        <w:r w:rsidRPr="00DD7849">
                          <w:rPr>
                            <w:b w:val="0"/>
                            <w:sz w:val="13"/>
                            <w:szCs w:val="13"/>
                          </w:rPr>
                          <w:t xml:space="preserve">B. CV setup, where entire expression profiles are held out. </w:t>
                        </w:r>
                        <w:r>
                          <w:rPr>
                            <w:b w:val="0"/>
                            <w:sz w:val="13"/>
                            <w:szCs w:val="13"/>
                          </w:rPr>
                          <w:t>C-</w:t>
                        </w:r>
                        <w:r w:rsidRPr="00DD7849">
                          <w:rPr>
                            <w:b w:val="0"/>
                            <w:sz w:val="13"/>
                            <w:szCs w:val="13"/>
                          </w:rPr>
                          <w:t>D Averaging baselines</w:t>
                        </w:r>
                        <w:proofErr w:type="gramStart"/>
                        <w:r>
                          <w:rPr>
                            <w:b w:val="0"/>
                            <w:sz w:val="13"/>
                            <w:szCs w:val="13"/>
                          </w:rPr>
                          <w:t>;</w:t>
                        </w:r>
                        <w:proofErr w:type="gramEnd"/>
                        <w:r>
                          <w:rPr>
                            <w:b w:val="0"/>
                            <w:sz w:val="13"/>
                            <w:szCs w:val="13"/>
                          </w:rPr>
                          <w:t xml:space="preserve"> </w:t>
                        </w:r>
                        <w:r w:rsidRPr="00DD7849">
                          <w:rPr>
                            <w:b w:val="0"/>
                            <w:sz w:val="13"/>
                            <w:szCs w:val="13"/>
                          </w:rPr>
                          <w:t>the target expression value is shown in gre</w:t>
                        </w:r>
                        <w:r>
                          <w:rPr>
                            <w:b w:val="0"/>
                            <w:sz w:val="13"/>
                            <w:szCs w:val="13"/>
                          </w:rPr>
                          <w:t>y and t</w:t>
                        </w:r>
                        <w:r w:rsidRPr="00DD7849">
                          <w:rPr>
                            <w:b w:val="0"/>
                            <w:sz w:val="13"/>
                            <w:szCs w:val="13"/>
                          </w:rPr>
                          <w:t xml:space="preserve">he data used for averaging are </w:t>
                        </w:r>
                        <w:r>
                          <w:rPr>
                            <w:b w:val="0"/>
                            <w:sz w:val="13"/>
                            <w:szCs w:val="13"/>
                          </w:rPr>
                          <w:t xml:space="preserve">colored. E. </w:t>
                        </w:r>
                        <w:r w:rsidRPr="00DD7849">
                          <w:rPr>
                            <w:b w:val="0"/>
                            <w:sz w:val="13"/>
                            <w:szCs w:val="13"/>
                          </w:rPr>
                          <w:t xml:space="preserve">DNPP algorithm. The target value </w:t>
                        </w:r>
                        <w:r>
                          <w:rPr>
                            <w:b w:val="0"/>
                            <w:sz w:val="13"/>
                            <w:szCs w:val="13"/>
                          </w:rPr>
                          <w:t>is in grey. F</w:t>
                        </w:r>
                        <w:r w:rsidRPr="00DD7849">
                          <w:rPr>
                            <w:b w:val="0"/>
                            <w:sz w:val="13"/>
                            <w:szCs w:val="13"/>
                          </w:rPr>
                          <w:t xml:space="preserve">irst, </w:t>
                        </w:r>
                        <w:proofErr w:type="gramStart"/>
                        <w:r>
                          <w:rPr>
                            <w:b w:val="0"/>
                            <w:sz w:val="13"/>
                            <w:szCs w:val="13"/>
                          </w:rPr>
                          <w:t xml:space="preserve">drug </w:t>
                        </w:r>
                        <w:r w:rsidRPr="00DD7849">
                          <w:rPr>
                            <w:b w:val="0"/>
                            <w:sz w:val="13"/>
                            <w:szCs w:val="13"/>
                          </w:rPr>
                          <w:t>neighbors are identified by comparing profiles in other cell lines</w:t>
                        </w:r>
                        <w:proofErr w:type="gramEnd"/>
                        <w:r w:rsidRPr="00DD7849">
                          <w:rPr>
                            <w:b w:val="0"/>
                            <w:sz w:val="13"/>
                            <w:szCs w:val="13"/>
                          </w:rPr>
                          <w:t xml:space="preserve">. Then </w:t>
                        </w:r>
                        <w:r>
                          <w:rPr>
                            <w:b w:val="0"/>
                            <w:sz w:val="13"/>
                            <w:szCs w:val="13"/>
                          </w:rPr>
                          <w:t xml:space="preserve">neighbor </w:t>
                        </w:r>
                        <w:r w:rsidRPr="00DD7849">
                          <w:rPr>
                            <w:b w:val="0"/>
                            <w:sz w:val="13"/>
                            <w:szCs w:val="13"/>
                          </w:rPr>
                          <w:t>profiles in the target cell line are combined to form the predict</w:t>
                        </w:r>
                        <w:r>
                          <w:rPr>
                            <w:b w:val="0"/>
                            <w:sz w:val="13"/>
                            <w:szCs w:val="13"/>
                          </w:rPr>
                          <w:t>ion</w:t>
                        </w:r>
                        <w:r w:rsidRPr="00DD7849">
                          <w:rPr>
                            <w:b w:val="0"/>
                            <w:sz w:val="13"/>
                            <w:szCs w:val="13"/>
                          </w:rPr>
                          <w:t xml:space="preserve">. F. FaLRTC algorithm. The data tensor is input on the left, and then unfolded in step 2 to form three matrices with dimensions G x CD (top), D x GC (middle), and C x DG (bottom). Each matrix is approximated using a </w:t>
                        </w:r>
                        <w:r>
                          <w:rPr>
                            <w:b w:val="0"/>
                            <w:sz w:val="13"/>
                            <w:szCs w:val="13"/>
                          </w:rPr>
                          <w:t>spectral method</w:t>
                        </w:r>
                        <w:r w:rsidRPr="00DD7849">
                          <w:rPr>
                            <w:b w:val="0"/>
                            <w:sz w:val="13"/>
                            <w:szCs w:val="13"/>
                          </w:rPr>
                          <w:t xml:space="preserve"> and then reshaped into a tensor. The three tensor</w:t>
                        </w:r>
                        <w:r>
                          <w:rPr>
                            <w:b w:val="0"/>
                            <w:sz w:val="13"/>
                            <w:szCs w:val="13"/>
                          </w:rPr>
                          <w:t>s</w:t>
                        </w:r>
                        <w:r w:rsidRPr="00DD7849">
                          <w:rPr>
                            <w:b w:val="0"/>
                            <w:sz w:val="13"/>
                            <w:szCs w:val="13"/>
                          </w:rPr>
                          <w:t xml:space="preserve"> </w:t>
                        </w:r>
                        <w:r>
                          <w:rPr>
                            <w:b w:val="0"/>
                            <w:sz w:val="13"/>
                            <w:szCs w:val="13"/>
                          </w:rPr>
                          <w:t>are</w:t>
                        </w:r>
                        <w:r w:rsidRPr="00DD7849">
                          <w:rPr>
                            <w:b w:val="0"/>
                            <w:sz w:val="13"/>
                            <w:szCs w:val="13"/>
                          </w:rPr>
                          <w:t xml:space="preserve"> </w:t>
                        </w:r>
                        <w:r>
                          <w:rPr>
                            <w:b w:val="0"/>
                            <w:sz w:val="13"/>
                            <w:szCs w:val="13"/>
                          </w:rPr>
                          <w:t xml:space="preserve">then </w:t>
                        </w:r>
                        <w:r w:rsidRPr="00DD7849">
                          <w:rPr>
                            <w:b w:val="0"/>
                            <w:sz w:val="13"/>
                            <w:szCs w:val="13"/>
                          </w:rPr>
                          <w:t xml:space="preserve">combined into </w:t>
                        </w:r>
                        <w:r>
                          <w:rPr>
                            <w:b w:val="0"/>
                            <w:sz w:val="13"/>
                            <w:szCs w:val="13"/>
                          </w:rPr>
                          <w:t>one</w:t>
                        </w:r>
                        <w:r w:rsidRPr="00DD7849">
                          <w:rPr>
                            <w:b w:val="0"/>
                            <w:sz w:val="13"/>
                            <w:szCs w:val="13"/>
                          </w:rPr>
                          <w:t>. Observed entries are reset to their initial values, and the process is iterated to minimize the matrix trace norms.</w:t>
                        </w:r>
                      </w:p>
                      <w:p w14:paraId="3F27E609" w14:textId="77777777" w:rsidR="00971178" w:rsidRPr="00550CE6" w:rsidRDefault="00971178" w:rsidP="00DD73FD">
                        <w:pPr>
                          <w:pStyle w:val="Caption"/>
                          <w:rPr>
                            <w:rFonts w:ascii="Times New Roman" w:hAnsi="Times New Roman"/>
                            <w:noProof/>
                            <w:sz w:val="16"/>
                            <w:szCs w:val="16"/>
                          </w:rPr>
                        </w:pPr>
                      </w:p>
                    </w:txbxContent>
                  </v:textbox>
                </v:shape>
                <w10:wrap type="square" anchorx="margin" anchory="margin"/>
              </v:group>
            </w:pict>
          </mc:Fallback>
        </mc:AlternateContent>
      </w:r>
      <w:r w:rsidR="00E60092" w:rsidRPr="008D1DE8">
        <w:rPr>
          <w:b/>
        </w:rPr>
        <w:t>Connectivity Map data:</w:t>
      </w:r>
      <w:r w:rsidR="00E60092">
        <w:t xml:space="preserve"> </w:t>
      </w:r>
      <w:r w:rsidR="00E60092" w:rsidRPr="00CE0C0D">
        <w:t xml:space="preserve">Expression profiles from the Connectivity Map (CMap) database </w:t>
      </w:r>
      <w:r w:rsidR="00E60092" w:rsidRPr="008D1DE8">
        <w:fldChar w:fldCharType="begin">
          <w:fldData xml:space="preserve">PEVuZE5vdGU+PENpdGU+PEF1dGhvcj5MYW1iPC9BdXRob3I+PFllYXI+MjAwNjwvWWVhcj48UmVj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</w:fldData>
        </w:fldChar>
      </w:r>
      <w:r w:rsidR="00E60092" w:rsidRPr="008D1DE8">
        <w:instrText xml:space="preserve"> ADDIN EN.CITE </w:instrText>
      </w:r>
      <w:r w:rsidR="00E60092" w:rsidRPr="008D1DE8">
        <w:fldChar w:fldCharType="begin">
          <w:fldData xml:space="preserve">PEVuZE5vdGU+PENpdGU+PEF1dGhvcj5MYW1iPC9BdXRob3I+PFllYXI+MjAwNjwvWWVhcj48UmVj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</w:fldData>
        </w:fldChar>
      </w:r>
      <w:r w:rsidR="00E60092" w:rsidRPr="008D1DE8">
        <w:instrText xml:space="preserve"> ADDIN EN.CITE.DATA </w:instrText>
      </w:r>
      <w:r w:rsidR="00E60092" w:rsidRPr="008D1DE8">
        <w:fldChar w:fldCharType="end"/>
      </w:r>
      <w:r w:rsidR="00E60092" w:rsidRPr="008D1DE8">
        <w:fldChar w:fldCharType="separate"/>
      </w:r>
      <w:r w:rsidR="00E60092" w:rsidRPr="008D1DE8">
        <w:rPr>
          <w:noProof/>
        </w:rPr>
        <w:t>(Lamb, et al., 2006)</w:t>
      </w:r>
      <w:r w:rsidR="00E60092" w:rsidRPr="008D1DE8">
        <w:fldChar w:fldCharType="end"/>
      </w:r>
      <w:r w:rsidR="00E60092" w:rsidRPr="008D1DE8">
        <w:t xml:space="preserve"> were downloaded from </w:t>
      </w:r>
      <w:hyperlink r:id="rId19" w:history="1">
        <w:r w:rsidR="00E60092" w:rsidRPr="008D1DE8">
          <w:rPr>
            <w:rStyle w:val="Hyperlink"/>
          </w:rPr>
          <w:t>http://research.cs.aalto.fi/pml/software/ProbCMap/</w:t>
        </w:r>
      </w:hyperlink>
      <w:r w:rsidR="00E60092" w:rsidRPr="008D1DE8">
        <w:t xml:space="preserve">. The </w:t>
      </w:r>
      <w:r w:rsidR="00F654C2" w:rsidRPr="008D1DE8">
        <w:t>data</w:t>
      </w:r>
      <w:r w:rsidR="00E60092" w:rsidRPr="008D1DE8">
        <w:t xml:space="preserve"> had been processed as described in </w:t>
      </w:r>
      <w:r w:rsidR="00E60092" w:rsidRPr="008D1DE8">
        <w:fldChar w:fldCharType="begin"/>
      </w:r>
      <w:r w:rsidR="00E60092" w:rsidRPr="008D1DE8">
        <w:instrText xml:space="preserve"> ADDIN EN.CITE &lt;EndNote&gt;&lt;Cite&gt;&lt;Author&gt;Parkkinen&lt;/Author&gt;&lt;Year&gt;2014&lt;/Year&gt;&lt;RecNum&gt;225&lt;/RecNum&gt;&lt;DisplayText&gt;(Parkkinen and Kaski, 2014)&lt;/DisplayText&gt;&lt;record&gt;&lt;rec-number&gt;225&lt;/rec-number&gt;&lt;foreign-keys&gt;&lt;key app="EN" db-id="z5xffwddp5rps0ez2x1xptr4azxt50rspf92" timestamp="1443518513"&gt;225&lt;/key&gt;&lt;key app="ENWeb" db-id=""&gt;0&lt;/key&gt;&lt;/foreign-keys&gt;&lt;ref-type name="Journal Article"&gt;17&lt;/ref-type&gt;&lt;contributors&gt;&lt;authors&gt;&lt;author&gt;Parkkinen, Juuso A&lt;/author&gt;&lt;author&gt;Kaski, Samuel&lt;/author&gt;&lt;/authors&gt;&lt;/contributors&gt;&lt;titles&gt;&lt;title&gt;Probabilistic drug connectivity mapping&lt;/title&gt;&lt;secondary-title&gt;BMC bioinformatics&lt;/secondary-title&gt;&lt;/titles&gt;&lt;periodical&gt;&lt;full-title&gt;BMC bioinformatics&lt;/full-title&gt;&lt;/periodical&gt;&lt;pages&gt;113&lt;/pages&gt;&lt;volume&gt;15&lt;/volume&gt;&lt;number&gt;1&lt;/number&gt;&lt;dates&gt;&lt;year&gt;2014&lt;/year&gt;&lt;/dates&gt;&lt;isbn&gt;1471-2105&lt;/isbn&gt;&lt;urls&gt;&lt;/urls&gt;&lt;/record&gt;&lt;/Cite&gt;&lt;/EndNote&gt;</w:instrText>
      </w:r>
      <w:r w:rsidR="00E60092" w:rsidRPr="008D1DE8">
        <w:fldChar w:fldCharType="separate"/>
      </w:r>
      <w:r w:rsidR="00E60092" w:rsidRPr="008D1DE8">
        <w:rPr>
          <w:noProof/>
        </w:rPr>
        <w:t>(Parkkinen and Kaski, 2014)</w:t>
      </w:r>
      <w:r w:rsidR="00E60092" w:rsidRPr="008D1DE8">
        <w:fldChar w:fldCharType="end"/>
      </w:r>
      <w:r w:rsidR="00E60092" w:rsidRPr="008D1DE8">
        <w:t xml:space="preserve">. Briefly, </w:t>
      </w:r>
      <w:r w:rsidR="00F654C2" w:rsidRPr="008D1DE8">
        <w:t xml:space="preserve">718 drugs </w:t>
      </w:r>
      <w:r w:rsidR="00E0015F" w:rsidRPr="008D1DE8">
        <w:t>were</w:t>
      </w:r>
      <w:r w:rsidR="00F654C2" w:rsidRPr="008D1DE8">
        <w:t xml:space="preserve"> selected out of the original 1,309 in CMap, due to their data availabi</w:t>
      </w:r>
      <w:r w:rsidR="00F654C2" w:rsidRPr="008D1DE8">
        <w:t>l</w:t>
      </w:r>
      <w:r w:rsidR="00F654C2" w:rsidRPr="008D1DE8">
        <w:t xml:space="preserve">ity across all </w:t>
      </w:r>
      <w:proofErr w:type="gramStart"/>
      <w:r w:rsidR="00F654C2" w:rsidRPr="008D1DE8">
        <w:t>three cell</w:t>
      </w:r>
      <w:proofErr w:type="gramEnd"/>
      <w:r w:rsidR="00F654C2" w:rsidRPr="008D1DE8">
        <w:t xml:space="preserve"> lines (MCF7, PC3, and HL60). The samples </w:t>
      </w:r>
      <w:r w:rsidR="00E60092" w:rsidRPr="008D1DE8">
        <w:t>were RMA normalized, and then differential expression was computed by co</w:t>
      </w:r>
      <w:r w:rsidR="00E60092" w:rsidRPr="008D1DE8">
        <w:t>m</w:t>
      </w:r>
      <w:r w:rsidR="00E60092" w:rsidRPr="008D1DE8">
        <w:t xml:space="preserve">paring each sample to the within-batch mean. Genes were intersected with the </w:t>
      </w:r>
      <w:r w:rsidR="00E0015F" w:rsidRPr="008D1DE8">
        <w:t>L1000</w:t>
      </w:r>
      <w:r w:rsidR="00E60092" w:rsidRPr="008D1DE8">
        <w:t xml:space="preserve"> genes </w:t>
      </w:r>
      <w:r w:rsidR="00E0015F" w:rsidRPr="008D1DE8">
        <w:t>to</w:t>
      </w:r>
      <w:r w:rsidR="00E60092" w:rsidRPr="008D1DE8">
        <w:t xml:space="preserve"> give 930 genes in the overlap. </w:t>
      </w:r>
      <w:r w:rsidR="00E0015F" w:rsidRPr="008D1DE8">
        <w:t>Profiles</w:t>
      </w:r>
      <w:r w:rsidR="00E60092" w:rsidRPr="008D1DE8">
        <w:t xml:space="preserve"> were matched </w:t>
      </w:r>
      <w:r w:rsidR="00C77461" w:rsidRPr="008D1DE8">
        <w:t xml:space="preserve">on both drug and cell type </w:t>
      </w:r>
      <w:r w:rsidR="00E60092" w:rsidRPr="008D1DE8">
        <w:t xml:space="preserve">to those </w:t>
      </w:r>
      <w:r w:rsidR="00C77461" w:rsidRPr="008D1DE8">
        <w:t xml:space="preserve">in </w:t>
      </w:r>
      <w:r w:rsidR="00C77461" w:rsidRPr="008D1DE8">
        <w:rPr>
          <w:i/>
        </w:rPr>
        <w:t>T</w:t>
      </w:r>
      <w:r w:rsidR="00C77461" w:rsidRPr="008D1DE8">
        <w:rPr>
          <w:i/>
          <w:vertAlign w:val="subscript"/>
        </w:rPr>
        <w:t>large</w:t>
      </w:r>
      <w:r w:rsidR="00E60092" w:rsidRPr="008D1DE8">
        <w:t xml:space="preserve">, yielding 210 </w:t>
      </w:r>
      <w:r w:rsidR="00C77461" w:rsidRPr="008D1DE8">
        <w:t xml:space="preserve">profiles </w:t>
      </w:r>
      <w:r w:rsidR="00E60092" w:rsidRPr="008D1DE8">
        <w:t>representing 135 unique drugs present in both CMap and the L1000 data tensor.</w:t>
      </w:r>
    </w:p>
    <w:p w14:paraId="62A4F2CB" w14:textId="2B1C0A74" w:rsidR="00E60092" w:rsidRDefault="00E60092" w:rsidP="008D1DE8">
      <w:pPr>
        <w:pStyle w:val="para-first"/>
        <w:ind w:firstLine="173"/>
      </w:pPr>
      <w:r>
        <w:rPr>
          <w:b/>
        </w:rPr>
        <w:t xml:space="preserve">Disease signatures: </w:t>
      </w:r>
      <w:r>
        <w:t xml:space="preserve">878 disease signatures were previously </w:t>
      </w:r>
      <w:r w:rsidR="00200E4F">
        <w:t xml:space="preserve">curated </w:t>
      </w:r>
      <w:r w:rsidR="00FD2268">
        <w:t xml:space="preserve">(see </w:t>
      </w:r>
      <w:hyperlink r:id="rId20" w:history="1">
        <w:r w:rsidR="00FD2268" w:rsidRPr="0072525D">
          <w:rPr>
            <w:rStyle w:val="Hyperlink"/>
          </w:rPr>
          <w:t>http://amp.pharm.mssm.edu/CREEDS/downloads/Disease_signatures.json</w:t>
        </w:r>
      </w:hyperlink>
      <w:r w:rsidR="00FD2268">
        <w:t>),</w:t>
      </w:r>
      <w:r w:rsidR="00200E4F">
        <w:t xml:space="preserve"> by the Ma’ayan Lab, using the </w:t>
      </w:r>
      <w:r>
        <w:t xml:space="preserve">Gene Expression Omnibus (GEO) </w:t>
      </w:r>
      <w:r w:rsidRPr="007615B9">
        <w:fldChar w:fldCharType="begin"/>
      </w:r>
      <w:r>
        <w:instrText xml:space="preserve"> ADDIN EN.CITE &lt;EndNote&gt;&lt;Cite&gt;&lt;Author&gt;Edgar&lt;/Author&gt;&lt;Year&gt;2002&lt;/Year&gt;&lt;RecNum&gt;192&lt;/RecNum&gt;&lt;DisplayText&gt;(Edgar, et al., 2002)&lt;/DisplayText&gt;&lt;record&gt;&lt;rec-number&gt;192&lt;/rec-number&gt;&lt;foreign-keys&gt;&lt;key app="EN" db-id="z5xffwddp5rps0ez2x1xptr4azxt50rspf92" timestamp="1442715750"&gt;192&lt;/key&gt;&lt;/foreign-keys&gt;&lt;ref-type name="Journal Article"&gt;17&lt;/ref-type&gt;&lt;contributors&gt;&lt;authors&gt;&lt;author&gt;Edgar, Ron&lt;/author&gt;&lt;author&gt;Domrachev, Michael&lt;/author&gt;&lt;author&gt;Lash, Alex E&lt;/author&gt;&lt;/authors&gt;&lt;/contributors&gt;&lt;titles&gt;&lt;title&gt;Gene Expression Omnibus: NCBI gene expression and hybridization array data repository&lt;/title&gt;&lt;secondary-title&gt;Nucleic acids research&lt;/secondary-title&gt;&lt;/titles&gt;&lt;periodical&gt;&lt;full-title&gt;Nucleic Acids Res&lt;/full-title&gt;&lt;abbr-1&gt;Nucleic acids research&lt;/abbr-1&gt;&lt;/periodical&gt;&lt;pages&gt;207-210&lt;/pages&gt;&lt;volume&gt;30&lt;/volume&gt;&lt;number&gt;1&lt;/number&gt;&lt;dates&gt;&lt;year&gt;2002&lt;/year&gt;&lt;/dates&gt;&lt;isbn&gt;0305-1048&lt;/isbn&gt;&lt;urls&gt;&lt;/urls&gt;&lt;/record&gt;&lt;/Cite&gt;&lt;/EndNote&gt;</w:instrText>
      </w:r>
      <w:r w:rsidRPr="007615B9">
        <w:fldChar w:fldCharType="separate"/>
      </w:r>
      <w:r>
        <w:rPr>
          <w:noProof/>
        </w:rPr>
        <w:t>(Edgar, et al., 2002)</w:t>
      </w:r>
      <w:r w:rsidRPr="007615B9">
        <w:fldChar w:fldCharType="end"/>
      </w:r>
      <w:r>
        <w:t xml:space="preserve">. </w:t>
      </w:r>
      <w:r w:rsidR="00FD2268">
        <w:t>D</w:t>
      </w:r>
      <w:r>
        <w:t xml:space="preserve">ifferential expression between disease and normal tissues was computed using CD </w:t>
      </w:r>
      <w:r>
        <w:fldChar w:fldCharType="begin"/>
      </w:r>
      <w:r>
        <w:instrText xml:space="preserve"> ADDIN EN.CITE &lt;EndNote&gt;&lt;Cite&gt;&lt;Author&gt;Clark&lt;/Author&gt;&lt;Year&gt;2014&lt;/Year&gt;&lt;RecNum&gt;182&lt;/RecNum&gt;&lt;DisplayText&gt;(Clark, et al., 2014)&lt;/DisplayText&gt;&lt;record&gt;&lt;rec-number&gt;182&lt;/rec-number&gt;&lt;foreign-keys&gt;&lt;key app="EN" db-id="z5xffwddp5rps0ez2x1xptr4azxt50rspf92" timestamp="1442202804"&gt;182&lt;/key&gt;&lt;/foreign-keys&gt;&lt;ref-type name="Journal Article"&gt;17&lt;/ref-type&gt;&lt;contributors&gt;&lt;authors&gt;&lt;author&gt;Clark, Neil R&lt;/author&gt;&lt;author&gt;Hu, Kevin S&lt;/author&gt;&lt;author&gt;Feldmann, Axel S&lt;/author&gt;&lt;author&gt;Kou, Yan&lt;/author&gt;&lt;author&gt;Chen, Edward Y&lt;/author&gt;&lt;author&gt;Duan, Qiaonan&lt;/author&gt;&lt;author&gt;Ma’ayan, Avi&lt;/author&gt;&lt;/authors&gt;&lt;/contributors&gt;&lt;titles&gt;&lt;title&gt;The characteristic direction: a geometrical approach to identify differentially expressed genes&lt;/title&gt;&lt;secondary-title&gt;BMC bioinformatics&lt;/secondary-title&gt;&lt;/titles&gt;&lt;periodical&gt;&lt;full-title&gt;BMC bioinformatics&lt;/full-title&gt;&lt;/periodical&gt;&lt;pages&gt;79&lt;/pages&gt;&lt;volume&gt;15&lt;/volume&gt;&lt;number&gt;1&lt;/number&gt;&lt;dates&gt;&lt;year&gt;2014&lt;/year&gt;&lt;/dates&gt;&lt;isbn&gt;1471-2105&lt;/isbn&gt;&lt;urls&gt;&lt;/urls&gt;&lt;/record&gt;&lt;/Cite&gt;&lt;/EndNote&gt;</w:instrText>
      </w:r>
      <w:r>
        <w:fldChar w:fldCharType="separate"/>
      </w:r>
      <w:r>
        <w:rPr>
          <w:noProof/>
        </w:rPr>
        <w:t>(Clark, et al., 2014)</w:t>
      </w:r>
      <w:r>
        <w:fldChar w:fldCharType="end"/>
      </w:r>
      <w:r>
        <w:t>, and the top 600 DEGs were ide</w:t>
      </w:r>
      <w:r>
        <w:t>n</w:t>
      </w:r>
      <w:r>
        <w:t xml:space="preserve">tified for each disease signature, along with the corresponding CD values. </w:t>
      </w:r>
      <w:r w:rsidRPr="00E60092">
        <w:t>For each disease signature, the combined ‘up’ and ‘down’ gene sets were intersected with the L1000 genes, resulting in 74 disease signatures (corr</w:t>
      </w:r>
      <w:r w:rsidRPr="00E60092">
        <w:t>e</w:t>
      </w:r>
      <w:r w:rsidRPr="00E60092">
        <w:t>sponding to 66 unique diseases</w:t>
      </w:r>
      <w:r w:rsidR="00F205F0">
        <w:t>, see Table S2</w:t>
      </w:r>
      <w:r w:rsidRPr="00E60092">
        <w:t xml:space="preserve">) with at least 40 </w:t>
      </w:r>
      <w:r w:rsidR="00E0015F">
        <w:t>DEG</w:t>
      </w:r>
      <w:r w:rsidR="00FD2268">
        <w:t xml:space="preserve">s </w:t>
      </w:r>
      <w:r w:rsidRPr="00E60092">
        <w:t>in common with the L1000 genes.</w:t>
      </w:r>
    </w:p>
    <w:p w14:paraId="74994181" w14:textId="77777777" w:rsidR="00AB4AF0" w:rsidRDefault="00AB4AF0" w:rsidP="00AB4AF0">
      <w:pPr>
        <w:pStyle w:val="Heading3"/>
        <w:numPr>
          <w:ilvl w:val="1"/>
          <w:numId w:val="26"/>
        </w:numPr>
        <w:spacing w:line="276" w:lineRule="auto"/>
        <w:rPr>
          <w:sz w:val="18"/>
          <w:szCs w:val="18"/>
        </w:rPr>
      </w:pPr>
      <w:r>
        <w:rPr>
          <w:sz w:val="18"/>
          <w:szCs w:val="18"/>
        </w:rPr>
        <w:t>Cross-validation setup</w:t>
      </w:r>
    </w:p>
    <w:p w14:paraId="54A19E88" w14:textId="7FB4B254" w:rsidR="00AB4AF0" w:rsidRDefault="00AB4AF0" w:rsidP="00A81970">
      <w:pPr>
        <w:pStyle w:val="para-first"/>
      </w:pPr>
      <w:r>
        <w:t xml:space="preserve">10-fold </w:t>
      </w:r>
      <w:r w:rsidR="00A64C55">
        <w:t xml:space="preserve">CV </w:t>
      </w:r>
      <w:r w:rsidRPr="00232B2C">
        <w:t xml:space="preserve">experiments </w:t>
      </w:r>
      <w:r w:rsidR="00FD2268">
        <w:t xml:space="preserve">were performed, </w:t>
      </w:r>
      <w:r w:rsidRPr="00232B2C">
        <w:t>where</w:t>
      </w:r>
      <w:r>
        <w:t xml:space="preserve"> </w:t>
      </w:r>
      <w:r w:rsidRPr="00A81970">
        <w:rPr>
          <w:i/>
        </w:rPr>
        <w:t>entire expression profiles</w:t>
      </w:r>
      <w:r>
        <w:t xml:space="preserve"> are held out and then predicted (see Figure 2</w:t>
      </w:r>
      <w:r w:rsidR="00004005">
        <w:t>B</w:t>
      </w:r>
      <w:r>
        <w:t xml:space="preserve">), </w:t>
      </w:r>
      <w:r w:rsidR="00A93C1A">
        <w:t>randomly selecting</w:t>
      </w:r>
      <w:r>
        <w:t xml:space="preserve"> 10% of the </w:t>
      </w:r>
      <w:r w:rsidR="00424A15">
        <w:t>profiles</w:t>
      </w:r>
      <w:r w:rsidR="00A93C1A">
        <w:t xml:space="preserve"> per fold</w:t>
      </w:r>
      <w:r>
        <w:t>.</w:t>
      </w:r>
      <w:r w:rsidRPr="00232B2C">
        <w:t xml:space="preserve"> All of these predictions </w:t>
      </w:r>
      <w:r>
        <w:t>a</w:t>
      </w:r>
      <w:r w:rsidR="00FD2268">
        <w:t xml:space="preserve">re </w:t>
      </w:r>
      <w:r w:rsidRPr="00232B2C">
        <w:t xml:space="preserve">compiled into </w:t>
      </w:r>
      <w:r>
        <w:t xml:space="preserve">a </w:t>
      </w:r>
      <w:r w:rsidRPr="00232B2C">
        <w:t>tensor</w:t>
      </w:r>
      <w:r>
        <w:t xml:space="preserve">, </w:t>
      </w:r>
      <m:oMath>
        <m:acc>
          <m:accPr>
            <m:ctrlPr>
              <w:rPr>
                <w:rFonts w:ascii="Cambria Math" w:hAnsi="Cambria Math"/>
                <w:i/>
              </w:rPr>
            </m:ctrlPr>
          </m:accPr>
          <m:e>
            <m:r>
              <w:rPr>
                <w:rFonts w:ascii="Cambria Math" w:hAnsi="Cambria Math"/>
              </w:rPr>
              <m:t>T</m:t>
            </m:r>
          </m:e>
        </m:acc>
      </m:oMath>
      <w:r>
        <w:t>,</w:t>
      </w:r>
      <w:r w:rsidRPr="00232B2C">
        <w:t xml:space="preserve"> with the same </w:t>
      </w:r>
      <w:r>
        <w:t xml:space="preserve">dimensions and pattern of missing entries </w:t>
      </w:r>
      <w:r w:rsidRPr="00232B2C">
        <w:t>as the original tensor</w:t>
      </w:r>
      <w:r>
        <w:t xml:space="preserve">. </w:t>
      </w:r>
      <w:r>
        <w:softHyphen/>
        <w:t>Accuracy</w:t>
      </w:r>
      <w:r w:rsidRPr="0043782C">
        <w:t xml:space="preserve"> was measured </w:t>
      </w:r>
      <w:r>
        <w:t xml:space="preserve">as the </w:t>
      </w:r>
      <w:r w:rsidRPr="007B3BE9">
        <w:rPr>
          <w:u w:val="single"/>
        </w:rPr>
        <w:t>P</w:t>
      </w:r>
      <w:r>
        <w:t xml:space="preserve">earson </w:t>
      </w:r>
      <w:r w:rsidRPr="007B3BE9">
        <w:rPr>
          <w:u w:val="single"/>
        </w:rPr>
        <w:t>c</w:t>
      </w:r>
      <w:r>
        <w:t xml:space="preserve">orrelation with </w:t>
      </w:r>
      <w:r w:rsidRPr="007B3BE9">
        <w:rPr>
          <w:u w:val="single"/>
        </w:rPr>
        <w:t>t</w:t>
      </w:r>
      <w:r>
        <w:t xml:space="preserve">ruth (PCT, </w:t>
      </w:r>
      <w:r w:rsidRPr="0043782C">
        <w:t xml:space="preserve">also called </w:t>
      </w:r>
      <w:r w:rsidRPr="00073AB9">
        <w:t>gt</w:t>
      </w:r>
      <w:r w:rsidRPr="0043782C">
        <w:t xml:space="preserve">PCC in </w:t>
      </w:r>
      <w:r w:rsidRPr="0043782C">
        <w:fldChar w:fldCharType="begin"/>
      </w:r>
      <w:r w:rsidRPr="0043782C">
        <w:instrText xml:space="preserve"> ADDIN EN.CITE &lt;EndNote&gt;&lt;Cite&gt;&lt;Author&gt;Donner&lt;/Author&gt;&lt;Year&gt;2012&lt;/Year&gt;&lt;RecNum&gt;329&lt;/RecNum&gt;&lt;DisplayText&gt;(Donner, et al., 2012)&lt;/DisplayText&gt;&lt;record&gt;&lt;rec-number&gt;329&lt;/rec-number&gt;&lt;foreign-keys&gt;&lt;key app="EN" db-id="z5xffwddp5rps0ez2x1xptr4azxt50rspf92" timestamp="1454691798"&gt;329&lt;/key&gt;&lt;/foreign-keys&gt;&lt;ref-type name="Journal Article"&gt;17&lt;/ref-type&gt;&lt;contributors&gt;&lt;authors&gt;&lt;author&gt;Donner, Yoni&lt;/author&gt;&lt;author&gt;Feng, Ting&lt;/author&gt;&lt;author&gt;Benoist, Christophe&lt;/author&gt;&lt;author&gt;Koller, Daphne&lt;/author&gt;&lt;/authors&gt;&lt;/contributors&gt;&lt;titles&gt;&lt;title&gt;Imputing gene expression from selectively reduced probe sets&lt;/title&gt;&lt;secondary-title&gt;Nature methods&lt;/secondary-title&gt;&lt;/titles&gt;&lt;periodical&gt;&lt;full-title&gt;Nature methods&lt;/full-title&gt;&lt;/periodical&gt;&lt;pages&gt;1120-1125&lt;/pages&gt;&lt;volume&gt;9&lt;/volume&gt;&lt;number&gt;11&lt;/number&gt;&lt;dates&gt;&lt;year&gt;2012&lt;/year&gt;&lt;/dates&gt;&lt;isbn&gt;1548-7091&lt;/isbn&gt;&lt;urls&gt;&lt;/urls&gt;&lt;/record&gt;&lt;/Cite&gt;&lt;/EndNote&gt;</w:instrText>
      </w:r>
      <w:r w:rsidRPr="0043782C">
        <w:fldChar w:fldCharType="separate"/>
      </w:r>
      <w:r w:rsidRPr="0043782C">
        <w:rPr>
          <w:noProof/>
        </w:rPr>
        <w:t>(Donner, et al., 2012)</w:t>
      </w:r>
      <w:r w:rsidRPr="0043782C">
        <w:fldChar w:fldCharType="end"/>
      </w:r>
      <w:r w:rsidRPr="0043782C">
        <w:t>). This is defined as</w:t>
      </w:r>
      <w:r>
        <w:t xml:space="preserve"> </w:t>
      </w:r>
      <m:oMath>
        <m:sSub>
          <m:sSubPr>
            <m:ctrlPr>
              <w:rPr>
                <w:rFonts w:ascii="Cambria Math" w:hAnsi="Cambria Math"/>
              </w:rPr>
            </m:ctrlPr>
          </m:sSubPr>
          <m:e>
            <m:r>
              <m:rPr>
                <m:sty m:val="p"/>
              </m:rPr>
              <w:rPr>
                <w:rFonts w:ascii="Cambria Math" w:hAnsi="Cambria Math"/>
              </w:rPr>
              <m:t>PCT</m:t>
            </m:r>
          </m:e>
          <m:sub>
            <m:r>
              <m:rPr>
                <m:sty m:val="p"/>
              </m:rPr>
              <w:rPr>
                <w:rFonts w:ascii="Cambria Math" w:hAnsi="Cambria Math"/>
              </w:rPr>
              <m:t>Ω</m:t>
            </m:r>
          </m:sub>
        </m:sSub>
        <m:r>
          <w:rPr>
            <w:rFonts w:ascii="Cambria Math" w:hAnsi="Cambria Math"/>
          </w:rPr>
          <m:t>=cor</m:t>
        </m:r>
        <m:d>
          <m:dPr>
            <m:ctrlPr>
              <w:rPr>
                <w:rFonts w:ascii="Cambria Math" w:hAnsi="Cambria Math"/>
                <w:i/>
              </w:rPr>
            </m:ctrlPr>
          </m:dPr>
          <m:e>
            <m:sSub>
              <m:sSubPr>
                <m:ctrlPr>
                  <w:rPr>
                    <w:rFonts w:ascii="Cambria Math" w:hAnsi="Cambria Math"/>
                    <w:i/>
                  </w:rPr>
                </m:ctrlPr>
              </m:sSubPr>
              <m:e>
                <m:r>
                  <w:rPr>
                    <w:rFonts w:ascii="Cambria Math" w:hAnsi="Cambria Math"/>
                  </w:rPr>
                  <m:t>T</m:t>
                </m:r>
              </m:e>
              <m:sub>
                <m:r>
                  <m:rPr>
                    <m:sty m:val="p"/>
                  </m:rPr>
                  <w:rPr>
                    <w:rFonts w:ascii="Cambria Math" w:hAnsi="Cambria Math"/>
                  </w:rPr>
                  <m:t>Ω</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m:rPr>
                    <m:sty m:val="p"/>
                  </m:rPr>
                  <w:rPr>
                    <w:rFonts w:ascii="Cambria Math" w:hAnsi="Cambria Math"/>
                  </w:rPr>
                  <m:t>Ω</m:t>
                </m:r>
              </m:sub>
            </m:sSub>
          </m:e>
        </m:d>
        <m:r>
          <w:rPr>
            <w:rFonts w:ascii="Cambria Math" w:hAnsi="Cambria Math"/>
          </w:rPr>
          <m:t>,</m:t>
        </m:r>
      </m:oMath>
      <w:r w:rsidRPr="0043782C">
        <w:t xml:space="preserve"> where </w:t>
      </w:r>
      <w:r>
        <w:t>Ω corresponds to some subset of the tensor, the correl</w:t>
      </w:r>
      <w:r>
        <w:t>a</w:t>
      </w:r>
      <w:r>
        <w:t>tion is taken element-wise</w:t>
      </w:r>
      <w:r w:rsidRPr="0043782C">
        <w:t xml:space="preserve">, and unobserved entries are ignored. </w:t>
      </w:r>
      <w:r>
        <w:t>For exa</w:t>
      </w:r>
      <w:r>
        <w:t>m</w:t>
      </w:r>
      <w:r>
        <w:t>ple, Ω</w:t>
      </w:r>
      <w:r w:rsidRPr="0043782C">
        <w:t xml:space="preserve"> </w:t>
      </w:r>
      <w:r>
        <w:t xml:space="preserve">might correspond to a particular gene, drug, cell </w:t>
      </w:r>
      <w:r w:rsidRPr="0043782C">
        <w:t>(see Figure 6A</w:t>
      </w:r>
      <w:r>
        <w:t xml:space="preserve">, e.g. </w:t>
      </w:r>
      <m:oMath>
        <m:sSub>
          <m:sSubPr>
            <m:ctrlPr>
              <w:rPr>
                <w:rFonts w:ascii="Cambria Math" w:hAnsi="Cambria Math"/>
                <w:i/>
              </w:rPr>
            </m:ctrlPr>
          </m:sSubPr>
          <m:e>
            <m:r>
              <m:rPr>
                <m:sty m:val="p"/>
              </m:rPr>
              <w:rPr>
                <w:rFonts w:ascii="Cambria Math" w:hAnsi="Cambria Math"/>
              </w:rPr>
              <m:t>PCT</m:t>
            </m:r>
          </m:e>
          <m:sub>
            <m:r>
              <w:rPr>
                <w:rFonts w:ascii="Cambria Math" w:hAnsi="Cambria Math"/>
              </w:rPr>
              <m:t>g</m:t>
            </m:r>
          </m:sub>
        </m:sSub>
        <m:r>
          <w:rPr>
            <w:rFonts w:ascii="Cambria Math" w:hAnsi="Cambria Math"/>
          </w:rPr>
          <m:t>=cor</m:t>
        </m:r>
        <m:d>
          <m:dPr>
            <m:ctrlPr>
              <w:rPr>
                <w:rFonts w:ascii="Cambria Math" w:hAnsi="Cambria Math"/>
                <w:i/>
              </w:rPr>
            </m:ctrlPr>
          </m:dPr>
          <m:e>
            <m:sSub>
              <m:sSubPr>
                <m:ctrlPr>
                  <w:rPr>
                    <w:rFonts w:ascii="Cambria Math" w:hAnsi="Cambria Math"/>
                    <w:i/>
                  </w:rPr>
                </m:ctrlPr>
              </m:sSubPr>
              <m:e>
                <m:r>
                  <w:rPr>
                    <w:rFonts w:ascii="Cambria Math" w:hAnsi="Cambria Math"/>
                  </w:rPr>
                  <m:t>T</m:t>
                </m:r>
              </m:e>
              <m:sub>
                <w:proofErr w:type="gramStart"/>
                <m:r>
                  <w:rPr>
                    <w:rFonts w:ascii="Cambria Math" w:hAnsi="Cambria Math"/>
                  </w:rPr>
                  <m:t>:g</m:t>
                </m:r>
                <w:proofErr w:type="gramEnd"/>
                <m:r>
                  <w:rPr>
                    <w:rFonts w:ascii="Cambria Math" w:hAnsi="Cambria Math"/>
                  </w:rPr>
                  <m:t>,:</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:,g,:</m:t>
                </m:r>
              </m:sub>
            </m:sSub>
          </m:e>
        </m:d>
      </m:oMath>
      <w:r w:rsidRPr="0043782C">
        <w:t xml:space="preserve">), </w:t>
      </w:r>
      <w:r>
        <w:t xml:space="preserve">a </w:t>
      </w:r>
      <w:r w:rsidR="0055774D">
        <w:t>CV</w:t>
      </w:r>
      <w:r>
        <w:t xml:space="preserve"> fold, or the entire tensor. </w:t>
      </w:r>
    </w:p>
    <w:p w14:paraId="27E3BF1E" w14:textId="77777777" w:rsidR="00AB4AF0" w:rsidRDefault="00AB4AF0" w:rsidP="00A81970">
      <w:pPr>
        <w:pStyle w:val="para-first"/>
      </w:pPr>
    </w:p>
    <w:p w14:paraId="0B396247" w14:textId="4D5D727F" w:rsidR="00AB4AF0" w:rsidRDefault="000E550A" w:rsidP="00AB4AF0">
      <w:pPr>
        <w:pStyle w:val="ListParagraph"/>
        <w:numPr>
          <w:ilvl w:val="1"/>
          <w:numId w:val="26"/>
        </w:numPr>
        <w:spacing w:line="276" w:lineRule="auto"/>
        <w:rPr>
          <w:rFonts w:ascii="Times New Roman" w:hAnsi="Times New Roman" w:cs="Times New Roman"/>
          <w:b/>
          <w:sz w:val="18"/>
        </w:rPr>
      </w:pPr>
      <w:r>
        <w:rPr>
          <w:rFonts w:ascii="Times New Roman" w:hAnsi="Times New Roman" w:cs="Times New Roman"/>
          <w:b/>
          <w:sz w:val="18"/>
        </w:rPr>
        <w:t>Baseline averaging schemes</w:t>
      </w:r>
    </w:p>
    <w:p w14:paraId="337BFAA3" w14:textId="522A2F42" w:rsidR="00AB4AF0" w:rsidRDefault="00AB4AF0" w:rsidP="00AB4AF0">
      <w:pPr>
        <w:pStyle w:val="para-first"/>
      </w:pPr>
      <w:r>
        <w:t xml:space="preserve">While many methods exist to impute randomly missing entries in a gene expression matrix, we are not aware of </w:t>
      </w:r>
      <w:r w:rsidR="00A64C55">
        <w:t>prior work</w:t>
      </w:r>
      <w:r>
        <w:t xml:space="preserve"> predicting entire expre</w:t>
      </w:r>
      <w:r>
        <w:t>s</w:t>
      </w:r>
      <w:r>
        <w:t xml:space="preserve">sion profiles without additional data inputs. </w:t>
      </w:r>
      <w:r w:rsidR="00FD2268">
        <w:t>Thus</w:t>
      </w:r>
      <w:r w:rsidR="00420293">
        <w:t xml:space="preserve"> </w:t>
      </w:r>
      <w:r w:rsidR="00004005">
        <w:t xml:space="preserve">we </w:t>
      </w:r>
      <w:r w:rsidR="00420293">
        <w:t>use</w:t>
      </w:r>
      <w:r>
        <w:t xml:space="preserve"> two</w:t>
      </w:r>
      <w:r w:rsidRPr="008220EA">
        <w:t xml:space="preserve"> </w:t>
      </w:r>
      <w:r w:rsidR="00A64C55">
        <w:t xml:space="preserve">simple </w:t>
      </w:r>
      <w:r w:rsidRPr="008220EA">
        <w:t>bas</w:t>
      </w:r>
      <w:r w:rsidRPr="008220EA">
        <w:t>e</w:t>
      </w:r>
      <w:r w:rsidRPr="008220EA">
        <w:t>lines</w:t>
      </w:r>
      <w:r>
        <w:t xml:space="preserve"> that make predictions b</w:t>
      </w:r>
      <w:r w:rsidR="00A64C55">
        <w:t xml:space="preserve">y averaging relevant subsets of </w:t>
      </w:r>
      <w:r>
        <w:t>data.</w:t>
      </w:r>
    </w:p>
    <w:p w14:paraId="364B0593" w14:textId="3301E621" w:rsidR="00AB4AF0" w:rsidRPr="008220EA" w:rsidRDefault="00993EFC" w:rsidP="009017E9">
      <w:pPr>
        <w:pStyle w:val="ListContinue"/>
        <w:spacing w:line="240" w:lineRule="atLeast"/>
        <w:ind w:left="0" w:firstLine="173"/>
        <w:jc w:val="both"/>
        <w:rPr>
          <w:rFonts w:ascii="Times New Roman" w:hAnsi="Times New Roman"/>
          <w:sz w:val="16"/>
        </w:rPr>
      </w:pPr>
      <w:r>
        <w:rPr>
          <w:rStyle w:val="paraChar0"/>
        </w:rPr>
        <w:t>“1D-Mean”</w:t>
      </w:r>
      <w:r w:rsidR="00EC60EC" w:rsidRPr="00BA48A0">
        <w:rPr>
          <w:rStyle w:val="paraChar0"/>
        </w:rPr>
        <w:t xml:space="preserve"> </w:t>
      </w:r>
      <w:r>
        <w:rPr>
          <w:rStyle w:val="paraChar0"/>
        </w:rPr>
        <w:t>(Figure 2</w:t>
      </w:r>
      <w:r w:rsidR="00C82EC8">
        <w:rPr>
          <w:rStyle w:val="paraChar0"/>
        </w:rPr>
        <w:t>C</w:t>
      </w:r>
      <w:r w:rsidR="00AB4AF0">
        <w:rPr>
          <w:rStyle w:val="paraChar0"/>
        </w:rPr>
        <w:t xml:space="preserve">) </w:t>
      </w:r>
      <w:r w:rsidR="00EC60EC">
        <w:rPr>
          <w:rStyle w:val="paraChar0"/>
        </w:rPr>
        <w:t xml:space="preserve">predicts </w:t>
      </w:r>
      <w:r w:rsidR="00AB4AF0" w:rsidRPr="00BA48A0">
        <w:rPr>
          <w:rStyle w:val="paraChar0"/>
        </w:rPr>
        <w:t xml:space="preserve">missing expression profiles for each drug by averaging all profiles available for that drug in the tensor (i.e. across cell lines). </w:t>
      </w:r>
      <w:r w:rsidR="00EC60EC">
        <w:rPr>
          <w:rStyle w:val="paraChar0"/>
        </w:rPr>
        <w:t>The</w:t>
      </w:r>
      <w:r w:rsidR="00AB4AF0" w:rsidRPr="00BA48A0">
        <w:rPr>
          <w:rStyle w:val="paraChar0"/>
        </w:rPr>
        <w:t xml:space="preserve"> prediction for drug </w:t>
      </w:r>
      <w:r w:rsidR="00AB4AF0" w:rsidRPr="00073AB9">
        <w:rPr>
          <w:rStyle w:val="paraChar0"/>
          <w:i/>
        </w:rPr>
        <w:t>d</w:t>
      </w:r>
      <w:r w:rsidR="00AB4AF0" w:rsidRPr="00BA48A0">
        <w:rPr>
          <w:rStyle w:val="paraChar0"/>
        </w:rPr>
        <w:t xml:space="preserve">, cell </w:t>
      </w:r>
      <w:r w:rsidR="00AB4AF0" w:rsidRPr="00073AB9">
        <w:rPr>
          <w:rStyle w:val="paraChar0"/>
          <w:i/>
        </w:rPr>
        <w:t>c</w:t>
      </w:r>
      <w:r w:rsidR="00AB4AF0" w:rsidRPr="00BA48A0">
        <w:rPr>
          <w:rStyle w:val="paraChar0"/>
        </w:rPr>
        <w:t xml:space="preserve"> and gene </w:t>
      </w:r>
      <w:r w:rsidR="00AB4AF0" w:rsidRPr="00073AB9">
        <w:rPr>
          <w:rStyle w:val="paraChar0"/>
          <w:i/>
        </w:rPr>
        <w:t>g</w:t>
      </w:r>
      <w:r w:rsidR="00AB4AF0" w:rsidRPr="00BA48A0">
        <w:rPr>
          <w:rStyle w:val="paraChar0"/>
        </w:rPr>
        <w:t xml:space="preserve"> is given by:</w:t>
      </w:r>
      <w:r w:rsidR="00AB4AF0" w:rsidRPr="00BA48A0">
        <w:rPr>
          <w:rStyle w:val="paraChar0"/>
        </w:rPr>
        <w:br/>
      </w:r>
      <m:oMathPara>
        <m:oMath>
          <m:r>
            <w:rPr>
              <w:rFonts w:ascii="Cambria Math" w:hAnsi="Cambria Math"/>
              <w:sz w:val="16"/>
            </w:rPr>
            <m:t>1DMean</m:t>
          </m:r>
          <m:d>
            <m:dPr>
              <m:ctrlPr>
                <w:rPr>
                  <w:rFonts w:ascii="Cambria Math" w:hAnsi="Cambria Math"/>
                  <w:i/>
                  <w:sz w:val="16"/>
                </w:rPr>
              </m:ctrlPr>
            </m:dPr>
            <m:e>
              <m:r>
                <w:rPr>
                  <w:rFonts w:ascii="Cambria Math" w:hAnsi="Cambria Math"/>
                  <w:sz w:val="16"/>
                </w:rPr>
                <m:t>d</m:t>
              </m:r>
              <w:proofErr w:type="gramStart"/>
              <m:r>
                <w:rPr>
                  <w:rFonts w:ascii="Cambria Math" w:hAnsi="Cambria Math"/>
                  <w:sz w:val="16"/>
                </w:rPr>
                <m:t>,g,c</m:t>
              </m:r>
              <w:proofErr w:type="gramEnd"/>
            </m:e>
          </m:d>
          <m:r>
            <w:rPr>
              <w:rFonts w:ascii="Cambria Math" w:hAnsi="Cambria Math"/>
              <w:sz w:val="16"/>
            </w:rPr>
            <m:t>=</m:t>
          </m:r>
          <m:f>
            <m:fPr>
              <m:ctrlPr>
                <w:rPr>
                  <w:rFonts w:ascii="Cambria Math" w:hAnsi="Cambria Math"/>
                  <w:i/>
                  <w:sz w:val="16"/>
                </w:rPr>
              </m:ctrlPr>
            </m:fPr>
            <m:num>
              <m:r>
                <w:rPr>
                  <w:rFonts w:ascii="Cambria Math" w:hAnsi="Cambria Math"/>
                  <w:sz w:val="16"/>
                </w:rPr>
                <m:t>1</m:t>
              </m:r>
            </m:num>
            <m:den>
              <m:sSub>
                <m:sSubPr>
                  <m:ctrlPr>
                    <w:rPr>
                      <w:rFonts w:ascii="Cambria Math" w:hAnsi="Cambria Math"/>
                      <w:i/>
                      <w:sz w:val="16"/>
                    </w:rPr>
                  </m:ctrlPr>
                </m:sSubPr>
                <m:e>
                  <m:r>
                    <w:rPr>
                      <w:rFonts w:ascii="Cambria Math" w:hAnsi="Cambria Math"/>
                      <w:sz w:val="16"/>
                    </w:rPr>
                    <m:t>|C</m:t>
                  </m:r>
                </m:e>
                <m:sub>
                  <m:r>
                    <w:rPr>
                      <w:rFonts w:ascii="Cambria Math" w:hAnsi="Cambria Math"/>
                      <w:sz w:val="16"/>
                    </w:rPr>
                    <m:t>d</m:t>
                  </m:r>
                </m:sub>
              </m:sSub>
              <m:r>
                <w:rPr>
                  <w:rFonts w:ascii="Cambria Math" w:hAnsi="Cambria Math"/>
                  <w:sz w:val="16"/>
                </w:rPr>
                <m:t>|</m:t>
              </m:r>
            </m:den>
          </m:f>
          <m:nary>
            <m:naryPr>
              <m:chr m:val="∑"/>
              <m:limLoc m:val="undOvr"/>
              <m:supHide m:val="1"/>
              <m:ctrlPr>
                <w:rPr>
                  <w:rFonts w:ascii="Cambria Math" w:hAnsi="Cambria Math"/>
                  <w:i/>
                  <w:sz w:val="16"/>
                </w:rPr>
              </m:ctrlPr>
            </m:naryPr>
            <m:sub>
              <m:acc>
                <m:accPr>
                  <m:chr m:val="́"/>
                  <m:ctrlPr>
                    <w:rPr>
                      <w:rFonts w:ascii="Cambria Math" w:hAnsi="Cambria Math"/>
                      <w:i/>
                      <w:sz w:val="16"/>
                    </w:rPr>
                  </m:ctrlPr>
                </m:accPr>
                <m:e>
                  <m:r>
                    <w:rPr>
                      <w:rFonts w:ascii="Cambria Math" w:hAnsi="Cambria Math"/>
                      <w:sz w:val="16"/>
                    </w:rPr>
                    <m:t>c</m:t>
                  </m:r>
                </m:e>
              </m:acc>
              <m:r>
                <w:rPr>
                  <w:rFonts w:ascii="Cambria Math" w:hAnsi="Cambria Math"/>
                  <w:sz w:val="16"/>
                </w:rPr>
                <m:t>∈</m:t>
              </m:r>
              <m:sSub>
                <m:sSubPr>
                  <m:ctrlPr>
                    <w:rPr>
                      <w:rFonts w:ascii="Cambria Math" w:hAnsi="Cambria Math"/>
                      <w:i/>
                      <w:sz w:val="16"/>
                    </w:rPr>
                  </m:ctrlPr>
                </m:sSubPr>
                <m:e>
                  <m:r>
                    <w:rPr>
                      <w:rFonts w:ascii="Cambria Math" w:hAnsi="Cambria Math"/>
                      <w:sz w:val="16"/>
                    </w:rPr>
                    <m:t>C</m:t>
                  </m:r>
                </m:e>
                <m:sub>
                  <m:r>
                    <w:rPr>
                      <w:rFonts w:ascii="Cambria Math" w:hAnsi="Cambria Math"/>
                      <w:sz w:val="16"/>
                    </w:rPr>
                    <m:t>d</m:t>
                  </m:r>
                </m:sub>
              </m:sSub>
            </m:sub>
            <m:sup/>
            <m:e>
              <m:sSub>
                <m:sSubPr>
                  <m:ctrlPr>
                    <w:rPr>
                      <w:rFonts w:ascii="Cambria Math" w:hAnsi="Cambria Math"/>
                      <w:i/>
                      <w:sz w:val="16"/>
                      <w:szCs w:val="16"/>
                    </w:rPr>
                  </m:ctrlPr>
                </m:sSubPr>
                <m:e>
                  <m:r>
                    <w:rPr>
                      <w:rFonts w:ascii="Cambria Math" w:hAnsi="Cambria Math"/>
                      <w:sz w:val="16"/>
                      <w:szCs w:val="16"/>
                    </w:rPr>
                    <m:t>T</m:t>
                  </m:r>
                </m:e>
                <m:sub>
                  <m:r>
                    <w:rPr>
                      <w:rFonts w:ascii="Cambria Math" w:hAnsi="Cambria Math"/>
                      <w:sz w:val="16"/>
                      <w:szCs w:val="16"/>
                    </w:rPr>
                    <m:t>d,g,</m:t>
                  </m:r>
                  <m:acc>
                    <m:accPr>
                      <m:chr m:val="́"/>
                      <m:ctrlPr>
                        <w:rPr>
                          <w:rFonts w:ascii="Cambria Math" w:hAnsi="Cambria Math"/>
                          <w:i/>
                          <w:sz w:val="16"/>
                          <w:szCs w:val="16"/>
                        </w:rPr>
                      </m:ctrlPr>
                    </m:accPr>
                    <m:e>
                      <m:r>
                        <w:rPr>
                          <w:rFonts w:ascii="Cambria Math" w:hAnsi="Cambria Math"/>
                          <w:sz w:val="16"/>
                          <w:szCs w:val="16"/>
                        </w:rPr>
                        <m:t>c</m:t>
                      </m:r>
                    </m:e>
                  </m:acc>
                </m:sub>
              </m:sSub>
            </m:e>
          </m:nary>
        </m:oMath>
      </m:oMathPara>
    </w:p>
    <w:p w14:paraId="7721A161" w14:textId="6AE653D5" w:rsidR="00AB4AF0" w:rsidRPr="00BD2391" w:rsidRDefault="00993EFC" w:rsidP="009017E9">
      <w:pPr>
        <w:pStyle w:val="ListContinue"/>
        <w:spacing w:line="240" w:lineRule="atLeast"/>
        <w:ind w:left="0" w:firstLine="173"/>
        <w:jc w:val="both"/>
        <w:rPr>
          <w:rFonts w:ascii="Times New Roman" w:hAnsi="Times New Roman"/>
          <w:sz w:val="16"/>
          <w:szCs w:val="16"/>
        </w:rPr>
      </w:pPr>
      <w:r>
        <w:rPr>
          <w:rStyle w:val="paraChar0"/>
        </w:rPr>
        <w:t>“2D-Mean”</w:t>
      </w:r>
      <w:r w:rsidR="00EC60EC">
        <w:rPr>
          <w:rStyle w:val="paraChar0"/>
        </w:rPr>
        <w:t xml:space="preserve"> </w:t>
      </w:r>
      <w:r>
        <w:rPr>
          <w:rStyle w:val="paraChar0"/>
        </w:rPr>
        <w:t>(Figure 2</w:t>
      </w:r>
      <w:r w:rsidR="00C82EC8">
        <w:rPr>
          <w:rStyle w:val="paraChar0"/>
        </w:rPr>
        <w:t>D</w:t>
      </w:r>
      <w:r w:rsidR="00AB4AF0">
        <w:rPr>
          <w:rStyle w:val="paraChar0"/>
        </w:rPr>
        <w:t xml:space="preserve">), </w:t>
      </w:r>
      <w:r w:rsidR="00004005">
        <w:rPr>
          <w:rStyle w:val="paraChar0"/>
        </w:rPr>
        <w:t>c</w:t>
      </w:r>
      <w:r w:rsidR="00EC60EC">
        <w:rPr>
          <w:rStyle w:val="paraChar0"/>
        </w:rPr>
        <w:t>ombines the 1D-Mean</w:t>
      </w:r>
      <w:r w:rsidR="00AB4AF0" w:rsidRPr="004E5775">
        <w:rPr>
          <w:rStyle w:val="paraChar0"/>
        </w:rPr>
        <w:t xml:space="preserve"> average across cell lines </w:t>
      </w:r>
      <w:r w:rsidR="00424A15">
        <w:rPr>
          <w:rStyle w:val="paraChar0"/>
        </w:rPr>
        <w:t>with a similar average in the other dimension</w:t>
      </w:r>
      <w:r w:rsidR="0017786B">
        <w:rPr>
          <w:rStyle w:val="paraChar0"/>
        </w:rPr>
        <w:t xml:space="preserve"> across drugs,</w:t>
      </w:r>
      <w:r w:rsidR="00AB4AF0">
        <w:rPr>
          <w:rStyle w:val="paraChar0"/>
        </w:rPr>
        <w:t xml:space="preserve"> </w:t>
      </w:r>
      <w:r w:rsidR="00AB4AF0" w:rsidRPr="004E5775">
        <w:rPr>
          <w:rStyle w:val="paraChar0"/>
        </w:rPr>
        <w:t>i.e.</w:t>
      </w:r>
      <w:r w:rsidR="00AB4AF0" w:rsidRPr="00BA48A0">
        <w:rPr>
          <w:rStyle w:val="paraChar0"/>
        </w:rPr>
        <w:br/>
      </w:r>
      <m:oMathPara>
        <m:oMathParaPr>
          <m:jc m:val="center"/>
        </m:oMathParaPr>
        <m:oMath>
          <m:r>
            <w:rPr>
              <w:rFonts w:ascii="Cambria Math" w:hAnsi="Cambria Math"/>
              <w:sz w:val="16"/>
              <w:szCs w:val="16"/>
            </w:rPr>
            <m:t xml:space="preserve"> 2DMean</m:t>
          </m:r>
          <m:d>
            <m:dPr>
              <m:ctrlPr>
                <w:rPr>
                  <w:rFonts w:ascii="Cambria Math" w:hAnsi="Cambria Math"/>
                  <w:i/>
                  <w:sz w:val="16"/>
                  <w:szCs w:val="16"/>
                </w:rPr>
              </m:ctrlPr>
            </m:dPr>
            <m:e>
              <m:r>
                <w:rPr>
                  <w:rFonts w:ascii="Cambria Math" w:hAnsi="Cambria Math"/>
                  <w:sz w:val="16"/>
                  <w:szCs w:val="16"/>
                </w:rPr>
                <m:t>d</m:t>
              </m:r>
              <w:proofErr w:type="gramStart"/>
              <m:r>
                <w:rPr>
                  <w:rFonts w:ascii="Cambria Math" w:hAnsi="Cambria Math"/>
                  <w:sz w:val="16"/>
                  <w:szCs w:val="16"/>
                </w:rPr>
                <m:t>,g</m:t>
              </m:r>
              <w:proofErr w:type="gramEnd"/>
              <m:r>
                <w:rPr>
                  <w:rFonts w:ascii="Cambria Math" w:hAnsi="Cambria Math"/>
                  <w:sz w:val="16"/>
                  <w:szCs w:val="16"/>
                </w:rPr>
                <m:t>, c;λ</m:t>
              </m:r>
            </m:e>
          </m:d>
          <m:r>
            <w:rPr>
              <w:rFonts w:ascii="Cambria Math" w:hAnsi="Cambria Math"/>
              <w:sz w:val="16"/>
              <w:szCs w:val="16"/>
            </w:rPr>
            <m:t>=λ</m:t>
          </m:r>
          <m:f>
            <m:fPr>
              <m:ctrlPr>
                <w:rPr>
                  <w:rFonts w:ascii="Cambria Math" w:hAnsi="Cambria Math"/>
                  <w:i/>
                  <w:sz w:val="16"/>
                  <w:szCs w:val="16"/>
                </w:rPr>
              </m:ctrlPr>
            </m:fPr>
            <m:num>
              <m:r>
                <w:rPr>
                  <w:rFonts w:ascii="Cambria Math" w:hAnsi="Cambria Math"/>
                  <w:sz w:val="16"/>
                  <w:szCs w:val="16"/>
                </w:rPr>
                <m:t>1</m:t>
              </m:r>
            </m:num>
            <m:den>
              <m:d>
                <m:dPr>
                  <m:begChr m:val="|"/>
                  <m:endChr m:val="|"/>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D</m:t>
                      </m:r>
                    </m:e>
                    <m:sub>
                      <m:r>
                        <w:rPr>
                          <w:rFonts w:ascii="Cambria Math" w:hAnsi="Cambria Math"/>
                          <w:sz w:val="16"/>
                          <w:szCs w:val="16"/>
                        </w:rPr>
                        <m:t>c</m:t>
                      </m:r>
                    </m:sub>
                  </m:sSub>
                </m:e>
              </m:d>
            </m:den>
          </m:f>
          <m:nary>
            <m:naryPr>
              <m:chr m:val="∑"/>
              <m:limLoc m:val="undOvr"/>
              <m:supHide m:val="1"/>
              <m:ctrlPr>
                <w:rPr>
                  <w:rFonts w:ascii="Cambria Math" w:hAnsi="Cambria Math"/>
                  <w:i/>
                  <w:sz w:val="16"/>
                  <w:szCs w:val="16"/>
                </w:rPr>
              </m:ctrlPr>
            </m:naryPr>
            <m:sub>
              <m:acc>
                <m:accPr>
                  <m:chr m:val="́"/>
                  <m:ctrlPr>
                    <w:rPr>
                      <w:rFonts w:ascii="Cambria Math" w:hAnsi="Cambria Math"/>
                      <w:i/>
                      <w:sz w:val="16"/>
                      <w:szCs w:val="16"/>
                    </w:rPr>
                  </m:ctrlPr>
                </m:accPr>
                <m:e>
                  <m:r>
                    <w:rPr>
                      <w:rFonts w:ascii="Cambria Math" w:hAnsi="Cambria Math"/>
                      <w:sz w:val="16"/>
                      <w:szCs w:val="16"/>
                    </w:rPr>
                    <m:t>d</m:t>
                  </m:r>
                </m:e>
              </m:acc>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D</m:t>
                  </m:r>
                </m:e>
                <m:sub>
                  <m:r>
                    <w:rPr>
                      <w:rFonts w:ascii="Cambria Math" w:hAnsi="Cambria Math"/>
                      <w:sz w:val="16"/>
                      <w:szCs w:val="16"/>
                    </w:rPr>
                    <m:t>c</m:t>
                  </m:r>
                </m:sub>
              </m:sSub>
            </m:sub>
            <m:sup/>
            <m:e>
              <m:sSub>
                <m:sSubPr>
                  <m:ctrlPr>
                    <w:rPr>
                      <w:rFonts w:ascii="Cambria Math" w:hAnsi="Cambria Math"/>
                      <w:i/>
                      <w:sz w:val="16"/>
                      <w:szCs w:val="16"/>
                    </w:rPr>
                  </m:ctrlPr>
                </m:sSubPr>
                <m:e>
                  <m:r>
                    <w:rPr>
                      <w:rFonts w:ascii="Cambria Math" w:hAnsi="Cambria Math"/>
                      <w:sz w:val="16"/>
                      <w:szCs w:val="16"/>
                    </w:rPr>
                    <m:t>T</m:t>
                  </m:r>
                </m:e>
                <m:sub>
                  <m:acc>
                    <m:accPr>
                      <m:chr m:val="́"/>
                      <m:ctrlPr>
                        <w:rPr>
                          <w:rFonts w:ascii="Cambria Math" w:hAnsi="Cambria Math"/>
                          <w:i/>
                          <w:sz w:val="16"/>
                          <w:szCs w:val="16"/>
                        </w:rPr>
                      </m:ctrlPr>
                    </m:accPr>
                    <m:e>
                      <m:r>
                        <w:rPr>
                          <w:rFonts w:ascii="Cambria Math" w:hAnsi="Cambria Math"/>
                          <w:sz w:val="16"/>
                          <w:szCs w:val="16"/>
                        </w:rPr>
                        <m:t>d</m:t>
                      </m:r>
                    </m:e>
                  </m:acc>
                  <m:r>
                    <w:rPr>
                      <w:rFonts w:ascii="Cambria Math" w:hAnsi="Cambria Math"/>
                      <w:sz w:val="16"/>
                      <w:szCs w:val="16"/>
                    </w:rPr>
                    <m:t>,g,c</m:t>
                  </m:r>
                </m:sub>
              </m:sSub>
            </m:e>
          </m:nary>
          <m:r>
            <w:rPr>
              <w:rFonts w:ascii="Cambria Math" w:hAnsi="Cambria Math"/>
              <w:sz w:val="16"/>
              <w:szCs w:val="16"/>
            </w:rPr>
            <m:t>+</m:t>
          </m:r>
          <m:d>
            <m:dPr>
              <m:ctrlPr>
                <w:rPr>
                  <w:rFonts w:ascii="Cambria Math" w:hAnsi="Cambria Math"/>
                  <w:i/>
                  <w:sz w:val="16"/>
                  <w:szCs w:val="16"/>
                </w:rPr>
              </m:ctrlPr>
            </m:dPr>
            <m:e>
              <m:r>
                <w:rPr>
                  <w:rFonts w:ascii="Cambria Math" w:hAnsi="Cambria Math"/>
                  <w:sz w:val="16"/>
                  <w:szCs w:val="16"/>
                </w:rPr>
                <m:t>1-λ</m:t>
              </m:r>
            </m:e>
          </m:d>
          <m:f>
            <m:fPr>
              <m:ctrlPr>
                <w:rPr>
                  <w:rFonts w:ascii="Cambria Math" w:hAnsi="Cambria Math"/>
                  <w:i/>
                  <w:sz w:val="16"/>
                  <w:szCs w:val="16"/>
                </w:rPr>
              </m:ctrlPr>
            </m:fPr>
            <m:num>
              <m:r>
                <w:rPr>
                  <w:rFonts w:ascii="Cambria Math" w:hAnsi="Cambria Math"/>
                  <w:sz w:val="16"/>
                  <w:szCs w:val="16"/>
                </w:rPr>
                <m:t>1</m:t>
              </m:r>
            </m:num>
            <m:den>
              <m:sSub>
                <m:sSubPr>
                  <m:ctrlPr>
                    <w:rPr>
                      <w:rFonts w:ascii="Cambria Math" w:hAnsi="Cambria Math"/>
                      <w:i/>
                      <w:sz w:val="16"/>
                      <w:szCs w:val="16"/>
                    </w:rPr>
                  </m:ctrlPr>
                </m:sSubPr>
                <m:e>
                  <m:r>
                    <w:rPr>
                      <w:rFonts w:ascii="Cambria Math" w:hAnsi="Cambria Math"/>
                      <w:sz w:val="16"/>
                      <w:szCs w:val="16"/>
                    </w:rPr>
                    <m:t>|C</m:t>
                  </m:r>
                </m:e>
                <m:sub>
                  <m:r>
                    <w:rPr>
                      <w:rFonts w:ascii="Cambria Math" w:hAnsi="Cambria Math"/>
                      <w:sz w:val="16"/>
                      <w:szCs w:val="16"/>
                    </w:rPr>
                    <m:t>d</m:t>
                  </m:r>
                </m:sub>
              </m:sSub>
              <m:r>
                <w:rPr>
                  <w:rFonts w:ascii="Cambria Math" w:hAnsi="Cambria Math"/>
                  <w:sz w:val="16"/>
                  <w:szCs w:val="16"/>
                </w:rPr>
                <m:t>|</m:t>
              </m:r>
            </m:den>
          </m:f>
          <m:nary>
            <m:naryPr>
              <m:chr m:val="∑"/>
              <m:limLoc m:val="undOvr"/>
              <m:supHide m:val="1"/>
              <m:ctrlPr>
                <w:rPr>
                  <w:rFonts w:ascii="Cambria Math" w:hAnsi="Cambria Math"/>
                  <w:i/>
                  <w:sz w:val="16"/>
                  <w:szCs w:val="16"/>
                </w:rPr>
              </m:ctrlPr>
            </m:naryPr>
            <m:sub>
              <m:acc>
                <m:accPr>
                  <m:chr m:val="́"/>
                  <m:ctrlPr>
                    <w:rPr>
                      <w:rFonts w:ascii="Cambria Math" w:hAnsi="Cambria Math"/>
                      <w:i/>
                      <w:sz w:val="16"/>
                      <w:szCs w:val="16"/>
                    </w:rPr>
                  </m:ctrlPr>
                </m:accPr>
                <m:e>
                  <m:r>
                    <w:rPr>
                      <w:rFonts w:ascii="Cambria Math" w:hAnsi="Cambria Math"/>
                      <w:sz w:val="16"/>
                      <w:szCs w:val="16"/>
                    </w:rPr>
                    <m:t>c</m:t>
                  </m:r>
                </m:e>
              </m:acc>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C</m:t>
                  </m:r>
                </m:e>
                <m:sub>
                  <m:r>
                    <w:rPr>
                      <w:rFonts w:ascii="Cambria Math" w:hAnsi="Cambria Math"/>
                      <w:sz w:val="16"/>
                      <w:szCs w:val="16"/>
                    </w:rPr>
                    <m:t>d</m:t>
                  </m:r>
                </m:sub>
              </m:sSub>
            </m:sub>
            <m:sup/>
            <m:e>
              <m:sSub>
                <m:sSubPr>
                  <m:ctrlPr>
                    <w:rPr>
                      <w:rFonts w:ascii="Cambria Math" w:hAnsi="Cambria Math"/>
                      <w:i/>
                      <w:sz w:val="16"/>
                      <w:szCs w:val="16"/>
                    </w:rPr>
                  </m:ctrlPr>
                </m:sSubPr>
                <m:e>
                  <m:r>
                    <w:rPr>
                      <w:rFonts w:ascii="Cambria Math" w:hAnsi="Cambria Math"/>
                      <w:sz w:val="16"/>
                      <w:szCs w:val="16"/>
                    </w:rPr>
                    <m:t>T</m:t>
                  </m:r>
                </m:e>
                <m:sub>
                  <m:r>
                    <w:rPr>
                      <w:rFonts w:ascii="Cambria Math" w:hAnsi="Cambria Math"/>
                      <w:sz w:val="16"/>
                      <w:szCs w:val="16"/>
                    </w:rPr>
                    <m:t>d,g,</m:t>
                  </m:r>
                  <m:acc>
                    <m:accPr>
                      <m:chr m:val="́"/>
                      <m:ctrlPr>
                        <w:rPr>
                          <w:rFonts w:ascii="Cambria Math" w:hAnsi="Cambria Math"/>
                          <w:i/>
                          <w:sz w:val="16"/>
                          <w:szCs w:val="16"/>
                        </w:rPr>
                      </m:ctrlPr>
                    </m:accPr>
                    <m:e>
                      <m:r>
                        <w:rPr>
                          <w:rFonts w:ascii="Cambria Math" w:hAnsi="Cambria Math"/>
                          <w:sz w:val="16"/>
                          <w:szCs w:val="16"/>
                        </w:rPr>
                        <m:t>c</m:t>
                      </m:r>
                    </m:e>
                  </m:acc>
                </m:sub>
              </m:sSub>
            </m:e>
          </m:nary>
          <m:r>
            <m:rPr>
              <m:sty m:val="p"/>
            </m:rPr>
            <w:rPr>
              <w:rFonts w:ascii="Cambria Math" w:hAnsi="Cambria Math"/>
              <w:sz w:val="16"/>
              <w:szCs w:val="16"/>
            </w:rPr>
            <m:t>.</m:t>
          </m:r>
        </m:oMath>
      </m:oMathPara>
    </w:p>
    <w:p w14:paraId="7C0028B5" w14:textId="06859DBE" w:rsidR="00BC2C79" w:rsidRDefault="00A64C55" w:rsidP="00A81970">
      <w:pPr>
        <w:pStyle w:val="para-first"/>
      </w:pPr>
      <w:r>
        <w:t xml:space="preserve">We use </w:t>
      </w:r>
      <w:r w:rsidR="00AB4AF0" w:rsidRPr="00844223">
        <w:rPr>
          <w:i/>
        </w:rPr>
        <w:t>λ</w:t>
      </w:r>
      <w:r>
        <w:rPr>
          <w:i/>
        </w:rPr>
        <w:t xml:space="preserve"> </w:t>
      </w:r>
      <w:r>
        <w:t>=</w:t>
      </w:r>
      <w:r w:rsidR="00AB4AF0">
        <w:t xml:space="preserve"> ½ based on</w:t>
      </w:r>
      <w:r w:rsidR="00AB4AF0" w:rsidRPr="00130260">
        <w:t xml:space="preserve"> </w:t>
      </w:r>
      <w:r w:rsidR="0055774D">
        <w:t>CV</w:t>
      </w:r>
      <w:r w:rsidR="00AB4AF0" w:rsidRPr="00130260">
        <w:t xml:space="preserve"> experiments (results not shown)</w:t>
      </w:r>
      <w:r w:rsidR="00AB4AF0">
        <w:t xml:space="preserve">. </w:t>
      </w:r>
    </w:p>
    <w:p w14:paraId="26896315" w14:textId="77777777" w:rsidR="00AB4AF0" w:rsidRDefault="00AB4AF0" w:rsidP="00A81970">
      <w:pPr>
        <w:pStyle w:val="ListParagraph"/>
        <w:spacing w:line="276" w:lineRule="auto"/>
        <w:ind w:left="567"/>
        <w:rPr>
          <w:rFonts w:ascii="Times New Roman" w:hAnsi="Times New Roman" w:cs="Times New Roman"/>
          <w:b/>
          <w:sz w:val="18"/>
        </w:rPr>
      </w:pPr>
    </w:p>
    <w:p w14:paraId="03DCC91A" w14:textId="7737B054" w:rsidR="00AB4AF0" w:rsidRDefault="005D0D7B" w:rsidP="00AB4AF0">
      <w:pPr>
        <w:pStyle w:val="ListParagraph"/>
        <w:numPr>
          <w:ilvl w:val="1"/>
          <w:numId w:val="26"/>
        </w:numPr>
        <w:spacing w:line="276" w:lineRule="auto"/>
        <w:rPr>
          <w:rFonts w:ascii="Times New Roman" w:hAnsi="Times New Roman" w:cs="Times New Roman"/>
          <w:b/>
          <w:sz w:val="18"/>
        </w:rPr>
      </w:pPr>
      <w:r>
        <w:rPr>
          <w:rFonts w:ascii="Times New Roman" w:hAnsi="Times New Roman" w:cs="Times New Roman"/>
          <w:b/>
          <w:sz w:val="18"/>
        </w:rPr>
        <w:t>The Drug Neighbor Profile Prediction algorithm</w:t>
      </w:r>
    </w:p>
    <w:p w14:paraId="481BA377" w14:textId="285015CC" w:rsidR="00AB4AF0" w:rsidRPr="00A81970" w:rsidRDefault="00014262" w:rsidP="00DD7849">
      <w:pPr>
        <w:pStyle w:val="para1"/>
        <w:spacing w:line="240" w:lineRule="atLeast"/>
        <w:ind w:firstLine="0"/>
        <w:jc w:val="left"/>
        <w:rPr>
          <w:rStyle w:val="paraChar0"/>
          <w:rFonts w:asciiTheme="minorHAnsi" w:eastAsiaTheme="minorEastAsia" w:hAnsiTheme="minorHAnsi" w:cstheme="minorBidi"/>
        </w:rPr>
      </w:pPr>
      <w:r>
        <w:rPr>
          <w:rStyle w:val="paraChar0"/>
        </w:rPr>
        <w:t>The</w:t>
      </w:r>
      <w:r w:rsidR="005D0D7B">
        <w:rPr>
          <w:rStyle w:val="paraChar0"/>
        </w:rPr>
        <w:t xml:space="preserve"> DNPP algorithm </w:t>
      </w:r>
      <w:r>
        <w:rPr>
          <w:rStyle w:val="paraChar0"/>
        </w:rPr>
        <w:t>(Figure 2</w:t>
      </w:r>
      <w:r w:rsidR="00C82EC8">
        <w:rPr>
          <w:rStyle w:val="paraChar0"/>
        </w:rPr>
        <w:t>E</w:t>
      </w:r>
      <w:r>
        <w:rPr>
          <w:rStyle w:val="paraChar0"/>
        </w:rPr>
        <w:t xml:space="preserve">) </w:t>
      </w:r>
      <w:r w:rsidR="00137E78">
        <w:rPr>
          <w:rStyle w:val="paraChar0"/>
        </w:rPr>
        <w:t xml:space="preserve">is an adaptation of K-nearest neighbors </w:t>
      </w:r>
      <w:r w:rsidR="00F541E0">
        <w:rPr>
          <w:rStyle w:val="paraChar0"/>
        </w:rPr>
        <w:t xml:space="preserve">(KNN) </w:t>
      </w:r>
      <w:r w:rsidR="00137E78">
        <w:rPr>
          <w:rStyle w:val="paraChar0"/>
        </w:rPr>
        <w:t xml:space="preserve">to the </w:t>
      </w:r>
      <w:r w:rsidR="00137E78">
        <w:rPr>
          <w:rStyle w:val="paraChar0"/>
          <w:i/>
        </w:rPr>
        <w:t xml:space="preserve">de novo </w:t>
      </w:r>
      <w:r w:rsidR="00137E78" w:rsidRPr="00DD7849">
        <w:rPr>
          <w:rStyle w:val="paraChar0"/>
        </w:rPr>
        <w:t>prediction setting</w:t>
      </w:r>
      <w:r w:rsidR="00F541E0">
        <w:rPr>
          <w:rStyle w:val="paraChar0"/>
        </w:rPr>
        <w:t>.</w:t>
      </w:r>
      <w:r w:rsidR="00137E78" w:rsidRPr="00DD7849">
        <w:rPr>
          <w:rStyle w:val="paraChar0"/>
        </w:rPr>
        <w:t xml:space="preserve"> </w:t>
      </w:r>
      <w:r w:rsidR="0041013C">
        <w:rPr>
          <w:rStyle w:val="paraChar0"/>
        </w:rPr>
        <w:t xml:space="preserve">In other words, </w:t>
      </w:r>
      <w:r w:rsidR="00137E78">
        <w:rPr>
          <w:rStyle w:val="paraChar0"/>
        </w:rPr>
        <w:t xml:space="preserve">KNN </w:t>
      </w:r>
      <w:r w:rsidR="0041013C">
        <w:rPr>
          <w:rStyle w:val="paraChar0"/>
        </w:rPr>
        <w:t xml:space="preserve">normally </w:t>
      </w:r>
      <w:r w:rsidR="00F541E0">
        <w:rPr>
          <w:rStyle w:val="paraChar0"/>
        </w:rPr>
        <w:t>requires</w:t>
      </w:r>
      <w:r w:rsidR="00137E78">
        <w:rPr>
          <w:rStyle w:val="paraChar0"/>
        </w:rPr>
        <w:t xml:space="preserve"> </w:t>
      </w:r>
      <w:r w:rsidR="0041013C">
        <w:rPr>
          <w:rStyle w:val="paraChar0"/>
        </w:rPr>
        <w:t xml:space="preserve">at least </w:t>
      </w:r>
      <w:r w:rsidR="00137E78">
        <w:rPr>
          <w:rStyle w:val="paraChar0"/>
        </w:rPr>
        <w:t xml:space="preserve">some data present in the target </w:t>
      </w:r>
      <w:r w:rsidR="00B219B4">
        <w:rPr>
          <w:rStyle w:val="paraChar0"/>
        </w:rPr>
        <w:t>condition</w:t>
      </w:r>
      <w:r w:rsidR="0041013C">
        <w:rPr>
          <w:rStyle w:val="paraChar0"/>
        </w:rPr>
        <w:t xml:space="preserve"> in order to ident</w:t>
      </w:r>
      <w:r w:rsidR="0041013C">
        <w:rPr>
          <w:rStyle w:val="paraChar0"/>
        </w:rPr>
        <w:t>i</w:t>
      </w:r>
      <w:r w:rsidR="0041013C">
        <w:rPr>
          <w:rStyle w:val="paraChar0"/>
        </w:rPr>
        <w:t>fy</w:t>
      </w:r>
      <w:r w:rsidR="00137E78">
        <w:rPr>
          <w:rStyle w:val="paraChar0"/>
        </w:rPr>
        <w:t xml:space="preserve"> neigh</w:t>
      </w:r>
      <w:r w:rsidR="00F541E0">
        <w:rPr>
          <w:rStyle w:val="paraChar0"/>
        </w:rPr>
        <w:t>bors</w:t>
      </w:r>
      <w:r w:rsidR="00137E78">
        <w:rPr>
          <w:rStyle w:val="paraChar0"/>
        </w:rPr>
        <w:t xml:space="preserve">. To </w:t>
      </w:r>
      <w:r w:rsidR="007170AB">
        <w:rPr>
          <w:rStyle w:val="paraChar0"/>
        </w:rPr>
        <w:t>overcome this limitation</w:t>
      </w:r>
      <w:r w:rsidR="00F541E0">
        <w:rPr>
          <w:rStyle w:val="paraChar0"/>
        </w:rPr>
        <w:t>, DNPP defines</w:t>
      </w:r>
      <w:r w:rsidR="00137E78">
        <w:rPr>
          <w:rStyle w:val="paraChar0"/>
        </w:rPr>
        <w:t xml:space="preserve"> similarity b</w:t>
      </w:r>
      <w:r w:rsidR="00137E78">
        <w:rPr>
          <w:rStyle w:val="paraChar0"/>
        </w:rPr>
        <w:t>e</w:t>
      </w:r>
      <w:r w:rsidR="00137E78">
        <w:rPr>
          <w:rStyle w:val="paraChar0"/>
        </w:rPr>
        <w:t xml:space="preserve">tween drugs </w:t>
      </w:r>
      <w:r w:rsidR="00B52EBC">
        <w:rPr>
          <w:rStyle w:val="paraChar0"/>
        </w:rPr>
        <w:t xml:space="preserve">instead of </w:t>
      </w:r>
      <w:r w:rsidR="006C1946">
        <w:rPr>
          <w:rStyle w:val="paraChar0"/>
        </w:rPr>
        <w:t>profiles</w:t>
      </w:r>
      <w:r w:rsidR="00137E78">
        <w:rPr>
          <w:rStyle w:val="paraChar0"/>
        </w:rPr>
        <w:t xml:space="preserve">. </w:t>
      </w:r>
      <w:r w:rsidR="00F541E0">
        <w:rPr>
          <w:rStyle w:val="paraChar0"/>
        </w:rPr>
        <w:t>The similarity (</w:t>
      </w:r>
      <w:r w:rsidR="00F541E0">
        <w:rPr>
          <w:rStyle w:val="paraChar0"/>
          <w:i/>
        </w:rPr>
        <w:t>S</w:t>
      </w:r>
      <w:r w:rsidR="00F541E0" w:rsidRPr="00A81970">
        <w:rPr>
          <w:rStyle w:val="paraChar0"/>
        </w:rPr>
        <w:t>)</w:t>
      </w:r>
      <w:r w:rsidR="00F541E0">
        <w:rPr>
          <w:rStyle w:val="paraChar0"/>
          <w:i/>
        </w:rPr>
        <w:t xml:space="preserve"> </w:t>
      </w:r>
      <w:r w:rsidR="00F541E0">
        <w:rPr>
          <w:rStyle w:val="paraChar0"/>
        </w:rPr>
        <w:t xml:space="preserve">between two drugs </w:t>
      </w:r>
      <w:r w:rsidR="00F541E0">
        <w:rPr>
          <w:rStyle w:val="paraChar0"/>
          <w:i/>
        </w:rPr>
        <w:t xml:space="preserve">d </w:t>
      </w:r>
      <w:r w:rsidR="00F541E0">
        <w:rPr>
          <w:rStyle w:val="paraChar0"/>
        </w:rPr>
        <w:t xml:space="preserve">and </w:t>
      </w:r>
      <w:r w:rsidR="00F541E0" w:rsidRPr="003D61E8">
        <w:rPr>
          <w:rStyle w:val="paraChar0"/>
          <w:i/>
        </w:rPr>
        <w:t>d’</w:t>
      </w:r>
      <w:r w:rsidR="00F541E0">
        <w:rPr>
          <w:rStyle w:val="paraChar0"/>
        </w:rPr>
        <w:t xml:space="preserve"> is </w:t>
      </w:r>
      <w:r w:rsidR="00F541E0" w:rsidRPr="003D61E8">
        <w:rPr>
          <w:rStyle w:val="paraChar0"/>
        </w:rPr>
        <w:t>defined</w:t>
      </w:r>
      <w:r w:rsidR="00F541E0">
        <w:rPr>
          <w:rStyle w:val="paraChar0"/>
        </w:rPr>
        <w:t xml:space="preserve"> based on </w:t>
      </w:r>
      <w:r w:rsidR="008A6CE9">
        <w:rPr>
          <w:rStyle w:val="paraChar0"/>
        </w:rPr>
        <w:t xml:space="preserve">average </w:t>
      </w:r>
      <w:r w:rsidR="00F541E0">
        <w:rPr>
          <w:rStyle w:val="paraChar0"/>
        </w:rPr>
        <w:t xml:space="preserve">correlation between the two drugs’ profiles as measured in other cell types: </w:t>
      </w:r>
      <w:r w:rsidR="00095F1C">
        <w:rPr>
          <w:rStyle w:val="paraChar0"/>
        </w:rPr>
        <w:br/>
      </w:r>
      <m:oMathPara>
        <m:oMathParaPr>
          <m:jc m:val="center"/>
        </m:oMathParaPr>
        <m:oMath>
          <m:r>
            <w:rPr>
              <w:rStyle w:val="paraChar0"/>
              <w:rFonts w:ascii="Cambria Math" w:hAnsi="Cambria Math"/>
            </w:rPr>
            <m:t>S</m:t>
          </m:r>
          <m:d>
            <m:dPr>
              <m:ctrlPr>
                <w:rPr>
                  <w:rStyle w:val="paraChar0"/>
                  <w:rFonts w:ascii="Cambria Math" w:hAnsi="Cambria Math"/>
                  <w:i/>
                </w:rPr>
              </m:ctrlPr>
            </m:dPr>
            <m:e>
              <m:r>
                <w:rPr>
                  <w:rStyle w:val="paraChar0"/>
                  <w:rFonts w:ascii="Cambria Math" w:hAnsi="Cambria Math"/>
                </w:rPr>
                <m:t>d,</m:t>
              </m:r>
              <m:sSup>
                <m:sSupPr>
                  <m:ctrlPr>
                    <w:rPr>
                      <w:rStyle w:val="paraChar0"/>
                      <w:rFonts w:ascii="Cambria Math" w:hAnsi="Cambria Math"/>
                      <w:i/>
                    </w:rPr>
                  </m:ctrlPr>
                </m:sSupPr>
                <m:e>
                  <m:r>
                    <w:rPr>
                      <w:rStyle w:val="paraChar0"/>
                      <w:rFonts w:ascii="Cambria Math" w:hAnsi="Cambria Math"/>
                    </w:rPr>
                    <m:t>d</m:t>
                  </m:r>
                </m:e>
                <m:sup>
                  <m:r>
                    <w:rPr>
                      <w:rStyle w:val="paraChar0"/>
                      <w:rFonts w:ascii="Cambria Math" w:hAnsi="Cambria Math"/>
                    </w:rPr>
                    <m:t>'</m:t>
                  </m:r>
                </m:sup>
              </m:sSup>
            </m:e>
          </m:d>
          <m:r>
            <w:rPr>
              <w:rStyle w:val="paraChar0"/>
              <w:rFonts w:ascii="Cambria Math" w:hAnsi="Cambria Math"/>
            </w:rPr>
            <m:t>=</m:t>
          </m:r>
          <m:f>
            <m:fPr>
              <m:ctrlPr>
                <w:rPr>
                  <w:rStyle w:val="paraChar0"/>
                  <w:rFonts w:ascii="Cambria Math" w:hAnsi="Cambria Math"/>
                  <w:i/>
                </w:rPr>
              </m:ctrlPr>
            </m:fPr>
            <m:num>
              <m:r>
                <w:rPr>
                  <w:rStyle w:val="paraChar0"/>
                  <w:rFonts w:ascii="Cambria Math" w:hAnsi="Cambria Math"/>
                </w:rPr>
                <m:t>1</m:t>
              </m:r>
            </m:num>
            <m:den>
              <m:r>
                <w:rPr>
                  <w:rStyle w:val="paraChar0"/>
                  <w:rFonts w:ascii="Cambria Math" w:hAnsi="Cambria Math"/>
                </w:rPr>
                <m:t>|</m:t>
              </m:r>
              <m:sSub>
                <m:sSubPr>
                  <m:ctrlPr>
                    <w:rPr>
                      <w:rStyle w:val="paraChar0"/>
                      <w:rFonts w:ascii="Cambria Math" w:hAnsi="Cambria Math"/>
                      <w:i/>
                    </w:rPr>
                  </m:ctrlPr>
                </m:sSubPr>
                <m:e>
                  <m:r>
                    <w:rPr>
                      <w:rStyle w:val="paraChar0"/>
                      <w:rFonts w:ascii="Cambria Math" w:hAnsi="Cambria Math"/>
                    </w:rPr>
                    <m:t>C</m:t>
                  </m:r>
                </m:e>
                <m:sub>
                  <m:r>
                    <w:rPr>
                      <w:rStyle w:val="paraChar0"/>
                      <w:rFonts w:ascii="Cambria Math" w:hAnsi="Cambria Math"/>
                    </w:rPr>
                    <m:t>d</m:t>
                  </m:r>
                </m:sub>
              </m:sSub>
              <m:r>
                <w:rPr>
                  <w:rStyle w:val="paraChar0"/>
                  <w:rFonts w:ascii="Cambria Math" w:hAnsi="Cambria Math"/>
                </w:rPr>
                <m:t>∩</m:t>
              </m:r>
              <m:sSub>
                <m:sSubPr>
                  <m:ctrlPr>
                    <w:rPr>
                      <w:rStyle w:val="paraChar0"/>
                      <w:rFonts w:ascii="Cambria Math" w:hAnsi="Cambria Math"/>
                      <w:i/>
                    </w:rPr>
                  </m:ctrlPr>
                </m:sSubPr>
                <m:e>
                  <m:r>
                    <w:rPr>
                      <w:rStyle w:val="paraChar0"/>
                      <w:rFonts w:ascii="Cambria Math" w:hAnsi="Cambria Math"/>
                    </w:rPr>
                    <m:t>C</m:t>
                  </m:r>
                </m:e>
                <m:sub>
                  <m:sSup>
                    <m:sSupPr>
                      <m:ctrlPr>
                        <w:rPr>
                          <w:rStyle w:val="paraChar0"/>
                          <w:rFonts w:ascii="Cambria Math" w:hAnsi="Cambria Math"/>
                          <w:i/>
                        </w:rPr>
                      </m:ctrlPr>
                    </m:sSupPr>
                    <m:e>
                      <m:r>
                        <w:rPr>
                          <w:rStyle w:val="paraChar0"/>
                          <w:rFonts w:ascii="Cambria Math" w:hAnsi="Cambria Math"/>
                        </w:rPr>
                        <m:t>d</m:t>
                      </m:r>
                    </m:e>
                    <m:sup>
                      <m:r>
                        <w:rPr>
                          <w:rStyle w:val="paraChar0"/>
                          <w:rFonts w:ascii="Cambria Math" w:hAnsi="Cambria Math"/>
                        </w:rPr>
                        <m:t>'</m:t>
                      </m:r>
                    </m:sup>
                  </m:sSup>
                </m:sub>
              </m:sSub>
              <m:r>
                <w:rPr>
                  <w:rStyle w:val="paraChar0"/>
                  <w:rFonts w:ascii="Cambria Math" w:hAnsi="Cambria Math"/>
                </w:rPr>
                <m:t>|</m:t>
              </m:r>
            </m:den>
          </m:f>
          <m:nary>
            <m:naryPr>
              <m:chr m:val="∑"/>
              <m:limLoc m:val="undOvr"/>
              <m:supHide m:val="1"/>
              <m:ctrlPr>
                <w:rPr>
                  <w:rStyle w:val="paraChar0"/>
                  <w:rFonts w:ascii="Cambria Math" w:hAnsi="Cambria Math"/>
                  <w:i/>
                </w:rPr>
              </m:ctrlPr>
            </m:naryPr>
            <m:sub>
              <m:sSup>
                <m:sSupPr>
                  <m:ctrlPr>
                    <w:rPr>
                      <w:rStyle w:val="paraChar0"/>
                      <w:rFonts w:ascii="Cambria Math" w:hAnsi="Cambria Math"/>
                      <w:i/>
                    </w:rPr>
                  </m:ctrlPr>
                </m:sSupPr>
                <m:e>
                  <m:r>
                    <w:rPr>
                      <w:rStyle w:val="paraChar0"/>
                      <w:rFonts w:ascii="Cambria Math" w:hAnsi="Cambria Math"/>
                    </w:rPr>
                    <m:t>c</m:t>
                  </m:r>
                </m:e>
                <m:sup>
                  <m:r>
                    <w:rPr>
                      <w:rStyle w:val="paraChar0"/>
                      <w:rFonts w:ascii="Cambria Math" w:hAnsi="Cambria Math"/>
                    </w:rPr>
                    <m:t>'</m:t>
                  </m:r>
                </m:sup>
              </m:sSup>
              <m:r>
                <w:rPr>
                  <w:rStyle w:val="paraChar0"/>
                  <w:rFonts w:ascii="Cambria Math" w:hAnsi="Cambria Math"/>
                </w:rPr>
                <m:t>∈</m:t>
              </m:r>
              <m:sSub>
                <m:sSubPr>
                  <m:ctrlPr>
                    <w:rPr>
                      <w:rStyle w:val="paraChar0"/>
                      <w:rFonts w:ascii="Cambria Math" w:hAnsi="Cambria Math"/>
                      <w:i/>
                    </w:rPr>
                  </m:ctrlPr>
                </m:sSubPr>
                <m:e>
                  <m:r>
                    <w:rPr>
                      <w:rStyle w:val="paraChar0"/>
                      <w:rFonts w:ascii="Cambria Math" w:hAnsi="Cambria Math"/>
                    </w:rPr>
                    <m:t>C</m:t>
                  </m:r>
                </m:e>
                <m:sub>
                  <m:r>
                    <w:rPr>
                      <w:rStyle w:val="paraChar0"/>
                      <w:rFonts w:ascii="Cambria Math" w:hAnsi="Cambria Math"/>
                    </w:rPr>
                    <m:t>d</m:t>
                  </m:r>
                </m:sub>
              </m:sSub>
              <m:r>
                <w:rPr>
                  <w:rStyle w:val="paraChar0"/>
                  <w:rFonts w:ascii="Cambria Math" w:hAnsi="Cambria Math"/>
                </w:rPr>
                <m:t>∩</m:t>
              </m:r>
              <m:sSub>
                <m:sSubPr>
                  <m:ctrlPr>
                    <w:rPr>
                      <w:rStyle w:val="paraChar0"/>
                      <w:rFonts w:ascii="Cambria Math" w:hAnsi="Cambria Math"/>
                      <w:i/>
                    </w:rPr>
                  </m:ctrlPr>
                </m:sSubPr>
                <m:e>
                  <m:r>
                    <w:rPr>
                      <w:rStyle w:val="paraChar0"/>
                      <w:rFonts w:ascii="Cambria Math" w:hAnsi="Cambria Math"/>
                    </w:rPr>
                    <m:t>C</m:t>
                  </m:r>
                </m:e>
                <m:sub>
                  <m:sSup>
                    <m:sSupPr>
                      <m:ctrlPr>
                        <w:rPr>
                          <w:rStyle w:val="paraChar0"/>
                          <w:rFonts w:ascii="Cambria Math" w:hAnsi="Cambria Math"/>
                          <w:i/>
                        </w:rPr>
                      </m:ctrlPr>
                    </m:sSupPr>
                    <m:e>
                      <m:r>
                        <w:rPr>
                          <w:rStyle w:val="paraChar0"/>
                          <w:rFonts w:ascii="Cambria Math" w:hAnsi="Cambria Math"/>
                        </w:rPr>
                        <m:t>d</m:t>
                      </m:r>
                    </m:e>
                    <m:sup>
                      <m:r>
                        <w:rPr>
                          <w:rStyle w:val="paraChar0"/>
                          <w:rFonts w:ascii="Cambria Math" w:hAnsi="Cambria Math"/>
                        </w:rPr>
                        <m:t>'</m:t>
                      </m:r>
                    </m:sup>
                  </m:sSup>
                </m:sub>
              </m:sSub>
            </m:sub>
            <m:sup/>
            <m:e>
              <m:r>
                <w:rPr>
                  <w:rStyle w:val="paraChar0"/>
                  <w:rFonts w:ascii="Cambria Math" w:hAnsi="Cambria Math"/>
                </w:rPr>
                <m:t>cor</m:t>
              </m:r>
              <m:d>
                <m:dPr>
                  <m:ctrlPr>
                    <w:rPr>
                      <w:rStyle w:val="paraChar0"/>
                      <w:rFonts w:ascii="Cambria Math" w:hAnsi="Cambria Math"/>
                      <w:i/>
                    </w:rPr>
                  </m:ctrlPr>
                </m:dPr>
                <m:e>
                  <m:sSub>
                    <m:sSubPr>
                      <m:ctrlPr>
                        <w:rPr>
                          <w:rStyle w:val="paraChar0"/>
                          <w:rFonts w:ascii="Cambria Math" w:hAnsi="Cambria Math"/>
                          <w:i/>
                        </w:rPr>
                      </m:ctrlPr>
                    </m:sSubPr>
                    <m:e>
                      <m:r>
                        <w:rPr>
                          <w:rStyle w:val="paraChar0"/>
                          <w:rFonts w:ascii="Cambria Math" w:hAnsi="Cambria Math"/>
                        </w:rPr>
                        <m:t>T</m:t>
                      </m:r>
                    </m:e>
                    <m:sub>
                      <m:r>
                        <w:rPr>
                          <w:rStyle w:val="paraChar0"/>
                          <w:rFonts w:ascii="Cambria Math" w:hAnsi="Cambria Math"/>
                        </w:rPr>
                        <m:t>d</m:t>
                      </m:r>
                      <w:proofErr w:type="gramStart"/>
                      <m:r>
                        <w:rPr>
                          <w:rStyle w:val="paraChar0"/>
                          <w:rFonts w:ascii="Cambria Math" w:hAnsi="Cambria Math"/>
                        </w:rPr>
                        <m:t>,:,</m:t>
                      </m:r>
                      <w:proofErr w:type="gramEnd"/>
                      <m:sSup>
                        <m:sSupPr>
                          <m:ctrlPr>
                            <w:rPr>
                              <w:rStyle w:val="paraChar0"/>
                              <w:rFonts w:ascii="Cambria Math" w:hAnsi="Cambria Math"/>
                              <w:i/>
                            </w:rPr>
                          </m:ctrlPr>
                        </m:sSupPr>
                        <m:e>
                          <m:r>
                            <w:rPr>
                              <w:rStyle w:val="paraChar0"/>
                              <w:rFonts w:ascii="Cambria Math" w:hAnsi="Cambria Math"/>
                            </w:rPr>
                            <m:t>c</m:t>
                          </m:r>
                        </m:e>
                        <m:sup>
                          <m:r>
                            <w:rPr>
                              <w:rStyle w:val="paraChar0"/>
                              <w:rFonts w:ascii="Cambria Math" w:hAnsi="Cambria Math"/>
                            </w:rPr>
                            <m:t>'</m:t>
                          </m:r>
                        </m:sup>
                      </m:sSup>
                    </m:sub>
                  </m:sSub>
                  <m:r>
                    <w:rPr>
                      <w:rStyle w:val="paraChar0"/>
                      <w:rFonts w:ascii="Cambria Math" w:hAnsi="Cambria Math"/>
                    </w:rPr>
                    <m:t>,</m:t>
                  </m:r>
                  <m:sSub>
                    <m:sSubPr>
                      <m:ctrlPr>
                        <w:rPr>
                          <w:rStyle w:val="paraChar0"/>
                          <w:rFonts w:ascii="Cambria Math" w:hAnsi="Cambria Math"/>
                          <w:i/>
                        </w:rPr>
                      </m:ctrlPr>
                    </m:sSubPr>
                    <m:e>
                      <m:r>
                        <w:rPr>
                          <w:rStyle w:val="paraChar0"/>
                          <w:rFonts w:ascii="Cambria Math" w:hAnsi="Cambria Math"/>
                        </w:rPr>
                        <m:t>T</m:t>
                      </m:r>
                    </m:e>
                    <m:sub>
                      <m:sSup>
                        <m:sSupPr>
                          <m:ctrlPr>
                            <w:rPr>
                              <w:rStyle w:val="paraChar0"/>
                              <w:rFonts w:ascii="Cambria Math" w:hAnsi="Cambria Math"/>
                              <w:i/>
                            </w:rPr>
                          </m:ctrlPr>
                        </m:sSupPr>
                        <m:e>
                          <m:r>
                            <w:rPr>
                              <w:rStyle w:val="paraChar0"/>
                              <w:rFonts w:ascii="Cambria Math" w:hAnsi="Cambria Math"/>
                            </w:rPr>
                            <m:t>d</m:t>
                          </m:r>
                        </m:e>
                        <m:sup>
                          <m:r>
                            <w:rPr>
                              <w:rStyle w:val="paraChar0"/>
                              <w:rFonts w:ascii="Cambria Math" w:hAnsi="Cambria Math"/>
                            </w:rPr>
                            <m:t>'</m:t>
                          </m:r>
                        </m:sup>
                      </m:sSup>
                      <m:r>
                        <w:rPr>
                          <w:rStyle w:val="paraChar0"/>
                          <w:rFonts w:ascii="Cambria Math" w:hAnsi="Cambria Math"/>
                        </w:rPr>
                        <m:t>,:,</m:t>
                      </m:r>
                      <m:sSup>
                        <m:sSupPr>
                          <m:ctrlPr>
                            <w:rPr>
                              <w:rStyle w:val="paraChar0"/>
                              <w:rFonts w:ascii="Cambria Math" w:hAnsi="Cambria Math"/>
                              <w:i/>
                            </w:rPr>
                          </m:ctrlPr>
                        </m:sSupPr>
                        <m:e>
                          <m:r>
                            <w:rPr>
                              <w:rStyle w:val="paraChar0"/>
                              <w:rFonts w:ascii="Cambria Math" w:hAnsi="Cambria Math"/>
                            </w:rPr>
                            <m:t>c</m:t>
                          </m:r>
                        </m:e>
                        <m:sup>
                          <m:r>
                            <w:rPr>
                              <w:rStyle w:val="paraChar0"/>
                              <w:rFonts w:ascii="Cambria Math" w:hAnsi="Cambria Math"/>
                            </w:rPr>
                            <m:t>'</m:t>
                          </m:r>
                        </m:sup>
                      </m:sSup>
                    </m:sub>
                  </m:sSub>
                </m:e>
              </m:d>
            </m:e>
          </m:nary>
          <m:r>
            <w:rPr>
              <w:rStyle w:val="paraChar0"/>
              <w:rFonts w:ascii="Cambria Math" w:hAnsi="Cambria Math"/>
            </w:rPr>
            <m:t>.</m:t>
          </m:r>
        </m:oMath>
      </m:oMathPara>
    </w:p>
    <w:p w14:paraId="05BB3056" w14:textId="5D86F8B1" w:rsidR="00051B25" w:rsidRPr="00D5091C" w:rsidRDefault="00F541E0" w:rsidP="00A81970">
      <w:pPr>
        <w:pStyle w:val="para1"/>
        <w:spacing w:line="240" w:lineRule="atLeast"/>
        <w:ind w:firstLine="0"/>
        <w:rPr>
          <w:rStyle w:val="paraChar0"/>
        </w:rPr>
      </w:pPr>
      <w:r>
        <w:rPr>
          <w:rStyle w:val="paraChar0"/>
        </w:rPr>
        <w:t xml:space="preserve">DNPP </w:t>
      </w:r>
      <w:r w:rsidR="00B52EBC">
        <w:rPr>
          <w:rStyle w:val="paraChar0"/>
        </w:rPr>
        <w:t xml:space="preserve">then </w:t>
      </w:r>
      <w:r w:rsidRPr="007811A5">
        <w:rPr>
          <w:rStyle w:val="paraChar0"/>
        </w:rPr>
        <w:t xml:space="preserve">estimates </w:t>
      </w:r>
      <w:r>
        <w:rPr>
          <w:rStyle w:val="paraChar0"/>
        </w:rPr>
        <w:t xml:space="preserve">the profile for drug </w:t>
      </w:r>
      <w:r w:rsidRPr="009A7D54">
        <w:rPr>
          <w:rStyle w:val="paraChar0"/>
          <w:i/>
        </w:rPr>
        <w:t>d</w:t>
      </w:r>
      <w:r>
        <w:rPr>
          <w:rStyle w:val="paraChar0"/>
          <w:i/>
        </w:rPr>
        <w:t xml:space="preserve"> </w:t>
      </w:r>
      <w:r>
        <w:rPr>
          <w:rStyle w:val="paraChar0"/>
        </w:rPr>
        <w:t xml:space="preserve">and cell </w:t>
      </w:r>
      <w:r>
        <w:rPr>
          <w:rStyle w:val="paraChar0"/>
          <w:i/>
        </w:rPr>
        <w:t xml:space="preserve">c </w:t>
      </w:r>
      <w:r>
        <w:rPr>
          <w:rStyle w:val="paraChar0"/>
        </w:rPr>
        <w:t xml:space="preserve">as a weighted average of (up to) </w:t>
      </w:r>
      <w:r>
        <w:rPr>
          <w:rStyle w:val="paraChar0"/>
          <w:i/>
        </w:rPr>
        <w:t xml:space="preserve">K </w:t>
      </w:r>
      <w:r>
        <w:rPr>
          <w:rStyle w:val="paraChar0"/>
        </w:rPr>
        <w:t xml:space="preserve">profiles from cell type </w:t>
      </w:r>
      <w:r>
        <w:rPr>
          <w:rStyle w:val="paraChar0"/>
          <w:i/>
        </w:rPr>
        <w:t xml:space="preserve">c </w:t>
      </w:r>
      <w:r>
        <w:rPr>
          <w:rStyle w:val="paraChar0"/>
        </w:rPr>
        <w:t xml:space="preserve">corresponding to neighboring drugs. </w:t>
      </w:r>
      <w:r w:rsidR="00C45E5E">
        <w:rPr>
          <w:rStyle w:val="paraChar0"/>
        </w:rPr>
        <w:t>To</w:t>
      </w:r>
      <w:r w:rsidR="002D5A7A">
        <w:rPr>
          <w:rStyle w:val="paraChar0"/>
        </w:rPr>
        <w:t xml:space="preserve"> generate a prediction for </w:t>
      </w:r>
      <w:r w:rsidR="004038CC">
        <w:rPr>
          <w:rStyle w:val="paraChar0"/>
        </w:rPr>
        <w:t>(</w:t>
      </w:r>
      <w:r w:rsidR="004038CC">
        <w:rPr>
          <w:rStyle w:val="paraChar0"/>
          <w:i/>
        </w:rPr>
        <w:t>d, c</w:t>
      </w:r>
      <w:r w:rsidR="004038CC">
        <w:rPr>
          <w:rStyle w:val="paraChar0"/>
        </w:rPr>
        <w:t xml:space="preserve">), </w:t>
      </w:r>
      <w:r w:rsidR="002D5A7A">
        <w:rPr>
          <w:rStyle w:val="paraChar0"/>
        </w:rPr>
        <w:t xml:space="preserve">drug neighbors of </w:t>
      </w:r>
      <w:r w:rsidR="002D5A7A">
        <w:rPr>
          <w:rStyle w:val="paraChar0"/>
          <w:i/>
        </w:rPr>
        <w:t xml:space="preserve">d </w:t>
      </w:r>
      <w:r w:rsidR="002D5A7A">
        <w:rPr>
          <w:rStyle w:val="paraChar0"/>
        </w:rPr>
        <w:t xml:space="preserve">are chosen only amongst drugs that have data in cell </w:t>
      </w:r>
      <w:r w:rsidR="002D5A7A">
        <w:rPr>
          <w:rStyle w:val="paraChar0"/>
          <w:i/>
        </w:rPr>
        <w:t>c</w:t>
      </w:r>
      <w:r w:rsidR="002D5A7A">
        <w:rPr>
          <w:rStyle w:val="paraChar0"/>
        </w:rPr>
        <w:t xml:space="preserve">, and hence </w:t>
      </w:r>
      <w:r w:rsidR="002D5A7A" w:rsidRPr="002D5A7A">
        <w:rPr>
          <w:rStyle w:val="paraChar0"/>
        </w:rPr>
        <w:t>neighbors</w:t>
      </w:r>
      <w:r w:rsidR="002D5A7A">
        <w:rPr>
          <w:rStyle w:val="paraChar0"/>
        </w:rPr>
        <w:t xml:space="preserve"> </w:t>
      </w:r>
      <w:r w:rsidR="00A56AEE">
        <w:rPr>
          <w:rStyle w:val="paraChar0"/>
        </w:rPr>
        <w:t>can</w:t>
      </w:r>
      <w:r w:rsidR="002D5A7A">
        <w:rPr>
          <w:rStyle w:val="paraChar0"/>
        </w:rPr>
        <w:t xml:space="preserve"> differ per cell type.</w:t>
      </w:r>
      <w:r w:rsidR="00225F1F">
        <w:rPr>
          <w:rStyle w:val="paraChar0"/>
        </w:rPr>
        <w:t xml:space="preserve"> </w:t>
      </w:r>
      <w:r w:rsidR="00A56AEE">
        <w:rPr>
          <w:rStyle w:val="paraChar0"/>
        </w:rPr>
        <w:t>Finally, t</w:t>
      </w:r>
      <w:r w:rsidR="00225F1F">
        <w:rPr>
          <w:rStyle w:val="paraChar0"/>
        </w:rPr>
        <w:t xml:space="preserve">he weights </w:t>
      </w:r>
      <w:r w:rsidR="00C45E5E">
        <w:rPr>
          <w:rStyle w:val="paraChar0"/>
        </w:rPr>
        <w:t>on the</w:t>
      </w:r>
      <w:r w:rsidR="00225F1F">
        <w:rPr>
          <w:rStyle w:val="paraChar0"/>
        </w:rPr>
        <w:t xml:space="preserve"> </w:t>
      </w:r>
      <w:r w:rsidR="00225F1F">
        <w:rPr>
          <w:rStyle w:val="paraChar0"/>
          <w:i/>
        </w:rPr>
        <w:t xml:space="preserve">K </w:t>
      </w:r>
      <w:r w:rsidR="00225F1F">
        <w:rPr>
          <w:rStyle w:val="paraChar0"/>
        </w:rPr>
        <w:t xml:space="preserve">profiles are </w:t>
      </w:r>
      <w:r w:rsidR="00C45E5E">
        <w:rPr>
          <w:rStyle w:val="paraChar0"/>
        </w:rPr>
        <w:t xml:space="preserve">chosen </w:t>
      </w:r>
      <w:r w:rsidR="00225F1F">
        <w:rPr>
          <w:rStyle w:val="paraChar0"/>
        </w:rPr>
        <w:t xml:space="preserve">proportional to </w:t>
      </w:r>
      <m:oMath>
        <m:r>
          <w:rPr>
            <w:rStyle w:val="paraChar0"/>
            <w:rFonts w:ascii="Cambria Math" w:hAnsi="Cambria Math"/>
          </w:rPr>
          <m:t>S</m:t>
        </m:r>
        <m:d>
          <m:dPr>
            <m:ctrlPr>
              <w:rPr>
                <w:rStyle w:val="paraChar0"/>
                <w:rFonts w:ascii="Cambria Math" w:hAnsi="Cambria Math"/>
                <w:i/>
              </w:rPr>
            </m:ctrlPr>
          </m:dPr>
          <m:e>
            <m:r>
              <w:rPr>
                <w:rStyle w:val="paraChar0"/>
                <w:rFonts w:ascii="Cambria Math" w:hAnsi="Cambria Math"/>
              </w:rPr>
              <m:t>d,</m:t>
            </m:r>
            <m:sSup>
              <m:sSupPr>
                <m:ctrlPr>
                  <w:rPr>
                    <w:rStyle w:val="paraChar0"/>
                    <w:rFonts w:ascii="Cambria Math" w:hAnsi="Cambria Math"/>
                    <w:i/>
                  </w:rPr>
                </m:ctrlPr>
              </m:sSupPr>
              <m:e>
                <m:r>
                  <w:rPr>
                    <w:rStyle w:val="paraChar0"/>
                    <w:rFonts w:ascii="Cambria Math" w:hAnsi="Cambria Math"/>
                  </w:rPr>
                  <m:t>d</m:t>
                </m:r>
              </m:e>
              <m:sup>
                <m:r>
                  <w:rPr>
                    <w:rStyle w:val="paraChar0"/>
                    <w:rFonts w:ascii="Cambria Math" w:hAnsi="Cambria Math"/>
                  </w:rPr>
                  <m:t>'</m:t>
                </m:r>
              </m:sup>
            </m:sSup>
          </m:e>
        </m:d>
      </m:oMath>
      <w:r w:rsidR="00225F1F">
        <w:rPr>
          <w:rStyle w:val="paraChar0"/>
        </w:rPr>
        <w:t>, normalized to sum to 1.</w:t>
      </w:r>
      <w:r w:rsidR="00D5091C">
        <w:rPr>
          <w:rStyle w:val="paraChar0"/>
        </w:rPr>
        <w:t xml:space="preserve"> We use </w:t>
      </w:r>
      <w:r w:rsidR="00D5091C">
        <w:rPr>
          <w:rStyle w:val="paraChar0"/>
          <w:i/>
        </w:rPr>
        <w:t xml:space="preserve">K = </w:t>
      </w:r>
      <w:r w:rsidR="00D5091C">
        <w:rPr>
          <w:rStyle w:val="paraChar0"/>
        </w:rPr>
        <w:t>10 (</w:t>
      </w:r>
      <w:r w:rsidR="005D0EBD">
        <w:rPr>
          <w:rStyle w:val="paraChar0"/>
        </w:rPr>
        <w:t xml:space="preserve">CV </w:t>
      </w:r>
      <w:r w:rsidR="00D5091C">
        <w:rPr>
          <w:rStyle w:val="paraChar0"/>
        </w:rPr>
        <w:t>results not shown).</w:t>
      </w:r>
    </w:p>
    <w:p w14:paraId="41FFCA1C" w14:textId="77777777" w:rsidR="00BC2C79" w:rsidRPr="00032B87" w:rsidRDefault="00BC2C79" w:rsidP="00BC2C79">
      <w:pPr>
        <w:pStyle w:val="Heading3"/>
        <w:numPr>
          <w:ilvl w:val="1"/>
          <w:numId w:val="26"/>
        </w:numPr>
        <w:spacing w:line="276" w:lineRule="auto"/>
        <w:rPr>
          <w:sz w:val="18"/>
          <w:szCs w:val="18"/>
        </w:rPr>
      </w:pPr>
      <w:r>
        <w:rPr>
          <w:sz w:val="18"/>
          <w:szCs w:val="18"/>
        </w:rPr>
        <w:t>Benchmarking t</w:t>
      </w:r>
      <w:r w:rsidRPr="007E6F07">
        <w:rPr>
          <w:sz w:val="18"/>
          <w:szCs w:val="18"/>
        </w:rPr>
        <w:t>ensor completion algorithms</w:t>
      </w:r>
    </w:p>
    <w:p w14:paraId="0CF967F2" w14:textId="6E273BA1" w:rsidR="00BC2C79" w:rsidRDefault="00BC2C79" w:rsidP="00BC2C79">
      <w:pPr>
        <w:pStyle w:val="para-first"/>
      </w:pPr>
      <w:r w:rsidRPr="00130260">
        <w:t>Six tensor completion algorithms were benchmarked for both speed and accuracy</w:t>
      </w:r>
      <w:r>
        <w:t xml:space="preserve">. </w:t>
      </w:r>
      <w:r w:rsidRPr="00130260">
        <w:t>The algorithms are: Tmac</w:t>
      </w:r>
      <w:r w:rsidR="006524F4">
        <w:t xml:space="preserve"> </w:t>
      </w:r>
      <w:r w:rsidR="006524F4">
        <w:fldChar w:fldCharType="begin"/>
      </w:r>
      <w:r w:rsidR="006524F4">
        <w:instrText xml:space="preserve"> ADDIN EN.CITE &lt;EndNote&gt;&lt;Cite&gt;&lt;Author&gt;Xu&lt;/Author&gt;&lt;Year&gt;2013&lt;/Year&gt;&lt;RecNum&gt;339&lt;/RecNum&gt;&lt;DisplayText&gt;(Xu, et al., 2013)&lt;/DisplayText&gt;&lt;record&gt;&lt;rec-number&gt;339&lt;/rec-number&gt;&lt;foreign-keys&gt;&lt;key app="EN" db-id="z5xffwddp5rps0ez2x1xptr4azxt50rspf92" timestamp="1455219551"&gt;339&lt;/key&gt;&lt;/foreign-keys&gt;&lt;ref-type name="Journal Article"&gt;17&lt;/ref-type&gt;&lt;contributors&gt;&lt;authors&gt;&lt;author&gt;Xu, Yangyang&lt;/author&gt;&lt;author&gt;Hao, Ruru&lt;/author&gt;&lt;author&gt;Yin, Wotao&lt;/author&gt;&lt;author&gt;Su, Zhixun&lt;/author&gt;&lt;/authors&gt;&lt;/contributors&gt;&lt;titles&gt;&lt;title&gt;Parallel matrix factorization for low-rank tensor completion&lt;/title&gt;&lt;secondary-title&gt;arXiv preprint arXiv:1312.1254&lt;/secondary-title&gt;&lt;/titles&gt;&lt;periodical&gt;&lt;full-title&gt;arXiv preprint arXiv:1312.1254&lt;/full-title&gt;&lt;/periodical&gt;&lt;dates&gt;&lt;year&gt;2013&lt;/year&gt;&lt;/dates&gt;&lt;urls&gt;&lt;/urls&gt;&lt;/record&gt;&lt;/Cite&gt;&lt;/EndNote&gt;</w:instrText>
      </w:r>
      <w:r w:rsidR="006524F4">
        <w:fldChar w:fldCharType="separate"/>
      </w:r>
      <w:r w:rsidR="006524F4">
        <w:rPr>
          <w:noProof/>
        </w:rPr>
        <w:t>(Xu, et al., 2013)</w:t>
      </w:r>
      <w:r w:rsidR="006524F4">
        <w:fldChar w:fldCharType="end"/>
      </w:r>
      <w:r w:rsidRPr="00130260">
        <w:t xml:space="preserve">;  SiLRTC, HaLRTC, and FaLRTC </w:t>
      </w:r>
      <w:r w:rsidRPr="00130260">
        <w:fldChar w:fldCharType="begin"/>
      </w:r>
      <w:r w:rsidRPr="00130260">
        <w:instrText xml:space="preserve"> ADDIN EN.CITE &lt;EndNote&gt;&lt;Cite&gt;&lt;Author&gt;Liu&lt;/Author&gt;&lt;Year&gt;2013&lt;/Year&gt;&lt;RecNum&gt;183&lt;/RecNum&gt;&lt;DisplayText&gt;(Liu, et al., 2013)&lt;/DisplayText&gt;&lt;record&gt;&lt;rec-number&gt;183&lt;/rec-number&gt;&lt;foreign-keys&gt;&lt;key app="EN" db-id="z5xffwddp5rps0ez2x1xptr4azxt50rspf92" timestamp="1442203574"&gt;183&lt;/key&gt;&lt;/foreign-keys&gt;&lt;ref-type name="Journal Article"&gt;17&lt;/ref-type&gt;&lt;contributors&gt;&lt;authors&gt;&lt;author&gt;Liu, Ji&lt;/author&gt;&lt;author&gt;Musialski, Przemyslaw&lt;/author&gt;&lt;author&gt;Wonka, Peter&lt;/author&gt;&lt;author&gt;Ye, Jieping&lt;/author&gt;&lt;/authors&gt;&lt;/contributors&gt;&lt;titles&gt;&lt;title&gt;Tensor completion for estimating missing values in visual data&lt;/title&gt;&lt;secondary-title&gt;Pattern Analysis and Machine Intelligence, IEEE Transactions on&lt;/secondary-title&gt;&lt;/titles&gt;&lt;periodical&gt;&lt;full-title&gt;Pattern Analysis and Machine Intelligence, IEEE Transactions on&lt;/full-title&gt;&lt;/periodical&gt;&lt;pages&gt;208-220&lt;/pages&gt;&lt;volume&gt;35&lt;/volume&gt;&lt;number&gt;1&lt;/number&gt;&lt;dates&gt;&lt;year&gt;2013&lt;/year&gt;&lt;/dates&gt;&lt;isbn&gt;0162-8828&lt;/isbn&gt;&lt;urls&gt;&lt;/urls&gt;&lt;/record&gt;&lt;/Cite&gt;&lt;/EndNote&gt;</w:instrText>
      </w:r>
      <w:r w:rsidRPr="00130260">
        <w:fldChar w:fldCharType="separate"/>
      </w:r>
      <w:r w:rsidRPr="00130260">
        <w:rPr>
          <w:noProof/>
        </w:rPr>
        <w:t>(Liu, et al., 2013)</w:t>
      </w:r>
      <w:r w:rsidRPr="00130260">
        <w:fldChar w:fldCharType="end"/>
      </w:r>
      <w:r w:rsidRPr="00130260">
        <w:t xml:space="preserve"> and </w:t>
      </w:r>
      <w:r>
        <w:t>‘C</w:t>
      </w:r>
      <w:r w:rsidRPr="00130260">
        <w:t>on</w:t>
      </w:r>
      <w:r>
        <w:t>strained’ and ‘AsM</w:t>
      </w:r>
      <w:r w:rsidRPr="00130260">
        <w:t xml:space="preserve">atrix’ </w:t>
      </w:r>
      <w:r w:rsidRPr="00130260">
        <w:fldChar w:fldCharType="begin"/>
      </w:r>
      <w:r w:rsidRPr="00130260">
        <w:instrText xml:space="preserve"> ADDIN EN.CITE &lt;EndNote&gt;&lt;Cite&gt;&lt;Author&gt;Tomioka&lt;/Author&gt;&lt;Year&gt;2010&lt;/Year&gt;&lt;RecNum&gt;340&lt;/RecNum&gt;&lt;DisplayText&gt;(Tomioka, et al., 2010)&lt;/DisplayText&gt;&lt;record&gt;&lt;rec-number&gt;340&lt;/rec-number&gt;&lt;foreign-keys&gt;&lt;key app="EN" db-id="z5xffwddp5rps0ez2x1xptr4azxt50rspf92" timestamp="1455219774"&gt;340&lt;/key&gt;&lt;/foreign-keys&gt;&lt;ref-type name="Journal Article"&gt;17&lt;/ref-type&gt;&lt;contributors&gt;&lt;authors&gt;&lt;author&gt;Tomioka, Ryota&lt;/author&gt;&lt;author&gt;Hayashi, Kohei&lt;/author&gt;&lt;author&gt;Kashima, Hisashi&lt;/author&gt;&lt;/authors&gt;&lt;/contributors&gt;&lt;titles&gt;&lt;title&gt;Estimation of low-rank tensors via convex optimization&lt;/title&gt;&lt;secondary-title&gt;arXiv preprint arXiv:1010.0789&lt;/secondary-title&gt;&lt;/titles&gt;&lt;periodical&gt;&lt;full-title&gt;arXiv preprint arXiv:1010.0789&lt;/full-title&gt;&lt;/periodical&gt;&lt;dates&gt;&lt;year&gt;2010&lt;/year&gt;&lt;/dates&gt;&lt;urls&gt;&lt;/urls&gt;&lt;/record&gt;&lt;/Cite&gt;&lt;/EndNote&gt;</w:instrText>
      </w:r>
      <w:r w:rsidRPr="00130260">
        <w:fldChar w:fldCharType="separate"/>
      </w:r>
      <w:r w:rsidRPr="00130260">
        <w:rPr>
          <w:noProof/>
        </w:rPr>
        <w:t>(Tomioka, et al., 2010)</w:t>
      </w:r>
      <w:r w:rsidRPr="00130260">
        <w:fldChar w:fldCharType="end"/>
      </w:r>
      <w:r>
        <w:t xml:space="preserve">. </w:t>
      </w:r>
      <w:r w:rsidRPr="00130260">
        <w:t>M</w:t>
      </w:r>
      <w:r w:rsidRPr="007E6F07">
        <w:rPr>
          <w:smallCaps/>
        </w:rPr>
        <w:t>ATLAB</w:t>
      </w:r>
      <w:r w:rsidRPr="00130260">
        <w:t xml:space="preserve"> code for all algorithms was downloaded and used without any algorithmic changes</w:t>
      </w:r>
      <w:r>
        <w:t xml:space="preserve">. </w:t>
      </w:r>
      <w:r w:rsidRPr="00130260">
        <w:t>Some hyperparameters were hand-tuned while others were kept at default values</w:t>
      </w:r>
      <w:r w:rsidR="00D466A8">
        <w:t xml:space="preserve"> (see </w:t>
      </w:r>
      <w:r w:rsidRPr="00130260">
        <w:t xml:space="preserve">Table </w:t>
      </w:r>
      <w:r w:rsidR="00D466A8">
        <w:t>S3)</w:t>
      </w:r>
      <w:r>
        <w:t xml:space="preserve">. 10-fold </w:t>
      </w:r>
      <w:r w:rsidR="0055774D">
        <w:t>CV</w:t>
      </w:r>
      <w:r w:rsidRPr="00130260">
        <w:t xml:space="preserve"> experiments w</w:t>
      </w:r>
      <w:r>
        <w:t>ere</w:t>
      </w:r>
      <w:r w:rsidRPr="00130260">
        <w:t xml:space="preserve"> run on </w:t>
      </w:r>
      <w:r w:rsidR="00205C48">
        <w:t xml:space="preserve">the </w:t>
      </w:r>
      <w:r w:rsidR="004F6610">
        <w:t>s</w:t>
      </w:r>
      <w:r w:rsidR="00205C48" w:rsidRPr="008D1DE8">
        <w:t>mall</w:t>
      </w:r>
      <w:r w:rsidRPr="00130260">
        <w:t xml:space="preserve"> </w:t>
      </w:r>
      <w:r w:rsidR="00420293">
        <w:t xml:space="preserve">tensor. </w:t>
      </w:r>
      <w:r w:rsidRPr="00130260">
        <w:t xml:space="preserve">Results and runtimes are shown in Figure </w:t>
      </w:r>
      <w:r>
        <w:t xml:space="preserve">S4, </w:t>
      </w:r>
      <w:r w:rsidR="00B52EBC">
        <w:t xml:space="preserve">along </w:t>
      </w:r>
      <w:r>
        <w:t>with 1D-Mean, 2D-Mean and</w:t>
      </w:r>
      <w:r w:rsidR="00D759F7">
        <w:t xml:space="preserve"> DNPP</w:t>
      </w:r>
      <w:r>
        <w:t xml:space="preserve">. </w:t>
      </w:r>
      <w:r w:rsidRPr="00130260">
        <w:t xml:space="preserve">FaLRTC was selected </w:t>
      </w:r>
      <w:r>
        <w:t xml:space="preserve">for further </w:t>
      </w:r>
      <w:r w:rsidR="00B52EBC">
        <w:t>study</w:t>
      </w:r>
      <w:r>
        <w:t xml:space="preserve"> </w:t>
      </w:r>
      <w:r w:rsidRPr="00130260">
        <w:t>due to its superior accura</w:t>
      </w:r>
      <w:r>
        <w:t xml:space="preserve">cy and </w:t>
      </w:r>
      <w:r w:rsidR="00B52EBC">
        <w:t>efficiency.</w:t>
      </w:r>
      <w:r>
        <w:t xml:space="preserve"> </w:t>
      </w:r>
    </w:p>
    <w:p w14:paraId="223A2351" w14:textId="328E3B92" w:rsidR="00032B87" w:rsidRPr="00032B87" w:rsidRDefault="00032B87">
      <w:pPr>
        <w:pStyle w:val="Heading3"/>
        <w:numPr>
          <w:ilvl w:val="1"/>
          <w:numId w:val="26"/>
        </w:numPr>
        <w:spacing w:line="276" w:lineRule="auto"/>
        <w:rPr>
          <w:sz w:val="18"/>
          <w:szCs w:val="18"/>
        </w:rPr>
      </w:pPr>
      <w:r>
        <w:rPr>
          <w:sz w:val="18"/>
          <w:szCs w:val="18"/>
        </w:rPr>
        <w:t>The Fast, Low-Rank Tensor C</w:t>
      </w:r>
      <w:r w:rsidRPr="00FB03C0">
        <w:rPr>
          <w:sz w:val="18"/>
          <w:szCs w:val="18"/>
        </w:rPr>
        <w:t>ompletion algorithm</w:t>
      </w:r>
    </w:p>
    <w:p w14:paraId="32906FAA" w14:textId="5E01F37F" w:rsidR="005F33CA" w:rsidRPr="00232B2C" w:rsidRDefault="0078348F" w:rsidP="00DD7849">
      <w:pPr>
        <w:pStyle w:val="para1"/>
        <w:ind w:firstLine="0"/>
      </w:pPr>
      <w:r w:rsidRPr="00675EFD">
        <w:rPr>
          <w:rStyle w:val="para-firstChar"/>
        </w:rPr>
        <w:t xml:space="preserve">The </w:t>
      </w:r>
      <w:r w:rsidR="00571E63">
        <w:rPr>
          <w:rStyle w:val="para-firstChar"/>
        </w:rPr>
        <w:t>FaLRTC algorithm</w:t>
      </w:r>
      <w:r w:rsidRPr="00675EFD">
        <w:rPr>
          <w:rStyle w:val="para-firstChar"/>
        </w:rPr>
        <w:t xml:space="preserve"> </w:t>
      </w:r>
      <w:r w:rsidRPr="00675EFD">
        <w:rPr>
          <w:rStyle w:val="para-firstChar"/>
        </w:rPr>
        <w:fldChar w:fldCharType="begin"/>
      </w:r>
      <w:r w:rsidRPr="00675EFD">
        <w:rPr>
          <w:rStyle w:val="para-firstChar"/>
        </w:rPr>
        <w:instrText xml:space="preserve"> ADDIN EN.CITE &lt;EndNote&gt;&lt;Cite&gt;&lt;Author&gt;Liu&lt;/Author&gt;&lt;Year&gt;2013&lt;/Year&gt;&lt;RecNum&gt;183&lt;/RecNum&gt;&lt;DisplayText&gt;(Liu, et al., 2013)&lt;/DisplayText&gt;&lt;record&gt;&lt;rec-number&gt;183&lt;/rec-number&gt;&lt;foreign-keys&gt;&lt;key app="EN" db-id="z5xffwddp5rps0ez2x1xptr4azxt50rspf92" timestamp="1442203574"&gt;183&lt;/key&gt;&lt;/foreign-keys&gt;&lt;ref-type name="Journal Article"&gt;17&lt;/ref-type&gt;&lt;contributors&gt;&lt;authors&gt;&lt;author&gt;Liu, Ji&lt;/author&gt;&lt;author&gt;Musialski, Przemyslaw&lt;/author&gt;&lt;author&gt;Wonka, Peter&lt;/author&gt;&lt;author&gt;Ye, Jieping&lt;/author&gt;&lt;/authors&gt;&lt;/contributors&gt;&lt;titles&gt;&lt;title&gt;Tensor completion for estimating missing values in visual data&lt;/title&gt;&lt;secondary-title&gt;Pattern Analysis and Machine Intelligence, IEEE Transactions on&lt;/secondary-title&gt;&lt;/titles&gt;&lt;periodical&gt;&lt;full-title&gt;Pattern Analysis and Machine Intelligence, IEEE Transactions on&lt;/full-title&gt;&lt;/periodical&gt;&lt;pages&gt;208-220&lt;/pages&gt;&lt;volume&gt;35&lt;/volume&gt;&lt;number&gt;1&lt;/number&gt;&lt;dates&gt;&lt;year&gt;2013&lt;/year&gt;&lt;/dates&gt;&lt;isbn&gt;0162-8828&lt;/isbn&gt;&lt;urls&gt;&lt;/urls&gt;&lt;/record&gt;&lt;/Cite&gt;&lt;/EndNote&gt;</w:instrText>
      </w:r>
      <w:r w:rsidRPr="00675EFD">
        <w:rPr>
          <w:rStyle w:val="para-firstChar"/>
        </w:rPr>
        <w:fldChar w:fldCharType="separate"/>
      </w:r>
      <w:r w:rsidRPr="00675EFD">
        <w:rPr>
          <w:rStyle w:val="para-firstChar"/>
        </w:rPr>
        <w:t>(Liu, et al., 2013)</w:t>
      </w:r>
      <w:r w:rsidRPr="00675EFD">
        <w:rPr>
          <w:rStyle w:val="para-firstChar"/>
        </w:rPr>
        <w:fldChar w:fldCharType="end"/>
      </w:r>
      <w:r w:rsidR="0033305B">
        <w:rPr>
          <w:rStyle w:val="para-firstChar"/>
        </w:rPr>
        <w:t xml:space="preserve"> </w:t>
      </w:r>
      <w:r w:rsidRPr="00675EFD">
        <w:rPr>
          <w:rStyle w:val="para-firstChar"/>
        </w:rPr>
        <w:t xml:space="preserve">is sometimes referred to herein as </w:t>
      </w:r>
      <w:r w:rsidR="009C07EF" w:rsidRPr="00675EFD">
        <w:rPr>
          <w:rStyle w:val="para-firstChar"/>
        </w:rPr>
        <w:t>simply ‘Tensor’ or ‘</w:t>
      </w:r>
      <w:r w:rsidRPr="00675EFD">
        <w:rPr>
          <w:rStyle w:val="para-firstChar"/>
        </w:rPr>
        <w:t>the tensor approach.</w:t>
      </w:r>
      <w:r w:rsidR="009C07EF" w:rsidRPr="00675EFD">
        <w:rPr>
          <w:rStyle w:val="para-firstChar"/>
        </w:rPr>
        <w:t>’</w:t>
      </w:r>
      <w:r w:rsidR="00724FD0" w:rsidRPr="00675EFD">
        <w:rPr>
          <w:rStyle w:val="para-firstChar"/>
        </w:rPr>
        <w:t xml:space="preserve"> We </w:t>
      </w:r>
      <w:r w:rsidR="00EC6F39">
        <w:rPr>
          <w:rStyle w:val="para-firstChar"/>
        </w:rPr>
        <w:t xml:space="preserve">briefly </w:t>
      </w:r>
      <w:r w:rsidR="00724FD0" w:rsidRPr="00675EFD">
        <w:rPr>
          <w:rStyle w:val="para-firstChar"/>
        </w:rPr>
        <w:t xml:space="preserve">describe </w:t>
      </w:r>
      <w:r w:rsidR="00442921">
        <w:rPr>
          <w:rStyle w:val="para-firstChar"/>
        </w:rPr>
        <w:t>the</w:t>
      </w:r>
      <w:r w:rsidRPr="00675EFD">
        <w:rPr>
          <w:rStyle w:val="para-firstChar"/>
        </w:rPr>
        <w:t xml:space="preserve"> alg</w:t>
      </w:r>
      <w:r w:rsidRPr="00675EFD">
        <w:rPr>
          <w:rStyle w:val="para-firstChar"/>
        </w:rPr>
        <w:t>o</w:t>
      </w:r>
      <w:r w:rsidRPr="00675EFD">
        <w:rPr>
          <w:rStyle w:val="para-firstChar"/>
        </w:rPr>
        <w:t>rithm here</w:t>
      </w:r>
      <w:r w:rsidR="00EC6F39">
        <w:rPr>
          <w:rStyle w:val="para-firstChar"/>
        </w:rPr>
        <w:t>, in a simplified form</w:t>
      </w:r>
      <w:r w:rsidR="007A0688">
        <w:rPr>
          <w:rStyle w:val="para-firstChar"/>
        </w:rPr>
        <w:t xml:space="preserve"> (see Figure 2</w:t>
      </w:r>
      <w:r w:rsidR="00163C8B">
        <w:rPr>
          <w:rStyle w:val="para-firstChar"/>
        </w:rPr>
        <w:t>F</w:t>
      </w:r>
      <w:r w:rsidR="00DC022E">
        <w:rPr>
          <w:rStyle w:val="para-firstChar"/>
        </w:rPr>
        <w:t>)</w:t>
      </w:r>
      <w:r w:rsidR="00EC6F39">
        <w:rPr>
          <w:rStyle w:val="para-firstChar"/>
        </w:rPr>
        <w:t>.</w:t>
      </w:r>
      <w:r w:rsidR="00EE2ADE" w:rsidRPr="00675EFD">
        <w:rPr>
          <w:rStyle w:val="para-firstChar"/>
        </w:rPr>
        <w:t xml:space="preserve"> </w:t>
      </w:r>
      <w:r w:rsidR="00ED1F92">
        <w:rPr>
          <w:rStyle w:val="para-firstChar"/>
        </w:rPr>
        <w:t>Like</w:t>
      </w:r>
      <w:r w:rsidRPr="00675EFD">
        <w:rPr>
          <w:rStyle w:val="para-firstChar"/>
        </w:rPr>
        <w:t xml:space="preserve"> most tensor compl</w:t>
      </w:r>
      <w:r w:rsidRPr="00675EFD">
        <w:rPr>
          <w:rStyle w:val="para-firstChar"/>
        </w:rPr>
        <w:t>e</w:t>
      </w:r>
      <w:r w:rsidRPr="00675EFD">
        <w:rPr>
          <w:rStyle w:val="para-firstChar"/>
        </w:rPr>
        <w:t xml:space="preserve">tion algorithms, </w:t>
      </w:r>
      <w:r w:rsidR="00ED1F92">
        <w:rPr>
          <w:rStyle w:val="para-firstChar"/>
        </w:rPr>
        <w:t xml:space="preserve">FaLRTC </w:t>
      </w:r>
      <w:r w:rsidRPr="00675EFD">
        <w:rPr>
          <w:rStyle w:val="para-firstChar"/>
        </w:rPr>
        <w:t>assumes that the data has some low-rank stru</w:t>
      </w:r>
      <w:r w:rsidRPr="00675EFD">
        <w:rPr>
          <w:rStyle w:val="para-firstChar"/>
        </w:rPr>
        <w:t>c</w:t>
      </w:r>
      <w:r w:rsidRPr="00675EFD">
        <w:rPr>
          <w:rStyle w:val="para-firstChar"/>
        </w:rPr>
        <w:t>ture</w:t>
      </w:r>
      <w:r w:rsidR="00EE2ADE" w:rsidRPr="00675EFD">
        <w:rPr>
          <w:rStyle w:val="para-firstChar"/>
        </w:rPr>
        <w:t xml:space="preserve">. </w:t>
      </w:r>
      <w:r w:rsidRPr="00675EFD">
        <w:rPr>
          <w:rStyle w:val="para-firstChar"/>
        </w:rPr>
        <w:t xml:space="preserve">While there is a notion of rank for a tensor </w:t>
      </w:r>
      <w:r w:rsidRPr="00675EFD">
        <w:rPr>
          <w:rStyle w:val="para-firstChar"/>
        </w:rPr>
        <w:fldChar w:fldCharType="begin"/>
      </w:r>
      <w:r w:rsidRPr="00675EFD">
        <w:rPr>
          <w:rStyle w:val="para-firstChar"/>
        </w:rPr>
        <w:instrText xml:space="preserve"> ADDIN EN.CITE &lt;EndNote&gt;&lt;Cite&gt;&lt;Author&gt;Kolda&lt;/Author&gt;&lt;Year&gt;2009&lt;/Year&gt;&lt;RecNum&gt;341&lt;/RecNum&gt;&lt;DisplayText&gt;(Kolda and Bader, 2009)&lt;/DisplayText&gt;&lt;record&gt;&lt;rec-number&gt;341&lt;/rec-number&gt;&lt;foreign-keys&gt;&lt;key app="EN" db-id="z5xffwddp5rps0ez2x1xptr4azxt50rspf92" timestamp="1455259425"&gt;341&lt;/key&gt;&lt;/foreign-keys&gt;&lt;ref-type name="Journal Article"&gt;17&lt;/ref-type&gt;&lt;contributors&gt;&lt;authors&gt;&lt;author&gt;Kolda, Tamara G&lt;/author&gt;&lt;author&gt;Bader, Brett W&lt;/author&gt;&lt;/authors&gt;&lt;/contributors&gt;&lt;titles&gt;&lt;title&gt;Tensor decompositions and applications&lt;/title&gt;&lt;secondary-title&gt;SIAM review&lt;/secondary-title&gt;&lt;/titles&gt;&lt;periodical&gt;&lt;full-title&gt;SIAM review&lt;/full-title&gt;&lt;/periodical&gt;&lt;pages&gt;455-500&lt;/pages&gt;&lt;volume&gt;51&lt;/volume&gt;&lt;number&gt;3&lt;/number&gt;&lt;dates&gt;&lt;year&gt;2009&lt;/year&gt;&lt;/dates&gt;&lt;isbn&gt;0036-1445&lt;/isbn&gt;&lt;urls&gt;&lt;/urls&gt;&lt;/record&gt;&lt;/Cite&gt;&lt;/EndNote&gt;</w:instrText>
      </w:r>
      <w:r w:rsidRPr="00675EFD">
        <w:rPr>
          <w:rStyle w:val="para-firstChar"/>
        </w:rPr>
        <w:fldChar w:fldCharType="separate"/>
      </w:r>
      <w:r w:rsidRPr="00675EFD">
        <w:rPr>
          <w:rStyle w:val="para-firstChar"/>
        </w:rPr>
        <w:t>(Kolda and Bader, 2009)</w:t>
      </w:r>
      <w:r w:rsidRPr="00675EFD">
        <w:rPr>
          <w:rStyle w:val="para-firstChar"/>
        </w:rPr>
        <w:fldChar w:fldCharType="end"/>
      </w:r>
      <w:r w:rsidRPr="00675EFD">
        <w:rPr>
          <w:rStyle w:val="para-firstChar"/>
        </w:rPr>
        <w:t xml:space="preserve">, </w:t>
      </w:r>
      <w:r w:rsidR="003078DF" w:rsidRPr="00675EFD">
        <w:rPr>
          <w:rStyle w:val="para-firstChar"/>
        </w:rPr>
        <w:t>this</w:t>
      </w:r>
      <w:r w:rsidRPr="00675EFD">
        <w:rPr>
          <w:rStyle w:val="para-firstChar"/>
        </w:rPr>
        <w:t xml:space="preserve"> is in general hard to compute</w:t>
      </w:r>
      <w:r w:rsidR="00044C88">
        <w:rPr>
          <w:rStyle w:val="para-firstChar"/>
        </w:rPr>
        <w:t>.</w:t>
      </w:r>
      <w:r w:rsidRPr="00675EFD">
        <w:rPr>
          <w:rStyle w:val="para-firstChar"/>
        </w:rPr>
        <w:t xml:space="preserve"> </w:t>
      </w:r>
      <w:r w:rsidR="00044C88">
        <w:rPr>
          <w:rStyle w:val="para-firstChar"/>
        </w:rPr>
        <w:t>H</w:t>
      </w:r>
      <w:r w:rsidRPr="00675EFD">
        <w:rPr>
          <w:rStyle w:val="para-firstChar"/>
        </w:rPr>
        <w:t>ence</w:t>
      </w:r>
      <w:r w:rsidR="00044C88">
        <w:rPr>
          <w:rStyle w:val="para-firstChar"/>
        </w:rPr>
        <w:t>, FaLRTC</w:t>
      </w:r>
      <w:r w:rsidRPr="00675EFD">
        <w:rPr>
          <w:rStyle w:val="para-firstChar"/>
        </w:rPr>
        <w:t xml:space="preserve"> resorts to low-rank matrix approximations instead</w:t>
      </w:r>
      <w:r w:rsidR="00EE2ADE" w:rsidRPr="00675EFD">
        <w:rPr>
          <w:rStyle w:val="para-firstChar"/>
        </w:rPr>
        <w:t xml:space="preserve">. </w:t>
      </w:r>
      <w:r w:rsidRPr="00675EFD">
        <w:rPr>
          <w:rStyle w:val="para-firstChar"/>
        </w:rPr>
        <w:t xml:space="preserve">A three-dimensional tensor can be reshaped or ‘unfolded’ </w:t>
      </w:r>
      <w:r w:rsidR="00DC022E">
        <w:rPr>
          <w:rStyle w:val="para-firstChar"/>
        </w:rPr>
        <w:t xml:space="preserve">into matrices </w:t>
      </w:r>
      <w:r w:rsidRPr="00675EFD">
        <w:rPr>
          <w:rStyle w:val="para-firstChar"/>
        </w:rPr>
        <w:t xml:space="preserve">in three </w:t>
      </w:r>
      <w:r w:rsidR="00DC022E">
        <w:rPr>
          <w:rStyle w:val="para-firstChar"/>
        </w:rPr>
        <w:t xml:space="preserve">mathematically </w:t>
      </w:r>
      <w:r w:rsidRPr="00675EFD">
        <w:rPr>
          <w:rStyle w:val="para-firstChar"/>
        </w:rPr>
        <w:t xml:space="preserve">distinct ways </w:t>
      </w:r>
      <w:r w:rsidRPr="00675EFD">
        <w:rPr>
          <w:rStyle w:val="para-firstChar"/>
        </w:rPr>
        <w:fldChar w:fldCharType="begin"/>
      </w:r>
      <w:r w:rsidRPr="00675EFD">
        <w:rPr>
          <w:rStyle w:val="para-firstChar"/>
        </w:rPr>
        <w:instrText xml:space="preserve"> ADDIN EN.CITE &lt;EndNote&gt;&lt;Cite&gt;&lt;Author&gt;Kolda&lt;/Author&gt;&lt;Year&gt;2009&lt;/Year&gt;&lt;RecNum&gt;341&lt;/RecNum&gt;&lt;DisplayText&gt;(Kolda and Bader, 2009)&lt;/DisplayText&gt;&lt;record&gt;&lt;rec-number&gt;341&lt;/rec-number&gt;&lt;foreign-keys&gt;&lt;key app="EN" db-id="z5xffwddp5rps0ez2x1xptr4azxt50rspf92" timestamp="1455259425"&gt;341&lt;/key&gt;&lt;/foreign-keys&gt;&lt;ref-type name="Journal Article"&gt;17&lt;/ref-type&gt;&lt;contributors&gt;&lt;authors&gt;&lt;author&gt;Kolda, Tamara G&lt;/author&gt;&lt;author&gt;Bader, Brett W&lt;/author&gt;&lt;/authors&gt;&lt;/contributors&gt;&lt;titles&gt;&lt;title&gt;Tensor decompositions and applications&lt;/title&gt;&lt;secondary-title&gt;SIAM review&lt;/secondary-title&gt;&lt;/titles&gt;&lt;periodical&gt;&lt;full-title&gt;SIAM review&lt;/full-title&gt;&lt;/periodical&gt;&lt;pages&gt;455-500&lt;/pages&gt;&lt;volume&gt;51&lt;/volume&gt;&lt;number&gt;3&lt;/number&gt;&lt;dates&gt;&lt;year&gt;2009&lt;/year&gt;&lt;/dates&gt;&lt;isbn&gt;0036-1445&lt;/isbn&gt;&lt;urls&gt;&lt;/urls&gt;&lt;/record&gt;&lt;/Cite&gt;&lt;/EndNote&gt;</w:instrText>
      </w:r>
      <w:r w:rsidRPr="00675EFD">
        <w:rPr>
          <w:rStyle w:val="para-firstChar"/>
        </w:rPr>
        <w:fldChar w:fldCharType="separate"/>
      </w:r>
      <w:r w:rsidRPr="00675EFD">
        <w:rPr>
          <w:rStyle w:val="para-firstChar"/>
        </w:rPr>
        <w:t>(Kolda and Bader, 2009)</w:t>
      </w:r>
      <w:r w:rsidRPr="00675EFD">
        <w:rPr>
          <w:rStyle w:val="para-firstChar"/>
        </w:rPr>
        <w:fldChar w:fldCharType="end"/>
      </w:r>
      <w:r w:rsidRPr="00675EFD">
        <w:rPr>
          <w:rStyle w:val="para-firstChar"/>
        </w:rPr>
        <w:t xml:space="preserve">, i.e. a </w:t>
      </w:r>
      <m:oMath>
        <m:r>
          <w:rPr>
            <w:rStyle w:val="para-firstChar"/>
            <w:rFonts w:ascii="Cambria Math" w:hAnsi="Cambria Math"/>
          </w:rPr>
          <m:t>D×C×G</m:t>
        </m:r>
      </m:oMath>
      <w:r w:rsidRPr="00675EFD">
        <w:rPr>
          <w:rStyle w:val="para-firstChar"/>
        </w:rPr>
        <w:t xml:space="preserve"> tensor can be unfolded into a </w:t>
      </w:r>
      <m:oMath>
        <m:r>
          <w:rPr>
            <w:rStyle w:val="para-firstChar"/>
            <w:rFonts w:ascii="Cambria Math" w:hAnsi="Cambria Math"/>
          </w:rPr>
          <m:t>D×</m:t>
        </m:r>
        <m:d>
          <m:dPr>
            <m:ctrlPr>
              <w:rPr>
                <w:rStyle w:val="para-firstChar"/>
                <w:rFonts w:ascii="Cambria Math" w:hAnsi="Cambria Math"/>
                <w:i/>
              </w:rPr>
            </m:ctrlPr>
          </m:dPr>
          <m:e>
            <m:r>
              <w:rPr>
                <w:rStyle w:val="para-firstChar"/>
                <w:rFonts w:ascii="Cambria Math" w:hAnsi="Cambria Math"/>
              </w:rPr>
              <m:t>CG</m:t>
            </m:r>
          </m:e>
        </m:d>
      </m:oMath>
      <w:r w:rsidRPr="00675EFD">
        <w:rPr>
          <w:rStyle w:val="para-firstChar"/>
        </w:rPr>
        <w:t xml:space="preserve">, a </w:t>
      </w:r>
      <m:oMath>
        <m:r>
          <w:rPr>
            <w:rStyle w:val="para-firstChar"/>
            <w:rFonts w:ascii="Cambria Math" w:hAnsi="Cambria Math"/>
          </w:rPr>
          <m:t>C×</m:t>
        </m:r>
        <m:d>
          <m:dPr>
            <m:ctrlPr>
              <w:rPr>
                <w:rStyle w:val="para-firstChar"/>
                <w:rFonts w:ascii="Cambria Math" w:hAnsi="Cambria Math"/>
                <w:i/>
              </w:rPr>
            </m:ctrlPr>
          </m:dPr>
          <m:e>
            <m:r>
              <w:rPr>
                <w:rStyle w:val="para-firstChar"/>
                <w:rFonts w:ascii="Cambria Math" w:hAnsi="Cambria Math"/>
              </w:rPr>
              <m:t>DG</m:t>
            </m:r>
          </m:e>
        </m:d>
      </m:oMath>
      <w:r w:rsidR="00C47314">
        <w:rPr>
          <w:rStyle w:val="para-firstChar"/>
        </w:rPr>
        <w:t>,</w:t>
      </w:r>
      <w:r w:rsidR="00ED1F92">
        <w:rPr>
          <w:rStyle w:val="para-firstChar"/>
        </w:rPr>
        <w:t xml:space="preserve"> </w:t>
      </w:r>
      <w:r w:rsidR="00C47314">
        <w:rPr>
          <w:rStyle w:val="para-firstChar"/>
        </w:rPr>
        <w:t xml:space="preserve">and </w:t>
      </w:r>
      <w:r w:rsidRPr="00675EFD">
        <w:rPr>
          <w:rStyle w:val="para-firstChar"/>
        </w:rPr>
        <w:t xml:space="preserve">a </w:t>
      </w:r>
      <m:oMath>
        <m:r>
          <w:rPr>
            <w:rStyle w:val="para-firstChar"/>
            <w:rFonts w:ascii="Cambria Math" w:hAnsi="Cambria Math"/>
          </w:rPr>
          <m:t>G×</m:t>
        </m:r>
        <m:d>
          <m:dPr>
            <m:ctrlPr>
              <w:rPr>
                <w:rStyle w:val="para-firstChar"/>
                <w:rFonts w:ascii="Cambria Math" w:hAnsi="Cambria Math"/>
                <w:i/>
              </w:rPr>
            </m:ctrlPr>
          </m:dPr>
          <m:e>
            <m:r>
              <w:rPr>
                <w:rStyle w:val="para-firstChar"/>
                <w:rFonts w:ascii="Cambria Math" w:hAnsi="Cambria Math"/>
              </w:rPr>
              <m:t>DC</m:t>
            </m:r>
          </m:e>
        </m:d>
      </m:oMath>
      <w:r w:rsidR="00ED1F92">
        <w:rPr>
          <w:rStyle w:val="para-firstChar"/>
        </w:rPr>
        <w:t xml:space="preserve"> </w:t>
      </w:r>
      <w:r w:rsidRPr="00675EFD">
        <w:rPr>
          <w:rStyle w:val="para-firstChar"/>
        </w:rPr>
        <w:t>matrix</w:t>
      </w:r>
      <w:r w:rsidR="00EE2ADE" w:rsidRPr="00675EFD">
        <w:rPr>
          <w:rStyle w:val="para-firstChar"/>
        </w:rPr>
        <w:t xml:space="preserve">. </w:t>
      </w:r>
      <w:r w:rsidRPr="00675EFD">
        <w:rPr>
          <w:rStyle w:val="para-firstChar"/>
        </w:rPr>
        <w:t>The algorithm form</w:t>
      </w:r>
      <w:r w:rsidR="00DC022E">
        <w:rPr>
          <w:rStyle w:val="para-firstChar"/>
        </w:rPr>
        <w:t>s</w:t>
      </w:r>
      <w:r w:rsidRPr="00675EFD">
        <w:rPr>
          <w:rStyle w:val="para-firstChar"/>
        </w:rPr>
        <w:t xml:space="preserve"> all three </w:t>
      </w:r>
      <w:r w:rsidR="00DC022E">
        <w:rPr>
          <w:rStyle w:val="para-firstChar"/>
        </w:rPr>
        <w:t xml:space="preserve">such </w:t>
      </w:r>
      <w:r w:rsidRPr="00675EFD">
        <w:rPr>
          <w:rStyle w:val="para-firstChar"/>
        </w:rPr>
        <w:t>matr</w:t>
      </w:r>
      <w:r w:rsidRPr="00675EFD">
        <w:rPr>
          <w:rStyle w:val="para-firstChar"/>
        </w:rPr>
        <w:t>i</w:t>
      </w:r>
      <w:r w:rsidRPr="00675EFD">
        <w:rPr>
          <w:rStyle w:val="para-firstChar"/>
        </w:rPr>
        <w:t xml:space="preserve">ces, and then performs low-rank matrix </w:t>
      </w:r>
      <w:r w:rsidR="00BE3ACC">
        <w:rPr>
          <w:rStyle w:val="para-firstChar"/>
        </w:rPr>
        <w:t>approximation</w:t>
      </w:r>
      <w:r w:rsidR="00BE3ACC" w:rsidRPr="00675EFD">
        <w:rPr>
          <w:rStyle w:val="para-firstChar"/>
        </w:rPr>
        <w:t xml:space="preserve"> </w:t>
      </w:r>
      <w:r w:rsidR="00954809" w:rsidRPr="00675EFD">
        <w:rPr>
          <w:rStyle w:val="para-firstChar"/>
        </w:rPr>
        <w:t>via a spectral met</w:t>
      </w:r>
      <w:r w:rsidR="00954809" w:rsidRPr="00675EFD">
        <w:rPr>
          <w:rStyle w:val="para-firstChar"/>
        </w:rPr>
        <w:t>h</w:t>
      </w:r>
      <w:r w:rsidR="00954809" w:rsidRPr="00675EFD">
        <w:rPr>
          <w:rStyle w:val="para-firstChar"/>
        </w:rPr>
        <w:t>od</w:t>
      </w:r>
      <w:r w:rsidR="0059091B" w:rsidRPr="00675EFD">
        <w:rPr>
          <w:rStyle w:val="para-firstChar"/>
        </w:rPr>
        <w:t xml:space="preserve">. </w:t>
      </w:r>
      <w:r w:rsidRPr="00675EFD">
        <w:rPr>
          <w:rStyle w:val="para-firstChar"/>
        </w:rPr>
        <w:t xml:space="preserve">The prediction of missing values is </w:t>
      </w:r>
      <w:r w:rsidR="0033305B">
        <w:rPr>
          <w:rStyle w:val="para-firstChar"/>
        </w:rPr>
        <w:t>based on a</w:t>
      </w:r>
      <w:r w:rsidRPr="00675EFD">
        <w:rPr>
          <w:rStyle w:val="para-firstChar"/>
        </w:rPr>
        <w:t xml:space="preserve"> weighted comb</w:t>
      </w:r>
      <w:r w:rsidRPr="00675EFD">
        <w:rPr>
          <w:rStyle w:val="para-firstChar"/>
        </w:rPr>
        <w:t>i</w:t>
      </w:r>
      <w:r w:rsidRPr="00675EFD">
        <w:rPr>
          <w:rStyle w:val="para-firstChar"/>
        </w:rPr>
        <w:t xml:space="preserve">nation of the three matrix-derived estimates, where these weights </w:t>
      </w:r>
      <w:r w:rsidR="00DB59F1">
        <w:rPr>
          <w:rStyle w:val="para-firstChar"/>
        </w:rPr>
        <w:t>(</w:t>
      </w:r>
      <m:oMath>
        <m:sSub>
          <m:sSubPr>
            <m:ctrlPr>
              <w:rPr>
                <w:rStyle w:val="para-firstChar"/>
                <w:rFonts w:ascii="Cambria Math" w:hAnsi="Cambria Math"/>
                <w:i/>
              </w:rPr>
            </m:ctrlPr>
          </m:sSubPr>
          <m:e>
            <m:r>
              <w:rPr>
                <w:rStyle w:val="para-firstChar"/>
                <w:rFonts w:ascii="Cambria Math" w:hAnsi="Cambria Math"/>
              </w:rPr>
              <m:t>α</m:t>
            </m:r>
          </m:e>
          <m:sub>
            <m:r>
              <w:rPr>
                <w:rStyle w:val="para-firstChar"/>
                <w:rFonts w:ascii="Cambria Math" w:hAnsi="Cambria Math"/>
              </w:rPr>
              <m:t>i</m:t>
            </m:r>
          </m:sub>
        </m:sSub>
        <m:r>
          <w:rPr>
            <w:rStyle w:val="para-firstChar"/>
            <w:rFonts w:ascii="Cambria Math" w:hAnsi="Cambria Math"/>
          </w:rPr>
          <m:t xml:space="preserve">, i=1,2,3) </m:t>
        </m:r>
      </m:oMath>
      <w:r w:rsidRPr="00675EFD">
        <w:rPr>
          <w:rStyle w:val="para-firstChar"/>
        </w:rPr>
        <w:t xml:space="preserve">are </w:t>
      </w:r>
      <w:r w:rsidR="000320A7" w:rsidRPr="00675EFD">
        <w:rPr>
          <w:rStyle w:val="para-firstChar"/>
        </w:rPr>
        <w:t xml:space="preserve">user-defined </w:t>
      </w:r>
      <w:r w:rsidR="003F45FC" w:rsidRPr="00675EFD">
        <w:rPr>
          <w:rStyle w:val="para-firstChar"/>
        </w:rPr>
        <w:t>parameters</w:t>
      </w:r>
      <w:r w:rsidR="000320A7" w:rsidRPr="00675EFD">
        <w:rPr>
          <w:rStyle w:val="para-firstChar"/>
        </w:rPr>
        <w:t>, constrained to be positive and sum to one</w:t>
      </w:r>
      <w:r w:rsidR="00EE2ADE" w:rsidRPr="00675EFD">
        <w:rPr>
          <w:rStyle w:val="para-firstChar"/>
        </w:rPr>
        <w:t xml:space="preserve">. </w:t>
      </w:r>
      <w:r w:rsidR="00DA7587">
        <w:rPr>
          <w:rStyle w:val="para-firstChar"/>
        </w:rPr>
        <w:t>O</w:t>
      </w:r>
      <w:r w:rsidR="00DA7587">
        <w:rPr>
          <w:rStyle w:val="para-firstChar"/>
        </w:rPr>
        <w:t>b</w:t>
      </w:r>
      <w:r w:rsidR="00DA7587">
        <w:rPr>
          <w:rStyle w:val="para-firstChar"/>
        </w:rPr>
        <w:t>served elements are reset to their true values, and then this</w:t>
      </w:r>
      <w:r w:rsidR="00E87FDF" w:rsidRPr="00675EFD">
        <w:rPr>
          <w:rStyle w:val="para-firstChar"/>
        </w:rPr>
        <w:t xml:space="preserve"> </w:t>
      </w:r>
      <w:r w:rsidR="00DA57F0">
        <w:rPr>
          <w:rStyle w:val="para-firstChar"/>
        </w:rPr>
        <w:t>process is ite</w:t>
      </w:r>
      <w:r w:rsidR="00DA57F0">
        <w:rPr>
          <w:rStyle w:val="para-firstChar"/>
        </w:rPr>
        <w:t>r</w:t>
      </w:r>
      <w:r w:rsidR="00DA57F0">
        <w:rPr>
          <w:rStyle w:val="para-firstChar"/>
        </w:rPr>
        <w:t>ated</w:t>
      </w:r>
      <w:r w:rsidR="00045E64" w:rsidRPr="00675EFD">
        <w:rPr>
          <w:rStyle w:val="para-firstChar"/>
        </w:rPr>
        <w:t xml:space="preserve"> using gradient descent </w:t>
      </w:r>
      <w:r w:rsidR="009D4CB9">
        <w:rPr>
          <w:rStyle w:val="para-firstChar"/>
        </w:rPr>
        <w:t>to</w:t>
      </w:r>
      <w:r w:rsidR="00DB59F1">
        <w:rPr>
          <w:rStyle w:val="para-firstChar"/>
        </w:rPr>
        <w:t xml:space="preserve"> mini</w:t>
      </w:r>
      <w:r w:rsidR="009D4CB9">
        <w:rPr>
          <w:rStyle w:val="para-firstChar"/>
        </w:rPr>
        <w:t>mize</w:t>
      </w:r>
      <w:r w:rsidR="00DB59F1">
        <w:rPr>
          <w:rStyle w:val="para-firstChar"/>
        </w:rPr>
        <w:t xml:space="preserve"> </w:t>
      </w:r>
      <w:r w:rsidR="009D4CB9">
        <w:rPr>
          <w:rStyle w:val="para-firstChar"/>
        </w:rPr>
        <w:t>(</w:t>
      </w:r>
      <w:r w:rsidR="00DB59F1">
        <w:rPr>
          <w:rStyle w:val="para-firstChar"/>
        </w:rPr>
        <w:t>an upper bound on</w:t>
      </w:r>
      <w:r w:rsidR="009D4CB9">
        <w:rPr>
          <w:rStyle w:val="para-firstChar"/>
        </w:rPr>
        <w:t>)</w:t>
      </w:r>
      <w:r w:rsidR="00DB59F1">
        <w:rPr>
          <w:rStyle w:val="para-firstChar"/>
        </w:rPr>
        <w:t xml:space="preserve"> the matrix ranks</w:t>
      </w:r>
      <w:r w:rsidR="00EE2ADE" w:rsidRPr="00675EFD">
        <w:rPr>
          <w:rStyle w:val="para-firstChar"/>
        </w:rPr>
        <w:t xml:space="preserve">. </w:t>
      </w:r>
      <w:r w:rsidR="00490EBB">
        <w:t>D</w:t>
      </w:r>
      <w:r w:rsidR="00490EBB" w:rsidRPr="00490EBB">
        <w:t xml:space="preserve">ue to the </w:t>
      </w:r>
      <w:r w:rsidR="00ED1F92">
        <w:t>column-structured</w:t>
      </w:r>
      <w:r w:rsidR="00DB59F1">
        <w:t xml:space="preserve"> </w:t>
      </w:r>
      <w:r w:rsidR="00490EBB" w:rsidRPr="00490EBB">
        <w:t xml:space="preserve">pattern of missing </w:t>
      </w:r>
      <w:r w:rsidR="00494325">
        <w:t>entries in our te</w:t>
      </w:r>
      <w:r w:rsidR="00494325">
        <w:t>n</w:t>
      </w:r>
      <w:r w:rsidR="00494325">
        <w:t>sor</w:t>
      </w:r>
      <w:r w:rsidR="00DC022E">
        <w:t>s</w:t>
      </w:r>
      <w:r w:rsidR="00494325">
        <w:t>, gene</w:t>
      </w:r>
      <w:r w:rsidR="00490EBB" w:rsidRPr="00490EBB">
        <w:t xml:space="preserve"> correlation structure is less useful for predictions than correl</w:t>
      </w:r>
      <w:r w:rsidR="00490EBB" w:rsidRPr="00490EBB">
        <w:t>a</w:t>
      </w:r>
      <w:r w:rsidR="00490EBB" w:rsidRPr="00490EBB">
        <w:t xml:space="preserve">tions in the other two dimensions, and hence estimates from the matrix </w:t>
      </w:r>
      <w:r w:rsidR="00D97C3E">
        <w:t>(</w:t>
      </w:r>
      <m:oMath>
        <m:r>
          <w:rPr>
            <w:rStyle w:val="para-firstChar"/>
            <w:rFonts w:ascii="Cambria Math" w:hAnsi="Cambria Math"/>
          </w:rPr>
          <m:t xml:space="preserve">G×(DC)) </m:t>
        </m:r>
      </m:oMath>
      <w:r w:rsidR="00490EBB" w:rsidRPr="00490EBB">
        <w:t xml:space="preserve">that </w:t>
      </w:r>
      <w:r w:rsidR="007358E5">
        <w:t xml:space="preserve">most strongly </w:t>
      </w:r>
      <w:r w:rsidR="00490EBB" w:rsidRPr="00490EBB">
        <w:t>leverage gene correlations, were down-weighted by a factor of 100 relative to the other two</w:t>
      </w:r>
      <w:r w:rsidR="00DB59F1">
        <w:t xml:space="preserve"> (i.e. </w:t>
      </w:r>
      <m:oMath>
        <m:sSub>
          <m:sSubPr>
            <m:ctrlPr>
              <w:rPr>
                <w:rStyle w:val="para-firstChar"/>
                <w:rFonts w:ascii="Cambria Math" w:hAnsi="Cambria Math"/>
                <w:i/>
              </w:rPr>
            </m:ctrlPr>
          </m:sSubPr>
          <m:e>
            <m:r>
              <w:rPr>
                <w:rStyle w:val="para-firstChar"/>
                <w:rFonts w:ascii="Cambria Math" w:hAnsi="Cambria Math"/>
              </w:rPr>
              <m:t>α</m:t>
            </m:r>
          </m:e>
          <m:sub>
            <m:r>
              <w:rPr>
                <w:rStyle w:val="para-firstChar"/>
                <w:rFonts w:ascii="Cambria Math" w:hAnsi="Cambria Math"/>
              </w:rPr>
              <m:t>2</m:t>
            </m:r>
          </m:sub>
        </m:sSub>
        <m:r>
          <w:rPr>
            <w:rStyle w:val="para-firstChar"/>
            <w:rFonts w:ascii="Cambria Math" w:hAnsi="Cambria Math"/>
          </w:rPr>
          <m:t>≡</m:t>
        </m:r>
        <m:f>
          <m:fPr>
            <m:type m:val="lin"/>
            <m:ctrlPr>
              <w:rPr>
                <w:rStyle w:val="para-firstChar"/>
                <w:rFonts w:ascii="Cambria Math" w:hAnsi="Cambria Math"/>
                <w:i/>
              </w:rPr>
            </m:ctrlPr>
          </m:fPr>
          <m:num>
            <m:sSub>
              <m:sSubPr>
                <m:ctrlPr>
                  <w:rPr>
                    <w:rStyle w:val="para-firstChar"/>
                    <w:rFonts w:ascii="Cambria Math" w:hAnsi="Cambria Math"/>
                    <w:i/>
                  </w:rPr>
                </m:ctrlPr>
              </m:sSubPr>
              <m:e>
                <m:r>
                  <w:rPr>
                    <w:rStyle w:val="para-firstChar"/>
                    <w:rFonts w:ascii="Cambria Math" w:hAnsi="Cambria Math"/>
                  </w:rPr>
                  <m:t>α</m:t>
                </m:r>
              </m:e>
              <m:sub>
                <m:r>
                  <w:rPr>
                    <w:rStyle w:val="para-firstChar"/>
                    <w:rFonts w:ascii="Cambria Math" w:hAnsi="Cambria Math"/>
                  </w:rPr>
                  <m:t>1</m:t>
                </m:r>
              </m:sub>
            </m:sSub>
          </m:num>
          <m:den>
            <m:r>
              <w:rPr>
                <w:rStyle w:val="para-firstChar"/>
                <w:rFonts w:ascii="Cambria Math" w:hAnsi="Cambria Math"/>
              </w:rPr>
              <m:t>100</m:t>
            </m:r>
          </m:den>
        </m:f>
        <m:r>
          <w:rPr>
            <w:rStyle w:val="para-firstChar"/>
            <w:rFonts w:ascii="Cambria Math" w:hAnsi="Cambria Math"/>
          </w:rPr>
          <m:t>≡</m:t>
        </m:r>
        <m:f>
          <m:fPr>
            <m:type m:val="lin"/>
            <m:ctrlPr>
              <w:rPr>
                <w:rStyle w:val="para-firstChar"/>
                <w:rFonts w:ascii="Cambria Math" w:hAnsi="Cambria Math"/>
                <w:i/>
              </w:rPr>
            </m:ctrlPr>
          </m:fPr>
          <m:num>
            <m:sSub>
              <m:sSubPr>
                <m:ctrlPr>
                  <w:rPr>
                    <w:rStyle w:val="para-firstChar"/>
                    <w:rFonts w:ascii="Cambria Math" w:hAnsi="Cambria Math"/>
                    <w:i/>
                  </w:rPr>
                </m:ctrlPr>
              </m:sSubPr>
              <m:e>
                <m:r>
                  <w:rPr>
                    <w:rStyle w:val="para-firstChar"/>
                    <w:rFonts w:ascii="Cambria Math" w:hAnsi="Cambria Math"/>
                  </w:rPr>
                  <m:t>α</m:t>
                </m:r>
              </m:e>
              <m:sub>
                <m:r>
                  <w:rPr>
                    <w:rStyle w:val="para-firstChar"/>
                    <w:rFonts w:ascii="Cambria Math" w:hAnsi="Cambria Math"/>
                  </w:rPr>
                  <m:t>1</m:t>
                </m:r>
              </m:sub>
            </m:sSub>
          </m:num>
          <m:den>
            <m:r>
              <w:rPr>
                <w:rStyle w:val="para-firstChar"/>
                <w:rFonts w:ascii="Cambria Math" w:hAnsi="Cambria Math"/>
              </w:rPr>
              <m:t>100</m:t>
            </m:r>
          </m:den>
        </m:f>
      </m:oMath>
      <w:r w:rsidR="00DB59F1">
        <w:rPr>
          <w:rStyle w:val="para-firstChar"/>
        </w:rPr>
        <w:t>)</w:t>
      </w:r>
      <w:r w:rsidR="00490EBB" w:rsidRPr="00490EBB">
        <w:t>. This can be seen as an adaptation of the alg</w:t>
      </w:r>
      <w:r w:rsidR="00490EBB" w:rsidRPr="00490EBB">
        <w:t>o</w:t>
      </w:r>
      <w:r w:rsidR="00490EBB" w:rsidRPr="00490EBB">
        <w:t>rithm to the present setting defined by th</w:t>
      </w:r>
      <w:r w:rsidR="00276D63">
        <w:t>e</w:t>
      </w:r>
      <w:r w:rsidR="00490EBB" w:rsidRPr="00490EBB">
        <w:t xml:space="preserve"> column</w:t>
      </w:r>
      <w:r w:rsidR="00FF1C21">
        <w:t>-structured</w:t>
      </w:r>
      <w:r w:rsidR="00490EBB" w:rsidRPr="00490EBB">
        <w:t xml:space="preserve"> pattern of missing entries.</w:t>
      </w:r>
    </w:p>
    <w:p w14:paraId="09253F54" w14:textId="1094A440" w:rsidR="0078348F" w:rsidRPr="00A81970" w:rsidRDefault="002B3C25" w:rsidP="0078348F">
      <w:pPr>
        <w:pStyle w:val="Heading3"/>
        <w:numPr>
          <w:ilvl w:val="1"/>
          <w:numId w:val="26"/>
        </w:numPr>
        <w:spacing w:line="276" w:lineRule="auto"/>
        <w:rPr>
          <w:sz w:val="20"/>
          <w:szCs w:val="18"/>
        </w:rPr>
      </w:pPr>
      <w:r>
        <w:rPr>
          <w:sz w:val="18"/>
        </w:rPr>
        <w:t xml:space="preserve">Calling </w:t>
      </w:r>
      <w:r w:rsidR="0078348F" w:rsidRPr="0093593D">
        <w:rPr>
          <w:sz w:val="18"/>
        </w:rPr>
        <w:t>differentially expressed genes</w:t>
      </w:r>
    </w:p>
    <w:p w14:paraId="573B8B66" w14:textId="32B3CD66" w:rsidR="00DC11AB" w:rsidRDefault="00DC11AB" w:rsidP="007B3BE9">
      <w:pPr>
        <w:pStyle w:val="para-first"/>
      </w:pPr>
      <w:r w:rsidRPr="00130260">
        <w:t>Since</w:t>
      </w:r>
      <w:r w:rsidR="00FB24CB">
        <w:t xml:space="preserve"> the expression profiles in the </w:t>
      </w:r>
      <w:r w:rsidRPr="00130260">
        <w:t>tensor</w:t>
      </w:r>
      <w:r>
        <w:t>s</w:t>
      </w:r>
      <w:r w:rsidRPr="00130260">
        <w:t xml:space="preserve"> actually represent </w:t>
      </w:r>
      <w:r w:rsidRPr="00130260">
        <w:rPr>
          <w:i/>
        </w:rPr>
        <w:t>differential</w:t>
      </w:r>
      <w:r w:rsidRPr="00130260">
        <w:t xml:space="preserve"> expression, genes can be labeled as DEGs simply based on the magnitude of their values in the tensor</w:t>
      </w:r>
      <w:r>
        <w:t xml:space="preserve">. For each drug-cell profile, genes are ranked by the </w:t>
      </w:r>
      <w:r w:rsidRPr="00130260">
        <w:t>magnitude of expression</w:t>
      </w:r>
      <w:r>
        <w:t>,</w:t>
      </w:r>
      <w:r w:rsidRPr="00130260">
        <w:t xml:space="preserve"> and then</w:t>
      </w:r>
      <w:r>
        <w:t xml:space="preserve"> genes at (or above) the</w:t>
      </w:r>
      <w:r w:rsidRPr="00130260">
        <w:t xml:space="preserve"> </w:t>
      </w:r>
      <w:proofErr w:type="gramStart"/>
      <w:r w:rsidRPr="00130260">
        <w:rPr>
          <w:i/>
        </w:rPr>
        <w:t>p</w:t>
      </w:r>
      <w:r w:rsidRPr="000D6709">
        <w:rPr>
          <w:vertAlign w:val="superscript"/>
        </w:rPr>
        <w:t>th</w:t>
      </w:r>
      <w:proofErr w:type="gramEnd"/>
      <w:r w:rsidRPr="00130260">
        <w:rPr>
          <w:i/>
        </w:rPr>
        <w:t xml:space="preserve"> </w:t>
      </w:r>
      <w:r w:rsidRPr="00130260">
        <w:t>pe</w:t>
      </w:r>
      <w:r w:rsidRPr="00130260">
        <w:t>r</w:t>
      </w:r>
      <w:r w:rsidRPr="00130260">
        <w:t xml:space="preserve">centile of genes </w:t>
      </w:r>
      <w:r>
        <w:t>are called as</w:t>
      </w:r>
      <w:r w:rsidRPr="00130260">
        <w:t xml:space="preserve"> differentially expressed</w:t>
      </w:r>
      <w:r>
        <w:t xml:space="preserve">. </w:t>
      </w:r>
      <w:r w:rsidRPr="00130260">
        <w:t xml:space="preserve">Note </w:t>
      </w:r>
      <w:r>
        <w:t>that, based on this approach,</w:t>
      </w:r>
      <w:r w:rsidRPr="00130260">
        <w:t xml:space="preserve"> a different number of genes could be identified as </w:t>
      </w:r>
      <w:proofErr w:type="gramStart"/>
      <w:r w:rsidRPr="00130260">
        <w:t>up</w:t>
      </w:r>
      <w:r>
        <w:t>-</w:t>
      </w:r>
      <w:r w:rsidRPr="00130260">
        <w:t>regulated</w:t>
      </w:r>
      <w:proofErr w:type="gramEnd"/>
      <w:r w:rsidRPr="00130260">
        <w:t xml:space="preserve"> </w:t>
      </w:r>
      <w:r>
        <w:t>versus</w:t>
      </w:r>
      <w:r w:rsidRPr="00130260">
        <w:t xml:space="preserve"> down</w:t>
      </w:r>
      <w:r>
        <w:t>-</w:t>
      </w:r>
      <w:r w:rsidRPr="00130260">
        <w:t>regulated</w:t>
      </w:r>
      <w:r>
        <w:t>. Alternative methods for calling DEGs were eval</w:t>
      </w:r>
      <w:r>
        <w:t>u</w:t>
      </w:r>
      <w:r>
        <w:t>ated (see Figure S5) and found to have only minor effects on the results.</w:t>
      </w:r>
    </w:p>
    <w:p w14:paraId="29C8390E" w14:textId="3D33C981" w:rsidR="00D7033B" w:rsidRDefault="002D74AC" w:rsidP="00D7033B">
      <w:pPr>
        <w:pStyle w:val="Heading1"/>
        <w:numPr>
          <w:ilvl w:val="0"/>
          <w:numId w:val="26"/>
        </w:numPr>
      </w:pPr>
      <w:r>
        <w:t>Results</w:t>
      </w:r>
    </w:p>
    <w:p w14:paraId="3DB046E6" w14:textId="520CC8B8" w:rsidR="0074420C" w:rsidRPr="00A81970" w:rsidRDefault="00682693" w:rsidP="00A81970">
      <w:pPr>
        <w:pStyle w:val="Heading2"/>
        <w:numPr>
          <w:ilvl w:val="0"/>
          <w:numId w:val="0"/>
        </w:numPr>
        <w:rPr>
          <w:b w:val="0"/>
        </w:rPr>
      </w:pPr>
      <w:r>
        <w:rPr>
          <w:b w:val="0"/>
          <w:sz w:val="16"/>
          <w:szCs w:val="16"/>
        </w:rPr>
        <w:t>Unless</w:t>
      </w:r>
      <w:r w:rsidR="0074420C">
        <w:rPr>
          <w:b w:val="0"/>
          <w:sz w:val="16"/>
          <w:szCs w:val="16"/>
        </w:rPr>
        <w:t xml:space="preserve"> otherwise </w:t>
      </w:r>
      <w:r w:rsidR="00E83CD1">
        <w:rPr>
          <w:b w:val="0"/>
          <w:sz w:val="16"/>
          <w:szCs w:val="16"/>
        </w:rPr>
        <w:t>noted</w:t>
      </w:r>
      <w:r w:rsidR="0074420C">
        <w:rPr>
          <w:b w:val="0"/>
          <w:sz w:val="16"/>
          <w:szCs w:val="16"/>
        </w:rPr>
        <w:t xml:space="preserve">, </w:t>
      </w:r>
      <w:r>
        <w:rPr>
          <w:b w:val="0"/>
          <w:sz w:val="16"/>
          <w:szCs w:val="16"/>
        </w:rPr>
        <w:t xml:space="preserve">experiments </w:t>
      </w:r>
      <w:r w:rsidR="00E83CD1">
        <w:rPr>
          <w:b w:val="0"/>
          <w:sz w:val="16"/>
          <w:szCs w:val="16"/>
        </w:rPr>
        <w:t xml:space="preserve">were performed </w:t>
      </w:r>
      <w:r>
        <w:rPr>
          <w:b w:val="0"/>
          <w:sz w:val="16"/>
          <w:szCs w:val="16"/>
        </w:rPr>
        <w:t>on the large ten</w:t>
      </w:r>
      <w:r w:rsidR="0093460A">
        <w:rPr>
          <w:b w:val="0"/>
          <w:sz w:val="16"/>
          <w:szCs w:val="16"/>
        </w:rPr>
        <w:t>sor,</w:t>
      </w:r>
      <w:r>
        <w:rPr>
          <w:b w:val="0"/>
          <w:sz w:val="16"/>
          <w:szCs w:val="16"/>
        </w:rPr>
        <w:t xml:space="preserve"> and </w:t>
      </w:r>
      <w:r w:rsidR="00B97DF8">
        <w:rPr>
          <w:b w:val="0"/>
          <w:sz w:val="16"/>
          <w:szCs w:val="16"/>
        </w:rPr>
        <w:t xml:space="preserve">ordered results correspond to: </w:t>
      </w:r>
      <w:r w:rsidR="0093460A">
        <w:rPr>
          <w:b w:val="0"/>
          <w:sz w:val="16"/>
          <w:szCs w:val="16"/>
        </w:rPr>
        <w:t>(</w:t>
      </w:r>
      <w:r w:rsidR="0074420C" w:rsidRPr="00A81970">
        <w:rPr>
          <w:b w:val="0"/>
          <w:sz w:val="16"/>
          <w:szCs w:val="16"/>
        </w:rPr>
        <w:t>Tensor</w:t>
      </w:r>
      <w:r w:rsidR="0074420C">
        <w:rPr>
          <w:b w:val="0"/>
          <w:sz w:val="16"/>
          <w:szCs w:val="16"/>
        </w:rPr>
        <w:t xml:space="preserve">; </w:t>
      </w:r>
      <w:r w:rsidR="00746473">
        <w:rPr>
          <w:b w:val="0"/>
          <w:sz w:val="16"/>
          <w:szCs w:val="16"/>
        </w:rPr>
        <w:t>DNPP</w:t>
      </w:r>
      <w:r w:rsidR="0074420C">
        <w:rPr>
          <w:b w:val="0"/>
          <w:sz w:val="16"/>
          <w:szCs w:val="16"/>
        </w:rPr>
        <w:t>;</w:t>
      </w:r>
      <w:r w:rsidR="0074420C" w:rsidRPr="00A81970">
        <w:rPr>
          <w:b w:val="0"/>
          <w:sz w:val="16"/>
          <w:szCs w:val="16"/>
        </w:rPr>
        <w:t xml:space="preserve"> 2D-Mean</w:t>
      </w:r>
      <w:r w:rsidR="0074420C">
        <w:rPr>
          <w:b w:val="0"/>
          <w:sz w:val="16"/>
          <w:szCs w:val="16"/>
        </w:rPr>
        <w:t>;</w:t>
      </w:r>
      <w:r w:rsidR="0074420C" w:rsidRPr="00A81970">
        <w:rPr>
          <w:b w:val="0"/>
          <w:sz w:val="16"/>
          <w:szCs w:val="16"/>
        </w:rPr>
        <w:t xml:space="preserve"> 1D-Mean</w:t>
      </w:r>
      <w:r w:rsidR="0093460A">
        <w:rPr>
          <w:b w:val="0"/>
          <w:sz w:val="16"/>
          <w:szCs w:val="16"/>
        </w:rPr>
        <w:t>)</w:t>
      </w:r>
      <w:r>
        <w:rPr>
          <w:b w:val="0"/>
          <w:sz w:val="16"/>
          <w:szCs w:val="16"/>
        </w:rPr>
        <w:t>.</w:t>
      </w:r>
    </w:p>
    <w:p w14:paraId="4DE008FA" w14:textId="77777777" w:rsidR="00D7033B" w:rsidRPr="0023681C" w:rsidRDefault="00D7033B" w:rsidP="00D7033B">
      <w:pPr>
        <w:pStyle w:val="Heading2"/>
      </w:pPr>
      <w:r>
        <w:t>Overall accuracy</w:t>
      </w:r>
    </w:p>
    <w:p w14:paraId="11A2788B" w14:textId="0888B0E2" w:rsidR="00DA7341" w:rsidRDefault="00DE1A44" w:rsidP="004B593F">
      <w:pPr>
        <w:pStyle w:val="para-first"/>
      </w:pPr>
      <w:r>
        <w:t xml:space="preserve">First we evaluate the overall correlation between true and predicted values. </w:t>
      </w:r>
      <w:r w:rsidR="0043261B">
        <w:t>Figure 3</w:t>
      </w:r>
      <w:r w:rsidR="003A1720">
        <w:t xml:space="preserve">A shows a smoothed scatterplot of all </w:t>
      </w:r>
      <w:r w:rsidR="005A3518">
        <w:t xml:space="preserve">Tensor </w:t>
      </w:r>
      <w:r w:rsidR="001251D0">
        <w:t xml:space="preserve">(FaLRTC) </w:t>
      </w:r>
      <w:r w:rsidR="005A3518">
        <w:t>predi</w:t>
      </w:r>
      <w:r w:rsidR="005A3518">
        <w:t>c</w:t>
      </w:r>
      <w:r w:rsidR="005A3518">
        <w:t xml:space="preserve">tions </w:t>
      </w:r>
      <w:r w:rsidR="003A1720">
        <w:t>v</w:t>
      </w:r>
      <w:r w:rsidR="00A5679B">
        <w:t>ersus</w:t>
      </w:r>
      <w:r w:rsidR="003A1720">
        <w:t xml:space="preserve"> true values, </w:t>
      </w:r>
      <w:r w:rsidR="005A3518">
        <w:t>where</w:t>
      </w:r>
      <w:r w:rsidR="00470BE7">
        <w:t xml:space="preserve"> </w:t>
      </w:r>
      <w:r w:rsidR="008E1111">
        <w:t>each point corresponds to a single</w:t>
      </w:r>
      <w:r w:rsidR="003F5EC7">
        <w:t>,</w:t>
      </w:r>
      <w:r w:rsidR="008E1111">
        <w:t xml:space="preserve"> </w:t>
      </w:r>
      <w:r w:rsidR="003F5EC7">
        <w:t>numeric</w:t>
      </w:r>
      <w:r w:rsidR="008E1111">
        <w:t xml:space="preserve"> entry in the tensor. </w:t>
      </w:r>
      <w:r w:rsidR="00021E33">
        <w:t xml:space="preserve">The </w:t>
      </w:r>
      <w:r w:rsidR="003A1720">
        <w:t xml:space="preserve">Pearson correlation </w:t>
      </w:r>
      <w:r w:rsidR="009F1731">
        <w:t xml:space="preserve">with </w:t>
      </w:r>
      <w:r w:rsidR="004A670E">
        <w:t>truth</w:t>
      </w:r>
      <w:r w:rsidR="009F1731">
        <w:t xml:space="preserve"> </w:t>
      </w:r>
      <w:r w:rsidR="003A1720">
        <w:t>(</w:t>
      </w:r>
      <w:r w:rsidR="003912B0" w:rsidRPr="00927A97">
        <w:t>PCT</w:t>
      </w:r>
      <w:r w:rsidR="003A1720">
        <w:t xml:space="preserve">, </w:t>
      </w:r>
      <w:r w:rsidR="003912B0">
        <w:t>see Methods</w:t>
      </w:r>
      <w:r w:rsidR="003912B0" w:rsidRPr="00927A97">
        <w:t xml:space="preserve">) </w:t>
      </w:r>
      <w:r w:rsidR="004A670E">
        <w:t xml:space="preserve">for each method was </w:t>
      </w:r>
      <w:r w:rsidR="003912B0" w:rsidRPr="00927A97">
        <w:t>0.</w:t>
      </w:r>
      <w:r w:rsidR="00840DCD">
        <w:t>53</w:t>
      </w:r>
      <w:r w:rsidR="004A670E">
        <w:t>,</w:t>
      </w:r>
      <w:r w:rsidR="0074420C">
        <w:t xml:space="preserve"> </w:t>
      </w:r>
      <w:r w:rsidR="005C7F8A">
        <w:t>0.5</w:t>
      </w:r>
      <w:r w:rsidR="00B626CC">
        <w:t>4</w:t>
      </w:r>
      <w:r w:rsidR="005C7F8A">
        <w:t xml:space="preserve">, 0.46, and </w:t>
      </w:r>
      <w:r w:rsidR="00840DCD">
        <w:t>0.40</w:t>
      </w:r>
      <w:r w:rsidR="004A670E">
        <w:t xml:space="preserve"> (</w:t>
      </w:r>
      <w:r w:rsidR="00704E7D">
        <w:t xml:space="preserve">see </w:t>
      </w:r>
      <w:r w:rsidR="001C3D1B">
        <w:t>F</w:t>
      </w:r>
      <w:r w:rsidR="00704E7D">
        <w:t xml:space="preserve">igure </w:t>
      </w:r>
      <w:r w:rsidR="00E859AE">
        <w:t>S</w:t>
      </w:r>
      <w:r w:rsidR="00185287">
        <w:t>6</w:t>
      </w:r>
      <w:r w:rsidR="004A670E">
        <w:t>).</w:t>
      </w:r>
    </w:p>
    <w:p w14:paraId="4EC8C1F5" w14:textId="452C1140" w:rsidR="009F7330" w:rsidRPr="009F7330" w:rsidRDefault="002B3C25">
      <w:pPr>
        <w:pStyle w:val="Heading2"/>
      </w:pPr>
      <w:r>
        <w:t xml:space="preserve">Accuracy </w:t>
      </w:r>
      <w:r w:rsidR="007412FF">
        <w:t>of</w:t>
      </w:r>
      <w:r w:rsidR="007A1095">
        <w:t xml:space="preserve"> DEG</w:t>
      </w:r>
      <w:r w:rsidR="00E84CDA">
        <w:t>s</w:t>
      </w:r>
    </w:p>
    <w:p w14:paraId="1DB89F6C" w14:textId="780E8CF1" w:rsidR="009F7330" w:rsidRDefault="00C42B24" w:rsidP="00A81970">
      <w:pPr>
        <w:pStyle w:val="para-first"/>
      </w:pPr>
      <w:r w:rsidRPr="00C42B24">
        <w:t>Next, we evaluate</w:t>
      </w:r>
      <w:r w:rsidR="00610EBA">
        <w:t>d</w:t>
      </w:r>
      <w:r w:rsidRPr="00C42B24">
        <w:t xml:space="preserve"> the </w:t>
      </w:r>
      <w:r w:rsidR="002B3C25">
        <w:t>accuracy of calling</w:t>
      </w:r>
      <w:r w:rsidRPr="00C42B24">
        <w:t xml:space="preserve"> </w:t>
      </w:r>
      <w:r w:rsidR="007127F5">
        <w:t xml:space="preserve">DEGs. </w:t>
      </w:r>
      <w:r w:rsidR="009E6E81">
        <w:t xml:space="preserve">For each </w:t>
      </w:r>
      <w:r w:rsidR="002B3C25">
        <w:t>profile</w:t>
      </w:r>
      <w:r w:rsidR="009E6E81">
        <w:t>, a</w:t>
      </w:r>
      <w:r w:rsidR="0036370A" w:rsidRPr="000D6709">
        <w:t xml:space="preserve"> gene was </w:t>
      </w:r>
      <w:r w:rsidR="002B3C25">
        <w:t>labeled as a DEG</w:t>
      </w:r>
      <w:r w:rsidR="0036370A" w:rsidRPr="000D6709">
        <w:t xml:space="preserve"> if its absolute expres</w:t>
      </w:r>
      <w:r w:rsidR="009E6E81" w:rsidRPr="001F3BE3">
        <w:t>sion value was at or above</w:t>
      </w:r>
      <w:r w:rsidR="0036370A" w:rsidRPr="000D6709">
        <w:t xml:space="preserve"> the </w:t>
      </w:r>
      <w:proofErr w:type="gramStart"/>
      <w:r w:rsidR="0036370A" w:rsidRPr="001F3BE3">
        <w:rPr>
          <w:i/>
        </w:rPr>
        <w:t>p</w:t>
      </w:r>
      <w:r w:rsidR="0036370A" w:rsidRPr="000D6709">
        <w:rPr>
          <w:vertAlign w:val="superscript"/>
        </w:rPr>
        <w:t>th</w:t>
      </w:r>
      <w:proofErr w:type="gramEnd"/>
      <w:r w:rsidR="0036370A" w:rsidRPr="000D6709">
        <w:t xml:space="preserve"> percentile relative to all </w:t>
      </w:r>
      <w:r w:rsidR="002B3C25">
        <w:t>genes</w:t>
      </w:r>
      <w:r w:rsidR="0036370A" w:rsidRPr="000D6709">
        <w:t xml:space="preserve"> in the profile, where </w:t>
      </w:r>
      <w:r w:rsidR="0036370A" w:rsidRPr="007B3BE9">
        <w:rPr>
          <w:i/>
        </w:rPr>
        <w:t>p</w:t>
      </w:r>
      <w:r w:rsidR="0036370A" w:rsidRPr="000D6709">
        <w:t xml:space="preserve"> was either 1% or 10% (see </w:t>
      </w:r>
      <w:r w:rsidR="00A43AF9">
        <w:t>2.8</w:t>
      </w:r>
      <w:r w:rsidR="0036370A" w:rsidRPr="000D6709">
        <w:t>).</w:t>
      </w:r>
      <w:r w:rsidR="00157E8A">
        <w:t xml:space="preserve"> ROC curves</w:t>
      </w:r>
      <w:r w:rsidR="0036370A" w:rsidRPr="000D6709">
        <w:t xml:space="preserve"> shown in Figure 3B were generated by varying an analogous percentile threshold across the range 0-100% for the values in the </w:t>
      </w:r>
      <w:r w:rsidR="007412FF">
        <w:t>CV</w:t>
      </w:r>
      <w:r w:rsidR="0036370A" w:rsidRPr="000D6709">
        <w:t xml:space="preserve"> tensors, which defines a set of predicted DEGs </w:t>
      </w:r>
      <w:r w:rsidR="00D031EF">
        <w:t xml:space="preserve">for each profile </w:t>
      </w:r>
      <w:r w:rsidR="007412FF">
        <w:t>at</w:t>
      </w:r>
      <w:r w:rsidR="00D031EF">
        <w:t xml:space="preserve"> </w:t>
      </w:r>
      <w:r w:rsidR="0036370A" w:rsidRPr="000D6709">
        <w:t>each possible threshold value.</w:t>
      </w:r>
      <w:r w:rsidR="00BB165D">
        <w:t xml:space="preserve"> Each ROC curve represents aggregate results across all profiles in the tensor.</w:t>
      </w:r>
      <w:r w:rsidR="0036370A" w:rsidRPr="000D6709">
        <w:t xml:space="preserve"> </w:t>
      </w:r>
      <w:r w:rsidR="00D4132E">
        <w:t>The methods achieved</w:t>
      </w:r>
      <w:r w:rsidRPr="00C42B24">
        <w:t xml:space="preserve"> ar</w:t>
      </w:r>
      <w:r w:rsidR="007A52F2">
        <w:t xml:space="preserve">ea under the </w:t>
      </w:r>
      <w:r w:rsidR="002B4479">
        <w:t xml:space="preserve">ROC </w:t>
      </w:r>
      <w:r w:rsidR="007A52F2">
        <w:t xml:space="preserve">curve </w:t>
      </w:r>
      <w:r w:rsidR="007412FF">
        <w:t xml:space="preserve">(AUC) </w:t>
      </w:r>
      <w:r w:rsidR="00D4132E">
        <w:t xml:space="preserve">values </w:t>
      </w:r>
      <w:r w:rsidR="007A52F2">
        <w:t>of 0.8</w:t>
      </w:r>
      <w:r w:rsidR="003B180E">
        <w:t>1</w:t>
      </w:r>
      <w:r w:rsidR="00D4132E">
        <w:t>, 0.80, 0.76, and 0.73</w:t>
      </w:r>
      <w:r w:rsidRPr="00C42B24">
        <w:t xml:space="preserve"> at </w:t>
      </w:r>
      <w:r w:rsidRPr="00C42B24">
        <w:rPr>
          <w:i/>
        </w:rPr>
        <w:t>p</w:t>
      </w:r>
      <w:r w:rsidR="006636D0">
        <w:rPr>
          <w:i/>
        </w:rPr>
        <w:t xml:space="preserve"> </w:t>
      </w:r>
      <w:r w:rsidRPr="00C42B24">
        <w:t>=</w:t>
      </w:r>
      <w:r w:rsidR="006636D0">
        <w:t xml:space="preserve"> </w:t>
      </w:r>
      <w:r w:rsidR="007A52F2">
        <w:t>1</w:t>
      </w:r>
      <w:r w:rsidR="00E07E84">
        <w:t>%</w:t>
      </w:r>
      <w:r w:rsidR="00D4132E">
        <w:t xml:space="preserve">. </w:t>
      </w:r>
      <w:r w:rsidR="007412FF">
        <w:t>At</w:t>
      </w:r>
      <w:r w:rsidRPr="00C42B24">
        <w:t xml:space="preserve"> </w:t>
      </w:r>
      <w:r w:rsidRPr="003F3C73">
        <w:rPr>
          <w:i/>
        </w:rPr>
        <w:t>p</w:t>
      </w:r>
      <w:r w:rsidR="006636D0">
        <w:t xml:space="preserve"> </w:t>
      </w:r>
      <w:r w:rsidRPr="00C42B24">
        <w:t>=</w:t>
      </w:r>
      <w:r w:rsidR="006636D0">
        <w:t xml:space="preserve"> </w:t>
      </w:r>
      <w:r w:rsidRPr="00C42B24">
        <w:t>10%</w:t>
      </w:r>
      <w:r w:rsidR="007412FF">
        <w:t>,</w:t>
      </w:r>
      <w:r w:rsidRPr="00C42B24">
        <w:t xml:space="preserve"> </w:t>
      </w:r>
      <w:r w:rsidR="00F12AC5">
        <w:t xml:space="preserve">a </w:t>
      </w:r>
      <w:r w:rsidR="003B180E">
        <w:t>similar relationship</w:t>
      </w:r>
      <w:r w:rsidR="00F12AC5">
        <w:t xml:space="preserve"> between methods</w:t>
      </w:r>
      <w:r w:rsidR="003B180E">
        <w:t xml:space="preserve"> </w:t>
      </w:r>
      <w:r w:rsidR="007412FF">
        <w:t>w</w:t>
      </w:r>
      <w:r w:rsidR="00F12AC5">
        <w:t>as</w:t>
      </w:r>
      <w:r w:rsidR="007412FF">
        <w:t xml:space="preserve"> observed</w:t>
      </w:r>
      <w:r w:rsidR="00D4132E">
        <w:t xml:space="preserve"> (0.72, 0.73, 0.68, 0.65). </w:t>
      </w:r>
      <w:r w:rsidRPr="00C42B24">
        <w:t xml:space="preserve">For all </w:t>
      </w:r>
      <w:r w:rsidR="003B180E">
        <w:t>four</w:t>
      </w:r>
      <w:r w:rsidR="003B180E" w:rsidRPr="00C42B24">
        <w:t xml:space="preserve"> </w:t>
      </w:r>
      <w:r w:rsidRPr="00C42B24">
        <w:t xml:space="preserve">methods, AUC’s were higher </w:t>
      </w:r>
      <w:r w:rsidR="00CF0028">
        <w:t>at the 1</w:t>
      </w:r>
      <w:r w:rsidR="006636D0">
        <w:t>% threshold relative to the 10% threshold, and t</w:t>
      </w:r>
      <w:r w:rsidRPr="00C42B24">
        <w:t xml:space="preserve">his pattern </w:t>
      </w:r>
      <w:r w:rsidR="006636D0">
        <w:t>is</w:t>
      </w:r>
      <w:r w:rsidRPr="00C42B24">
        <w:t xml:space="preserve"> observed more generally (</w:t>
      </w:r>
      <w:r w:rsidR="0029588B">
        <w:t xml:space="preserve">see Figure </w:t>
      </w:r>
      <w:r w:rsidR="00D2482B">
        <w:t>S</w:t>
      </w:r>
      <w:r w:rsidR="005B243A">
        <w:t>5</w:t>
      </w:r>
      <w:r w:rsidRPr="00C42B24">
        <w:t xml:space="preserve">), where smaller values of </w:t>
      </w:r>
      <w:r w:rsidRPr="00C42B24">
        <w:rPr>
          <w:i/>
        </w:rPr>
        <w:t>p</w:t>
      </w:r>
      <w:r w:rsidRPr="00C42B24">
        <w:t xml:space="preserve"> correspond with higher accuracy</w:t>
      </w:r>
      <w:r w:rsidR="00EE2ADE">
        <w:t xml:space="preserve">. </w:t>
      </w:r>
      <w:r w:rsidRPr="00C42B24">
        <w:t xml:space="preserve">This </w:t>
      </w:r>
      <w:r w:rsidR="00B2434B">
        <w:t xml:space="preserve">makes sense in that </w:t>
      </w:r>
      <w:r w:rsidR="00DE1505">
        <w:t>s</w:t>
      </w:r>
      <w:r w:rsidRPr="00C42B24">
        <w:t xml:space="preserve">maller </w:t>
      </w:r>
      <w:r w:rsidR="00DE1505">
        <w:t xml:space="preserve">percentile </w:t>
      </w:r>
      <w:r w:rsidRPr="00C42B24">
        <w:t>threshold</w:t>
      </w:r>
      <w:r w:rsidR="00DE1505">
        <w:t>s</w:t>
      </w:r>
      <w:r w:rsidRPr="00C42B24">
        <w:t xml:space="preserve"> correspond </w:t>
      </w:r>
      <w:r w:rsidR="00C43187">
        <w:t xml:space="preserve">to </w:t>
      </w:r>
      <w:r w:rsidR="0022221D">
        <w:t>genes with stron</w:t>
      </w:r>
      <w:r w:rsidR="0022221D">
        <w:t>g</w:t>
      </w:r>
      <w:r w:rsidR="0022221D">
        <w:t>er</w:t>
      </w:r>
      <w:r w:rsidR="00C43187">
        <w:t xml:space="preserve"> differential expression signals.</w:t>
      </w:r>
    </w:p>
    <w:p w14:paraId="3BE2D1CC" w14:textId="6206E890" w:rsidR="00903188" w:rsidRDefault="001214D2" w:rsidP="00DD7849">
      <w:pPr>
        <w:pStyle w:val="para-first"/>
      </w:pPr>
      <w:r w:rsidRPr="003D661D">
        <w:rPr>
          <w:noProof/>
          <w:sz w:val="18"/>
          <w:lang w:eastAsia="ja-JP"/>
        </w:rPr>
        <mc:AlternateContent>
          <mc:Choice Requires="wpg">
            <w:drawing>
              <wp:anchor distT="0" distB="0" distL="114300" distR="114300" simplePos="0" relativeHeight="251732992" behindDoc="0" locked="0" layoutInCell="1" allowOverlap="1" wp14:anchorId="75BB2642" wp14:editId="2A7C2CE5">
                <wp:simplePos x="0" y="0"/>
                <wp:positionH relativeFrom="margin">
                  <wp:posOffset>78740</wp:posOffset>
                </wp:positionH>
                <wp:positionV relativeFrom="margin">
                  <wp:posOffset>5600700</wp:posOffset>
                </wp:positionV>
                <wp:extent cx="2838450" cy="2738755"/>
                <wp:effectExtent l="0" t="0" r="0" b="4445"/>
                <wp:wrapSquare wrapText="bothSides"/>
                <wp:docPr id="31" name="Group 31"/>
                <wp:cNvGraphicFramePr/>
                <a:graphic xmlns:a="http://schemas.openxmlformats.org/drawingml/2006/main">
                  <a:graphicData uri="http://schemas.microsoft.com/office/word/2010/wordprocessingGroup">
                    <wpg:wgp>
                      <wpg:cNvGrpSpPr/>
                      <wpg:grpSpPr>
                        <a:xfrm>
                          <a:off x="0" y="0"/>
                          <a:ext cx="2787971" cy="2738755"/>
                          <a:chOff x="770550" y="202753"/>
                          <a:chExt cx="2652548" cy="2655119"/>
                        </a:xfrm>
                      </wpg:grpSpPr>
                      <pic:pic xmlns:pic="http://schemas.openxmlformats.org/drawingml/2006/picture">
                        <pic:nvPicPr>
                          <pic:cNvPr id="224" name="Slide03.jpg"/>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bwMode="auto">
                          <a:xfrm>
                            <a:off x="770550" y="202753"/>
                            <a:ext cx="2652548" cy="2655119"/>
                          </a:xfrm>
                          <a:prstGeom prst="rect">
                            <a:avLst/>
                          </a:prstGeom>
                          <a:ln>
                            <a:noFill/>
                          </a:ln>
                          <a:extLst>
                            <a:ext uri="{53640926-AAD7-44d8-BBD7-CCE9431645EC}">
                              <a14:shadowObscured xmlns:a14="http://schemas.microsoft.com/office/drawing/2010/main"/>
                            </a:ext>
                          </a:extLst>
                        </pic:spPr>
                      </pic:pic>
                      <wps:wsp>
                        <wps:cNvPr id="225" name="Text Box 225"/>
                        <wps:cNvSpPr txBox="1"/>
                        <wps:spPr>
                          <a:xfrm>
                            <a:off x="2223179" y="1554298"/>
                            <a:ext cx="1170037" cy="1290447"/>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2FEDD62B" w14:textId="3269D820" w:rsidR="00971178" w:rsidRPr="00FD7A78" w:rsidRDefault="00971178" w:rsidP="00670118">
                              <w:pPr>
                                <w:spacing w:line="276" w:lineRule="auto"/>
                                <w:jc w:val="both"/>
                                <w:rPr>
                                  <w:sz w:val="13"/>
                                  <w:szCs w:val="13"/>
                                </w:rPr>
                              </w:pPr>
                              <w:r w:rsidRPr="00A74B3C">
                                <w:rPr>
                                  <w:b/>
                                  <w:bCs/>
                                  <w:sz w:val="13"/>
                                  <w:szCs w:val="13"/>
                                </w:rPr>
                                <w:t>F</w:t>
                              </w:r>
                              <w:r>
                                <w:rPr>
                                  <w:b/>
                                  <w:bCs/>
                                  <w:sz w:val="13"/>
                                  <w:szCs w:val="13"/>
                                </w:rPr>
                                <w:t>ig. 3.</w:t>
                              </w:r>
                              <w:r w:rsidRPr="00A74B3C">
                                <w:rPr>
                                  <w:b/>
                                  <w:bCs/>
                                  <w:sz w:val="13"/>
                                  <w:szCs w:val="13"/>
                                </w:rPr>
                                <w:t xml:space="preserve"> </w:t>
                              </w:r>
                              <w:proofErr w:type="gramStart"/>
                              <w:r w:rsidRPr="00A74B3C">
                                <w:rPr>
                                  <w:b/>
                                  <w:bCs/>
                                  <w:sz w:val="13"/>
                                  <w:szCs w:val="13"/>
                                </w:rPr>
                                <w:t>Overview of accuracy.</w:t>
                              </w:r>
                              <w:proofErr w:type="gramEnd"/>
                              <w:r w:rsidRPr="00A74B3C">
                                <w:rPr>
                                  <w:b/>
                                  <w:bCs/>
                                  <w:sz w:val="13"/>
                                  <w:szCs w:val="13"/>
                                </w:rPr>
                                <w:t xml:space="preserve"> </w:t>
                              </w:r>
                              <w:r w:rsidRPr="00FD7A78">
                                <w:rPr>
                                  <w:sz w:val="13"/>
                                  <w:szCs w:val="13"/>
                                </w:rPr>
                                <w:t xml:space="preserve">A. </w:t>
                              </w:r>
                              <w:r>
                                <w:rPr>
                                  <w:sz w:val="13"/>
                                  <w:szCs w:val="13"/>
                                </w:rPr>
                                <w:t>Scatterplot</w:t>
                              </w:r>
                              <w:r w:rsidRPr="00FD7A78">
                                <w:rPr>
                                  <w:sz w:val="13"/>
                                  <w:szCs w:val="13"/>
                                </w:rPr>
                                <w:t xml:space="preserve"> of Tensor predicted vs. true values. B. ROC curves a</w:t>
                              </w:r>
                              <w:r w:rsidRPr="00FD7A78">
                                <w:rPr>
                                  <w:sz w:val="13"/>
                                  <w:szCs w:val="13"/>
                                </w:rPr>
                                <w:t>s</w:t>
                              </w:r>
                              <w:r w:rsidRPr="00FD7A78">
                                <w:rPr>
                                  <w:sz w:val="13"/>
                                  <w:szCs w:val="13"/>
                                </w:rPr>
                                <w:t xml:space="preserve">sessing </w:t>
                              </w:r>
                              <w:r>
                                <w:rPr>
                                  <w:sz w:val="13"/>
                                  <w:szCs w:val="13"/>
                                </w:rPr>
                                <w:t xml:space="preserve">prediction of </w:t>
                              </w:r>
                              <w:r w:rsidRPr="00FD7A78">
                                <w:rPr>
                                  <w:sz w:val="13"/>
                                  <w:szCs w:val="13"/>
                                </w:rPr>
                                <w:t>DEGs. C. Comparison of either measured (left) or predicted (all others) L1000 drug profiles to a corresponding set of pro</w:t>
                              </w:r>
                              <w:r>
                                <w:rPr>
                                  <w:sz w:val="13"/>
                                  <w:szCs w:val="13"/>
                                </w:rPr>
                                <w:t>files from</w:t>
                              </w:r>
                              <w:r w:rsidRPr="00FD7A78">
                                <w:rPr>
                                  <w:sz w:val="13"/>
                                  <w:szCs w:val="13"/>
                                </w:rPr>
                                <w:t xml:space="preserve"> CMap</w:t>
                              </w:r>
                              <w:r>
                                <w:rPr>
                                  <w:sz w:val="13"/>
                                  <w:szCs w:val="13"/>
                                </w:rPr>
                                <w:t xml:space="preserve">. </w:t>
                              </w:r>
                              <w:r w:rsidRPr="00FD7A78">
                                <w:rPr>
                                  <w:sz w:val="13"/>
                                  <w:szCs w:val="13"/>
                                </w:rPr>
                                <w:t>Yellow corr</w:t>
                              </w:r>
                              <w:r w:rsidRPr="00FD7A78">
                                <w:rPr>
                                  <w:sz w:val="13"/>
                                  <w:szCs w:val="13"/>
                                </w:rPr>
                                <w:t>e</w:t>
                              </w:r>
                              <w:r w:rsidRPr="00FD7A78">
                                <w:rPr>
                                  <w:sz w:val="13"/>
                                  <w:szCs w:val="13"/>
                                </w:rPr>
                                <w:t>sponds to all 210 comparisons, while green shows the results on 138 drug profiles for which the correlations were significant and positive.</w:t>
                              </w:r>
                            </w:p>
                            <w:p w14:paraId="523E0DA8" w14:textId="4AAB69B4" w:rsidR="00971178" w:rsidRPr="00A74B3C" w:rsidRDefault="00971178" w:rsidP="00670118">
                              <w:pPr>
                                <w:spacing w:line="276" w:lineRule="auto"/>
                                <w:jc w:val="both"/>
                                <w:rPr>
                                  <w:sz w:val="13"/>
                                  <w:szCs w:val="13"/>
                                </w:rPr>
                              </w:pPr>
                            </w:p>
                            <w:p w14:paraId="319EBE4C" w14:textId="77777777" w:rsidR="00971178" w:rsidRPr="00A74B3C" w:rsidRDefault="00971178" w:rsidP="00670118">
                              <w:pPr>
                                <w:pStyle w:val="Caption"/>
                                <w:rPr>
                                  <w:rFonts w:ascii="Times New Roman" w:hAnsi="Times New Roman"/>
                                  <w:noProof/>
                                  <w:sz w:val="13"/>
                                  <w:szCs w:val="13"/>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31" o:spid="_x0000_s1030" style="position:absolute;left:0;text-align:left;margin-left:6.2pt;margin-top:441pt;width:223.5pt;height:215.65pt;z-index:251732992;mso-position-horizontal-relative:margin;mso-position-vertical-relative:margin;mso-width-relative:margin;mso-height-relative:margin" coordorigin="770550,202753" coordsize="2652548,2655119" o:gfxdata="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">
                <v:shape id="Slide03.jpg" o:spid="_x0000_s1031" type="#_x0000_t75" style="position:absolute;left:770550;top:202753;width:2652548;height:265511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vQ&#10;X4nCAAAA3AAAAA8AAABkcnMvZG93bnJldi54bWxEj0GLwjAUhO8L/ofwBG9rapGuVKOIICyLILqL&#10;50fzbIrNS2iirf/eLCzscZiZb5jVZrCteFAXGscKZtMMBHHldMO1gp/v/fsCRIjIGlvHpOBJATbr&#10;0dsKS+16PtHjHGuRIBxKVGBi9KWUoTJkMUydJ07e1XUWY5JdLXWHfYLbVuZZVkiLDacFg552hqrb&#10;+W4V3P2T+g9svfkq6tPxcg3+WByUmoyH7RJEpCH+h//an1pBns/h90w6AnL9Ag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70F+JwgAAANwAAAAPAAAAAAAAAAAAAAAAAJwCAABk&#10;cnMvZG93bnJldi54bWxQSwUGAAAAAAQABAD3AAAAiwMAAAAA&#10;">
                  <v:imagedata r:id="rId22" o:title=""/>
                  <v:path arrowok="t"/>
                </v:shape>
                <v:shape id="Text Box 225" o:spid="_x0000_s1032" type="#_x0000_t202" style="position:absolute;left:2223179;top:1554298;width:1170037;height:129044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xgCiPxAAA&#10;ANwAAAAPAAAAZHJzL2Rvd25yZXYueG1sRI9Pi8IwFMTvgt8hPMGLrKkFZekaxb/gwT3oiudH87Yt&#10;27yUJNr67Y0g7HGYmd8w82VnanEn5yvLCibjBARxbnXFhYLLz/7jE4QPyBpry6TgQR6Wi35vjpm2&#10;LZ/ofg6FiBD2GSooQ2gyKX1ekkE/tg1x9H6tMxiidIXUDtsIN7VMk2QmDVYcF0psaFNS/ne+GQWz&#10;rbu1J96MtpfdEb+bIr2uH1elhoNu9QUiUBf+w+/2QStI0ym8zsQjIBdP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8YAoj8QAAADcAAAADwAAAAAAAAAAAAAAAACXAgAAZHJzL2Rv&#10;d25yZXYueG1sUEsFBgAAAAAEAAQA9QAAAIgDAAAAAA==&#10;" stroked="f">
                  <v:textbox inset="0,0,0,0">
                    <w:txbxContent>
                      <w:p w14:paraId="2FEDD62B" w14:textId="3269D820" w:rsidR="00971178" w:rsidRPr="00FD7A78" w:rsidRDefault="00971178" w:rsidP="00670118">
                        <w:pPr>
                          <w:spacing w:line="276" w:lineRule="auto"/>
                          <w:jc w:val="both"/>
                          <w:rPr>
                            <w:sz w:val="13"/>
                            <w:szCs w:val="13"/>
                          </w:rPr>
                        </w:pPr>
                        <w:r w:rsidRPr="00A74B3C">
                          <w:rPr>
                            <w:b/>
                            <w:bCs/>
                            <w:sz w:val="13"/>
                            <w:szCs w:val="13"/>
                          </w:rPr>
                          <w:t>F</w:t>
                        </w:r>
                        <w:r>
                          <w:rPr>
                            <w:b/>
                            <w:bCs/>
                            <w:sz w:val="13"/>
                            <w:szCs w:val="13"/>
                          </w:rPr>
                          <w:t>ig. 3.</w:t>
                        </w:r>
                        <w:r w:rsidRPr="00A74B3C">
                          <w:rPr>
                            <w:b/>
                            <w:bCs/>
                            <w:sz w:val="13"/>
                            <w:szCs w:val="13"/>
                          </w:rPr>
                          <w:t xml:space="preserve"> Overview of accuracy. </w:t>
                        </w:r>
                        <w:r w:rsidRPr="00FD7A78">
                          <w:rPr>
                            <w:sz w:val="13"/>
                            <w:szCs w:val="13"/>
                          </w:rPr>
                          <w:t xml:space="preserve">A. </w:t>
                        </w:r>
                        <w:r>
                          <w:rPr>
                            <w:sz w:val="13"/>
                            <w:szCs w:val="13"/>
                          </w:rPr>
                          <w:t>Scatterplot</w:t>
                        </w:r>
                        <w:r w:rsidRPr="00FD7A78">
                          <w:rPr>
                            <w:sz w:val="13"/>
                            <w:szCs w:val="13"/>
                          </w:rPr>
                          <w:t xml:space="preserve"> of Tensor predicted vs. true values. B. ROC curves a</w:t>
                        </w:r>
                        <w:r w:rsidRPr="00FD7A78">
                          <w:rPr>
                            <w:sz w:val="13"/>
                            <w:szCs w:val="13"/>
                          </w:rPr>
                          <w:t>s</w:t>
                        </w:r>
                        <w:r w:rsidRPr="00FD7A78">
                          <w:rPr>
                            <w:sz w:val="13"/>
                            <w:szCs w:val="13"/>
                          </w:rPr>
                          <w:t xml:space="preserve">sessing </w:t>
                        </w:r>
                        <w:r>
                          <w:rPr>
                            <w:sz w:val="13"/>
                            <w:szCs w:val="13"/>
                          </w:rPr>
                          <w:t xml:space="preserve">prediction of </w:t>
                        </w:r>
                        <w:r w:rsidRPr="00FD7A78">
                          <w:rPr>
                            <w:sz w:val="13"/>
                            <w:szCs w:val="13"/>
                          </w:rPr>
                          <w:t>DEGs. C. Comparison of either measured (left) or predicted (all others) L1000 drug profiles to a corresponding set of pro</w:t>
                        </w:r>
                        <w:r>
                          <w:rPr>
                            <w:sz w:val="13"/>
                            <w:szCs w:val="13"/>
                          </w:rPr>
                          <w:t>files from</w:t>
                        </w:r>
                        <w:r w:rsidRPr="00FD7A78">
                          <w:rPr>
                            <w:sz w:val="13"/>
                            <w:szCs w:val="13"/>
                          </w:rPr>
                          <w:t xml:space="preserve"> CMap</w:t>
                        </w:r>
                        <w:r>
                          <w:rPr>
                            <w:sz w:val="13"/>
                            <w:szCs w:val="13"/>
                          </w:rPr>
                          <w:t xml:space="preserve">. </w:t>
                        </w:r>
                        <w:r w:rsidRPr="00FD7A78">
                          <w:rPr>
                            <w:sz w:val="13"/>
                            <w:szCs w:val="13"/>
                          </w:rPr>
                          <w:t>Yellow corr</w:t>
                        </w:r>
                        <w:r w:rsidRPr="00FD7A78">
                          <w:rPr>
                            <w:sz w:val="13"/>
                            <w:szCs w:val="13"/>
                          </w:rPr>
                          <w:t>e</w:t>
                        </w:r>
                        <w:r w:rsidRPr="00FD7A78">
                          <w:rPr>
                            <w:sz w:val="13"/>
                            <w:szCs w:val="13"/>
                          </w:rPr>
                          <w:t>sponds to all 210 comparisons, while green shows the results on 138 drug profiles for which the correlations were significant and positive.</w:t>
                        </w:r>
                      </w:p>
                      <w:p w14:paraId="523E0DA8" w14:textId="4AAB69B4" w:rsidR="00971178" w:rsidRPr="00A74B3C" w:rsidRDefault="00971178" w:rsidP="00670118">
                        <w:pPr>
                          <w:spacing w:line="276" w:lineRule="auto"/>
                          <w:jc w:val="both"/>
                          <w:rPr>
                            <w:sz w:val="13"/>
                            <w:szCs w:val="13"/>
                          </w:rPr>
                        </w:pPr>
                      </w:p>
                      <w:p w14:paraId="319EBE4C" w14:textId="77777777" w:rsidR="00971178" w:rsidRPr="00A74B3C" w:rsidRDefault="00971178" w:rsidP="00670118">
                        <w:pPr>
                          <w:pStyle w:val="Caption"/>
                          <w:rPr>
                            <w:rFonts w:ascii="Times New Roman" w:hAnsi="Times New Roman"/>
                            <w:noProof/>
                            <w:sz w:val="13"/>
                            <w:szCs w:val="13"/>
                          </w:rPr>
                        </w:pPr>
                      </w:p>
                    </w:txbxContent>
                  </v:textbox>
                </v:shape>
                <w10:wrap type="square" anchorx="margin" anchory="margin"/>
              </v:group>
            </w:pict>
          </mc:Fallback>
        </mc:AlternateContent>
      </w:r>
    </w:p>
    <w:p w14:paraId="5AE917CD" w14:textId="6EB97336" w:rsidR="009F7330" w:rsidRDefault="009F7330" w:rsidP="00EA78B2">
      <w:pPr>
        <w:pStyle w:val="Heading3"/>
        <w:numPr>
          <w:ilvl w:val="1"/>
          <w:numId w:val="26"/>
        </w:numPr>
        <w:spacing w:line="276" w:lineRule="auto"/>
        <w:rPr>
          <w:sz w:val="18"/>
          <w:szCs w:val="18"/>
        </w:rPr>
      </w:pPr>
      <w:r>
        <w:rPr>
          <w:sz w:val="18"/>
          <w:szCs w:val="18"/>
        </w:rPr>
        <w:t>Tradeoffs in accuracy with varying input data</w:t>
      </w:r>
    </w:p>
    <w:p w14:paraId="5B85CF15" w14:textId="77777777" w:rsidR="009F7330" w:rsidRPr="006632EC" w:rsidRDefault="009F7330" w:rsidP="009F7330">
      <w:pPr>
        <w:pStyle w:val="para-first"/>
      </w:pPr>
      <w:r>
        <w:t xml:space="preserve">As a first step in </w:t>
      </w:r>
      <w:r w:rsidRPr="00D064F3">
        <w:t>ex</w:t>
      </w:r>
      <w:r>
        <w:t xml:space="preserve">ploring the applicability of our prediction framework to other </w:t>
      </w:r>
      <w:r w:rsidRPr="00D064F3">
        <w:t>datasets</w:t>
      </w:r>
      <w:r>
        <w:t xml:space="preserve"> or other subsets of the L1000 drug-cell space</w:t>
      </w:r>
      <w:r w:rsidRPr="00D064F3">
        <w:t xml:space="preserve">, we </w:t>
      </w:r>
      <w:r>
        <w:t xml:space="preserve">studied </w:t>
      </w:r>
      <w:r w:rsidRPr="00D064F3">
        <w:t>the dependence of accu</w:t>
      </w:r>
      <w:r>
        <w:t xml:space="preserve">racy </w:t>
      </w:r>
      <w:r w:rsidRPr="00D064F3">
        <w:t xml:space="preserve">on </w:t>
      </w:r>
      <w:r>
        <w:t>the amount of input data, varying both the tensor dimensions as well as the percent of observed profiles in the tensor.</w:t>
      </w:r>
    </w:p>
    <w:p w14:paraId="37664B32" w14:textId="77777777" w:rsidR="009F7330" w:rsidRPr="00D31BCD" w:rsidRDefault="009F7330" w:rsidP="009F7330">
      <w:pPr>
        <w:pStyle w:val="para-first"/>
        <w:ind w:firstLine="173"/>
      </w:pPr>
      <w:r w:rsidRPr="008D1DE8">
        <w:t>Tensor dimensions</w:t>
      </w:r>
      <w:r>
        <w:rPr>
          <w:b/>
        </w:rPr>
        <w:t xml:space="preserve"> </w:t>
      </w:r>
      <w:r>
        <w:t>were varied along the drug and cell-type axes to d</w:t>
      </w:r>
      <w:r>
        <w:t>e</w:t>
      </w:r>
      <w:r>
        <w:t xml:space="preserve">fine four tensors of different sizes, namely </w:t>
      </w:r>
      <w:r w:rsidRPr="006632EC">
        <w:rPr>
          <w:i/>
        </w:rPr>
        <w:t>T</w:t>
      </w:r>
      <w:r w:rsidRPr="006632EC">
        <w:rPr>
          <w:i/>
          <w:vertAlign w:val="subscript"/>
        </w:rPr>
        <w:t>large</w:t>
      </w:r>
      <w:r>
        <w:t xml:space="preserve">, </w:t>
      </w:r>
      <w:r w:rsidRPr="006632EC">
        <w:rPr>
          <w:i/>
        </w:rPr>
        <w:t>T</w:t>
      </w:r>
      <w:r w:rsidRPr="006632EC">
        <w:rPr>
          <w:i/>
          <w:vertAlign w:val="subscript"/>
        </w:rPr>
        <w:t>small</w:t>
      </w:r>
      <w:r>
        <w:t xml:space="preserve">, </w:t>
      </w:r>
      <w:r w:rsidRPr="006632EC">
        <w:rPr>
          <w:i/>
        </w:rPr>
        <w:t>T</w:t>
      </w:r>
      <w:r w:rsidRPr="006632EC">
        <w:rPr>
          <w:i/>
          <w:vertAlign w:val="subscript"/>
        </w:rPr>
        <w:t>many</w:t>
      </w:r>
      <w:r>
        <w:rPr>
          <w:i/>
          <w:vertAlign w:val="subscript"/>
        </w:rPr>
        <w:noBreakHyphen/>
      </w:r>
      <w:r w:rsidRPr="006632EC">
        <w:rPr>
          <w:i/>
          <w:vertAlign w:val="subscript"/>
        </w:rPr>
        <w:t>drugs</w:t>
      </w:r>
      <w:r>
        <w:t xml:space="preserve">, and </w:t>
      </w:r>
      <w:r w:rsidRPr="006632EC">
        <w:rPr>
          <w:i/>
        </w:rPr>
        <w:t>T</w:t>
      </w:r>
      <w:r w:rsidRPr="006632EC">
        <w:rPr>
          <w:i/>
          <w:vertAlign w:val="subscript"/>
        </w:rPr>
        <w:t>many</w:t>
      </w:r>
      <w:r>
        <w:rPr>
          <w:i/>
          <w:vertAlign w:val="subscript"/>
        </w:rPr>
        <w:noBreakHyphen/>
      </w:r>
      <w:r w:rsidRPr="006632EC">
        <w:rPr>
          <w:i/>
          <w:vertAlign w:val="subscript"/>
        </w:rPr>
        <w:t>cells</w:t>
      </w:r>
      <w:r w:rsidRPr="006632EC">
        <w:t xml:space="preserve"> </w:t>
      </w:r>
      <w:r>
        <w:t xml:space="preserve">(see 2.2 and Figure 7A). 10-fold CV results for all four tensors are shown in Figure 7B. All methods </w:t>
      </w:r>
      <w:r w:rsidRPr="00774C72">
        <w:t>have the best performance</w:t>
      </w:r>
      <w:r>
        <w:t xml:space="preserve"> on the small tensor (all </w:t>
      </w:r>
      <w:r>
        <w:rPr>
          <w:i/>
        </w:rPr>
        <w:t xml:space="preserve">p </w:t>
      </w:r>
      <w:r>
        <w:t xml:space="preserve">&lt; 0.01, </w:t>
      </w:r>
      <w:r w:rsidRPr="007B3BE9">
        <w:rPr>
          <w:i/>
        </w:rPr>
        <w:t>t</w:t>
      </w:r>
      <w:r>
        <w:t xml:space="preserve">-test), likely due to its higher observation density, with results on </w:t>
      </w:r>
      <w:r w:rsidRPr="006632EC">
        <w:rPr>
          <w:i/>
        </w:rPr>
        <w:t>T</w:t>
      </w:r>
      <w:r w:rsidRPr="006632EC">
        <w:rPr>
          <w:i/>
          <w:vertAlign w:val="subscript"/>
        </w:rPr>
        <w:t>many</w:t>
      </w:r>
      <w:r>
        <w:rPr>
          <w:i/>
          <w:vertAlign w:val="subscript"/>
        </w:rPr>
        <w:noBreakHyphen/>
      </w:r>
      <w:r w:rsidRPr="006632EC">
        <w:rPr>
          <w:i/>
          <w:vertAlign w:val="subscript"/>
        </w:rPr>
        <w:t>cells</w:t>
      </w:r>
      <w:r w:rsidRPr="006632EC">
        <w:t xml:space="preserve"> </w:t>
      </w:r>
      <w:r>
        <w:t xml:space="preserve">following close behind. While </w:t>
      </w:r>
      <w:r w:rsidRPr="00B15A73">
        <w:rPr>
          <w:i/>
        </w:rPr>
        <w:t>T</w:t>
      </w:r>
      <w:r w:rsidRPr="00B15A73">
        <w:rPr>
          <w:i/>
          <w:vertAlign w:val="subscript"/>
        </w:rPr>
        <w:t>many</w:t>
      </w:r>
      <w:r>
        <w:rPr>
          <w:i/>
          <w:vertAlign w:val="subscript"/>
        </w:rPr>
        <w:noBreakHyphen/>
      </w:r>
      <w:r w:rsidRPr="00B15A73">
        <w:rPr>
          <w:i/>
          <w:vertAlign w:val="subscript"/>
        </w:rPr>
        <w:t>cells</w:t>
      </w:r>
      <w:r w:rsidRPr="00B15A73">
        <w:rPr>
          <w:vertAlign w:val="subscript"/>
        </w:rPr>
        <w:t xml:space="preserve"> </w:t>
      </w:r>
      <w:r>
        <w:t xml:space="preserve">and </w:t>
      </w:r>
      <w:r w:rsidRPr="00B15A73">
        <w:rPr>
          <w:i/>
        </w:rPr>
        <w:t>T</w:t>
      </w:r>
      <w:r w:rsidRPr="00B15A73">
        <w:rPr>
          <w:i/>
          <w:vertAlign w:val="subscript"/>
        </w:rPr>
        <w:t>many</w:t>
      </w:r>
      <w:r>
        <w:rPr>
          <w:i/>
          <w:vertAlign w:val="subscript"/>
        </w:rPr>
        <w:noBreakHyphen/>
      </w:r>
      <w:r w:rsidRPr="00B15A73">
        <w:rPr>
          <w:i/>
          <w:vertAlign w:val="subscript"/>
        </w:rPr>
        <w:t>drugs</w:t>
      </w:r>
      <w:r>
        <w:t xml:space="preserve"> have comparable observation density around 39%, all methods have co</w:t>
      </w:r>
      <w:r>
        <w:t>n</w:t>
      </w:r>
      <w:r>
        <w:t>siderably better performance</w:t>
      </w:r>
      <w:r w:rsidRPr="00B15A73">
        <w:rPr>
          <w:i/>
        </w:rPr>
        <w:t xml:space="preserve"> </w:t>
      </w:r>
      <w:r>
        <w:t xml:space="preserve">on </w:t>
      </w:r>
      <w:r w:rsidRPr="00B15A73">
        <w:rPr>
          <w:i/>
        </w:rPr>
        <w:t>T</w:t>
      </w:r>
      <w:r w:rsidRPr="00B15A73">
        <w:rPr>
          <w:i/>
          <w:vertAlign w:val="subscript"/>
        </w:rPr>
        <w:t>many</w:t>
      </w:r>
      <w:r>
        <w:rPr>
          <w:i/>
          <w:vertAlign w:val="subscript"/>
        </w:rPr>
        <w:noBreakHyphen/>
      </w:r>
      <w:r w:rsidRPr="00B15A73">
        <w:rPr>
          <w:i/>
          <w:vertAlign w:val="subscript"/>
        </w:rPr>
        <w:t>cells</w:t>
      </w:r>
      <w:r>
        <w:t xml:space="preserve">, perhaps indicating that shared information across cell types is more useful than shared information across drugs. These two tensors also help to further highlight a difference between DNPP and Tensor, where DNPP is the top-performer in the case with many drugs, while Tensor dominates with many cell types. </w:t>
      </w:r>
    </w:p>
    <w:p w14:paraId="5097DB68" w14:textId="3E48E910" w:rsidR="009F7330" w:rsidRDefault="009F7330" w:rsidP="00DD7849">
      <w:pPr>
        <w:pStyle w:val="para-first"/>
      </w:pPr>
      <w:r>
        <w:t>Independently, o</w:t>
      </w:r>
      <w:r w:rsidRPr="008D1DE8">
        <w:t>bservation density was varied by subsampling profiles in the small tensor</w:t>
      </w:r>
      <w:r w:rsidRPr="008D1DE8">
        <w:rPr>
          <w:i/>
        </w:rPr>
        <w:t xml:space="preserve"> </w:t>
      </w:r>
      <w:r w:rsidRPr="008D1DE8">
        <w:t xml:space="preserve">in 10% intervals from 10-60%, evaluating on a held-out set covering another 10% of the tensor. This sampling process was repeated 25 times generating the error bars in Figure 7C. At or above an observation density of 30%, </w:t>
      </w:r>
      <w:proofErr w:type="gramStart"/>
      <w:r w:rsidRPr="008D1DE8">
        <w:t>Tensor has superior performance, while at lower densities</w:t>
      </w:r>
      <w:proofErr w:type="gramEnd"/>
      <w:r w:rsidRPr="008D1DE8">
        <w:t xml:space="preserve">, </w:t>
      </w:r>
      <w:proofErr w:type="gramStart"/>
      <w:r w:rsidRPr="008D1DE8">
        <w:t>2D-Mean is the top performer</w:t>
      </w:r>
      <w:proofErr w:type="gramEnd"/>
      <w:r w:rsidRPr="008D1DE8">
        <w:t>. Also, improvement in performance as a function of observation density is most dramatic for the tensor approach.</w:t>
      </w:r>
    </w:p>
    <w:p w14:paraId="05C43E8F" w14:textId="7B1004C8" w:rsidR="009F02FD" w:rsidRDefault="00A74488" w:rsidP="00D57940">
      <w:pPr>
        <w:pStyle w:val="Heading2"/>
      </w:pPr>
      <w:r w:rsidRPr="001572DD">
        <w:rPr>
          <w:b w:val="0"/>
          <w:bCs w:val="0"/>
          <w:noProof/>
          <w:lang w:eastAsia="ja-JP"/>
        </w:rPr>
        <mc:AlternateContent>
          <mc:Choice Requires="wpg">
            <w:drawing>
              <wp:anchor distT="0" distB="0" distL="114300" distR="114300" simplePos="0" relativeHeight="251739136" behindDoc="0" locked="0" layoutInCell="1" allowOverlap="1" wp14:anchorId="5C2864CF" wp14:editId="402DC12A">
                <wp:simplePos x="0" y="0"/>
                <wp:positionH relativeFrom="margin">
                  <wp:align>right</wp:align>
                </wp:positionH>
                <wp:positionV relativeFrom="margin">
                  <wp:align>top</wp:align>
                </wp:positionV>
                <wp:extent cx="3206115" cy="3314700"/>
                <wp:effectExtent l="0" t="0" r="0" b="12700"/>
                <wp:wrapSquare wrapText="bothSides"/>
                <wp:docPr id="229" name="Group 229"/>
                <wp:cNvGraphicFramePr/>
                <a:graphic xmlns:a="http://schemas.openxmlformats.org/drawingml/2006/main">
                  <a:graphicData uri="http://schemas.microsoft.com/office/word/2010/wordprocessingGroup">
                    <wpg:wgp>
                      <wpg:cNvGrpSpPr/>
                      <wpg:grpSpPr>
                        <a:xfrm>
                          <a:off x="0" y="0"/>
                          <a:ext cx="3073990" cy="3314700"/>
                          <a:chOff x="128407" y="-228620"/>
                          <a:chExt cx="3076870" cy="3319214"/>
                        </a:xfrm>
                      </wpg:grpSpPr>
                      <pic:pic xmlns:pic="http://schemas.openxmlformats.org/drawingml/2006/picture">
                        <pic:nvPicPr>
                          <pic:cNvPr id="230" name="Slide06.jpg"/>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bwMode="auto">
                          <a:xfrm>
                            <a:off x="128407" y="-228620"/>
                            <a:ext cx="3076870" cy="2517654"/>
                          </a:xfrm>
                          <a:prstGeom prst="rect">
                            <a:avLst/>
                          </a:prstGeom>
                          <a:ln>
                            <a:noFill/>
                          </a:ln>
                          <a:extLst>
                            <a:ext uri="{53640926-AAD7-44d8-BBD7-CCE9431645EC}">
                              <a14:shadowObscured xmlns:a14="http://schemas.microsoft.com/office/drawing/2010/main"/>
                            </a:ext>
                          </a:extLst>
                        </pic:spPr>
                      </pic:pic>
                      <wps:wsp>
                        <wps:cNvPr id="235" name="Text Box 235"/>
                        <wps:cNvSpPr txBox="1"/>
                        <wps:spPr>
                          <a:xfrm>
                            <a:off x="172855" y="2288325"/>
                            <a:ext cx="3003840" cy="802269"/>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6C0E50EA" w14:textId="4C1B848E" w:rsidR="00971178" w:rsidRPr="002733FB" w:rsidRDefault="00971178" w:rsidP="008D18E3">
                              <w:pPr>
                                <w:pStyle w:val="Caption"/>
                                <w:spacing w:line="276" w:lineRule="auto"/>
                                <w:jc w:val="both"/>
                                <w:rPr>
                                  <w:sz w:val="13"/>
                                  <w:szCs w:val="13"/>
                                </w:rPr>
                              </w:pPr>
                              <w:r w:rsidRPr="00734344">
                                <w:rPr>
                                  <w:sz w:val="13"/>
                                  <w:szCs w:val="13"/>
                                </w:rPr>
                                <w:t>F</w:t>
                              </w:r>
                              <w:r>
                                <w:rPr>
                                  <w:sz w:val="13"/>
                                  <w:szCs w:val="13"/>
                                </w:rPr>
                                <w:t>ig.</w:t>
                              </w:r>
                              <w:r w:rsidRPr="00734344">
                                <w:rPr>
                                  <w:sz w:val="13"/>
                                  <w:szCs w:val="13"/>
                                </w:rPr>
                                <w:t xml:space="preserve"> 6</w:t>
                              </w:r>
                              <w:r>
                                <w:rPr>
                                  <w:sz w:val="13"/>
                                  <w:szCs w:val="13"/>
                                </w:rPr>
                                <w:t>.</w:t>
                              </w:r>
                              <w:r w:rsidRPr="00734344">
                                <w:rPr>
                                  <w:sz w:val="13"/>
                                  <w:szCs w:val="13"/>
                                </w:rPr>
                                <w:t xml:space="preserve"> Entity-specific accuracy.  </w:t>
                              </w:r>
                              <w:r w:rsidRPr="00EA78B2">
                                <w:rPr>
                                  <w:b w:val="0"/>
                                  <w:sz w:val="13"/>
                                  <w:szCs w:val="13"/>
                                </w:rPr>
                                <w:t>A. Accuracy was evaluated individually for each drug, gene, and cell type, by computing the correlation between true and predicted values for one slice of the tensor corresponding to the chosen entity. The figure illustrates the co</w:t>
                              </w:r>
                              <w:r w:rsidRPr="00EA78B2">
                                <w:rPr>
                                  <w:b w:val="0"/>
                                  <w:sz w:val="13"/>
                                  <w:szCs w:val="13"/>
                                </w:rPr>
                                <w:t>m</w:t>
                              </w:r>
                              <w:r w:rsidRPr="00EA78B2">
                                <w:rPr>
                                  <w:b w:val="0"/>
                                  <w:sz w:val="13"/>
                                  <w:szCs w:val="13"/>
                                </w:rPr>
                                <w:t>putation of PCT</w:t>
                              </w:r>
                              <w:r w:rsidRPr="00EA78B2">
                                <w:rPr>
                                  <w:b w:val="0"/>
                                  <w:iCs/>
                                  <w:sz w:val="13"/>
                                  <w:szCs w:val="13"/>
                                  <w:vertAlign w:val="subscript"/>
                                </w:rPr>
                                <w:t>g</w:t>
                              </w:r>
                              <w:r w:rsidRPr="00EA78B2">
                                <w:rPr>
                                  <w:b w:val="0"/>
                                  <w:sz w:val="13"/>
                                  <w:szCs w:val="13"/>
                                </w:rPr>
                                <w:t xml:space="preserve">. B-D. Drug-, gene-, and cell-specific accuracy, with Tensor results on the y-axis and </w:t>
                              </w:r>
                              <w:r>
                                <w:rPr>
                                  <w:b w:val="0"/>
                                  <w:sz w:val="13"/>
                                  <w:szCs w:val="13"/>
                                </w:rPr>
                                <w:t>DNPP</w:t>
                              </w:r>
                              <w:r w:rsidRPr="00EA78B2">
                                <w:rPr>
                                  <w:b w:val="0"/>
                                  <w:sz w:val="13"/>
                                  <w:szCs w:val="13"/>
                                </w:rPr>
                                <w:t xml:space="preserve"> results on the x-axis. Each scatterplot is colored by a factor found to be associated with the results (see text for details), with some examples and outliers labeled for reference.</w:t>
                              </w:r>
                            </w:p>
                            <w:p w14:paraId="7C430376" w14:textId="57B7E187" w:rsidR="00971178" w:rsidRPr="00734344" w:rsidRDefault="00971178" w:rsidP="008D18E3">
                              <w:pPr>
                                <w:pStyle w:val="Caption"/>
                                <w:spacing w:line="276" w:lineRule="auto"/>
                                <w:jc w:val="both"/>
                                <w:rPr>
                                  <w:sz w:val="13"/>
                                  <w:szCs w:val="13"/>
                                </w:rPr>
                              </w:pPr>
                            </w:p>
                            <w:p w14:paraId="31E8B9C8" w14:textId="77777777" w:rsidR="00971178" w:rsidRPr="00734344" w:rsidRDefault="00971178" w:rsidP="008D18E3">
                              <w:pPr>
                                <w:pStyle w:val="Caption"/>
                                <w:rPr>
                                  <w:rFonts w:ascii="Times New Roman" w:hAnsi="Times New Roman"/>
                                  <w:noProof/>
                                  <w:sz w:val="13"/>
                                  <w:szCs w:val="13"/>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229" o:spid="_x0000_s1033" style="position:absolute;left:0;text-align:left;margin-left:201.25pt;margin-top:0;width:252.45pt;height:261pt;z-index:251739136;mso-position-horizontal:right;mso-position-horizontal-relative:margin;mso-position-vertical:top;mso-position-vertical-relative:margin;mso-width-relative:margin;mso-height-relative:margin" coordorigin="128407,-228620" coordsize="3076870,3319214" o:gfxdata="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">
                <v:shape id="Slide06.jpg" o:spid="_x0000_s1034" type="#_x0000_t75" style="position:absolute;left:128407;top:-228620;width:3076870;height:2517654;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iR&#10;kP/DAAAA3AAAAA8AAABkcnMvZG93bnJldi54bWxETz1vwjAQ3ZH4D9YhdQMnVCpVwKAKWqntAoQu&#10;bEd8JFHjc2q7JOXX1wMS49P7Xqx604gLOV9bVpBOEhDEhdU1lwq+Dm/jZxA+IGtsLJOCP/KwWg4H&#10;C8y07XhPlzyUIoawz1BBFUKbSemLigz6iW2JI3e2zmCI0JVSO+xiuGnkNEmepMGaY0OFLa0rKr7z&#10;X6Ng1/vXj3Q3O4buZ8uf18315NKDUg+j/mUOIlAf7uKb+10rmD7G+fFMPAJy+Q8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qJGQ/8MAAADcAAAADwAAAAAAAAAAAAAAAACcAgAA&#10;ZHJzL2Rvd25yZXYueG1sUEsFBgAAAAAEAAQA9wAAAIwDAAAAAA==&#10;">
                  <v:imagedata r:id="rId24" o:title=""/>
                  <v:path arrowok="t"/>
                </v:shape>
                <v:shape id="Text Box 235" o:spid="_x0000_s1035" type="#_x0000_t202" style="position:absolute;left:172855;top:2288325;width:3003840;height:80226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0Wb5SxQAA&#10;ANwAAAAPAAAAZHJzL2Rvd25yZXYueG1sRI9Pi8IwFMTvC36H8IS9LJpuZUWqUVxdYQ/rwT94fjTP&#10;tti8lCTa+u03guBxmJnfMLNFZ2pxI+crywo+hwkI4tzqigsFx8NmMAHhA7LG2jIpuJOHxbz3NsNM&#10;25Z3dNuHQkQI+wwVlCE0mZQ+L8mgH9qGOHpn6wyGKF0htcM2wk0t0yQZS4MVx4USG1qVlF/2V6Ng&#10;vHbXdserj/Xx5w+3TZGevu8npd773XIKIlAXXuFn+1crSEdf8DgTj4Cc/wM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HRZvlLFAAAA3AAAAA8AAAAAAAAAAAAAAAAAlwIAAGRycy9k&#10;b3ducmV2LnhtbFBLBQYAAAAABAAEAPUAAACJAwAAAAA=&#10;" stroked="f">
                  <v:textbox inset="0,0,0,0">
                    <w:txbxContent>
                      <w:p w14:paraId="6C0E50EA" w14:textId="4C1B848E" w:rsidR="00971178" w:rsidRPr="002733FB" w:rsidRDefault="00971178" w:rsidP="008D18E3">
                        <w:pPr>
                          <w:pStyle w:val="Caption"/>
                          <w:spacing w:line="276" w:lineRule="auto"/>
                          <w:jc w:val="both"/>
                          <w:rPr>
                            <w:sz w:val="13"/>
                            <w:szCs w:val="13"/>
                          </w:rPr>
                        </w:pPr>
                        <w:r w:rsidRPr="00734344">
                          <w:rPr>
                            <w:sz w:val="13"/>
                            <w:szCs w:val="13"/>
                          </w:rPr>
                          <w:t>F</w:t>
                        </w:r>
                        <w:r>
                          <w:rPr>
                            <w:sz w:val="13"/>
                            <w:szCs w:val="13"/>
                          </w:rPr>
                          <w:t>ig.</w:t>
                        </w:r>
                        <w:r w:rsidRPr="00734344">
                          <w:rPr>
                            <w:sz w:val="13"/>
                            <w:szCs w:val="13"/>
                          </w:rPr>
                          <w:t xml:space="preserve"> 6</w:t>
                        </w:r>
                        <w:r>
                          <w:rPr>
                            <w:sz w:val="13"/>
                            <w:szCs w:val="13"/>
                          </w:rPr>
                          <w:t>.</w:t>
                        </w:r>
                        <w:r w:rsidRPr="00734344">
                          <w:rPr>
                            <w:sz w:val="13"/>
                            <w:szCs w:val="13"/>
                          </w:rPr>
                          <w:t xml:space="preserve"> Entity-specific accuracy.  </w:t>
                        </w:r>
                        <w:r w:rsidRPr="00EA78B2">
                          <w:rPr>
                            <w:b w:val="0"/>
                            <w:sz w:val="13"/>
                            <w:szCs w:val="13"/>
                          </w:rPr>
                          <w:t>A. Accuracy was evaluated individually for each drug, gene, and cell type, by computing the correlation between true and predicted values for one slice of the tensor corresponding to the chosen entity. The figure illustrates the co</w:t>
                        </w:r>
                        <w:r w:rsidRPr="00EA78B2">
                          <w:rPr>
                            <w:b w:val="0"/>
                            <w:sz w:val="13"/>
                            <w:szCs w:val="13"/>
                          </w:rPr>
                          <w:t>m</w:t>
                        </w:r>
                        <w:r w:rsidRPr="00EA78B2">
                          <w:rPr>
                            <w:b w:val="0"/>
                            <w:sz w:val="13"/>
                            <w:szCs w:val="13"/>
                          </w:rPr>
                          <w:t>putation of PCT</w:t>
                        </w:r>
                        <w:r w:rsidRPr="00EA78B2">
                          <w:rPr>
                            <w:b w:val="0"/>
                            <w:iCs/>
                            <w:sz w:val="13"/>
                            <w:szCs w:val="13"/>
                            <w:vertAlign w:val="subscript"/>
                          </w:rPr>
                          <w:t>g</w:t>
                        </w:r>
                        <w:r w:rsidRPr="00EA78B2">
                          <w:rPr>
                            <w:b w:val="0"/>
                            <w:sz w:val="13"/>
                            <w:szCs w:val="13"/>
                          </w:rPr>
                          <w:t xml:space="preserve">. B-D. Drug-, gene-, and cell-specific accuracy, with Tensor results on the y-axis and </w:t>
                        </w:r>
                        <w:r>
                          <w:rPr>
                            <w:b w:val="0"/>
                            <w:sz w:val="13"/>
                            <w:szCs w:val="13"/>
                          </w:rPr>
                          <w:t>DNPP</w:t>
                        </w:r>
                        <w:r w:rsidRPr="00EA78B2">
                          <w:rPr>
                            <w:b w:val="0"/>
                            <w:sz w:val="13"/>
                            <w:szCs w:val="13"/>
                          </w:rPr>
                          <w:t xml:space="preserve"> results on the x-axis. Each scatterplot is colored by a factor found to be associated with the results (see text for details), with some examples and outliers labeled for reference.</w:t>
                        </w:r>
                      </w:p>
                      <w:p w14:paraId="7C430376" w14:textId="57B7E187" w:rsidR="00971178" w:rsidRPr="00734344" w:rsidRDefault="00971178" w:rsidP="008D18E3">
                        <w:pPr>
                          <w:pStyle w:val="Caption"/>
                          <w:spacing w:line="276" w:lineRule="auto"/>
                          <w:jc w:val="both"/>
                          <w:rPr>
                            <w:sz w:val="13"/>
                            <w:szCs w:val="13"/>
                          </w:rPr>
                        </w:pPr>
                      </w:p>
                      <w:p w14:paraId="31E8B9C8" w14:textId="77777777" w:rsidR="00971178" w:rsidRPr="00734344" w:rsidRDefault="00971178" w:rsidP="008D18E3">
                        <w:pPr>
                          <w:pStyle w:val="Caption"/>
                          <w:rPr>
                            <w:rFonts w:ascii="Times New Roman" w:hAnsi="Times New Roman"/>
                            <w:noProof/>
                            <w:sz w:val="13"/>
                            <w:szCs w:val="13"/>
                          </w:rPr>
                        </w:pPr>
                      </w:p>
                    </w:txbxContent>
                  </v:textbox>
                </v:shape>
                <w10:wrap type="square" anchorx="margin" anchory="margin"/>
              </v:group>
            </w:pict>
          </mc:Fallback>
        </mc:AlternateContent>
      </w:r>
      <w:r w:rsidR="009F7330">
        <w:t>P</w:t>
      </w:r>
      <w:r w:rsidR="009F02FD">
        <w:t>rediction accuracy</w:t>
      </w:r>
      <w:r w:rsidR="009F7330">
        <w:t xml:space="preserve"> for each drug, gene and cell type</w:t>
      </w:r>
    </w:p>
    <w:p w14:paraId="0D5D6E6D" w14:textId="309479AC" w:rsidR="007956B4" w:rsidRDefault="007655AB" w:rsidP="000D67AC">
      <w:pPr>
        <w:pStyle w:val="para-first"/>
      </w:pPr>
      <w:r>
        <w:t xml:space="preserve">While results </w:t>
      </w:r>
      <w:r w:rsidR="003918C8">
        <w:t xml:space="preserve">may look promising </w:t>
      </w:r>
      <w:r w:rsidR="00F86004">
        <w:t xml:space="preserve">when evaluating across the entire tensor, </w:t>
      </w:r>
      <w:r w:rsidR="00463223">
        <w:t>the</w:t>
      </w:r>
      <w:r w:rsidR="00F86004">
        <w:t xml:space="preserve"> question </w:t>
      </w:r>
      <w:r w:rsidR="00463223">
        <w:t xml:space="preserve">remains </w:t>
      </w:r>
      <w:r w:rsidR="00F86004">
        <w:t xml:space="preserve">as to how </w:t>
      </w:r>
      <w:r w:rsidR="000C2675">
        <w:t xml:space="preserve">accuracy </w:t>
      </w:r>
      <w:r w:rsidR="00F86004">
        <w:t>var</w:t>
      </w:r>
      <w:r w:rsidR="000C2675">
        <w:t>ies</w:t>
      </w:r>
      <w:r w:rsidR="00F86004">
        <w:t xml:space="preserve"> in specific cases. We address this here by looking at accuracy</w:t>
      </w:r>
      <w:r w:rsidR="00DD4C76">
        <w:t xml:space="preserve"> for each entity represented in the tensor </w:t>
      </w:r>
      <w:r w:rsidR="0068651F">
        <w:t xml:space="preserve">(see Figure 6A), starting with </w:t>
      </w:r>
      <w:r w:rsidR="006E403F">
        <w:t xml:space="preserve">drugs, </w:t>
      </w:r>
      <w:r w:rsidR="0068651F">
        <w:t xml:space="preserve">and then </w:t>
      </w:r>
      <w:r w:rsidR="00972C16">
        <w:t xml:space="preserve">continuing with </w:t>
      </w:r>
      <w:r w:rsidR="0068651F">
        <w:t>genes and cell types</w:t>
      </w:r>
      <w:r w:rsidR="006E403F">
        <w:t>.</w:t>
      </w:r>
      <w:r w:rsidR="007312A0">
        <w:t xml:space="preserve"> We focus </w:t>
      </w:r>
      <w:r w:rsidR="00DE1A44">
        <w:t xml:space="preserve">here </w:t>
      </w:r>
      <w:r w:rsidR="007312A0">
        <w:t xml:space="preserve">on the </w:t>
      </w:r>
      <w:r w:rsidR="00DD4C76">
        <w:t>top performers</w:t>
      </w:r>
      <w:r w:rsidR="00C00626">
        <w:t xml:space="preserve">, Tensor and </w:t>
      </w:r>
      <w:r w:rsidR="00746473">
        <w:t>DNPP</w:t>
      </w:r>
      <w:r w:rsidR="00C00626">
        <w:t>, but results for all methods are included in Table S</w:t>
      </w:r>
      <w:r w:rsidR="007813A9">
        <w:t>1</w:t>
      </w:r>
      <w:r w:rsidR="00C00626">
        <w:t>.</w:t>
      </w:r>
    </w:p>
    <w:p w14:paraId="2DD4A341" w14:textId="1ED62ED0" w:rsidR="005969FA" w:rsidRDefault="007956B4" w:rsidP="00EA78B2">
      <w:pPr>
        <w:pStyle w:val="para-first"/>
        <w:ind w:firstLine="173"/>
      </w:pPr>
      <w:r w:rsidRPr="008D1DE8">
        <w:rPr>
          <w:b/>
        </w:rPr>
        <w:t>Drug-specific accuracy</w:t>
      </w:r>
      <w:r>
        <w:rPr>
          <w:b/>
        </w:rPr>
        <w:t xml:space="preserve"> </w:t>
      </w:r>
      <w:r>
        <w:t>is quantified</w:t>
      </w:r>
      <w:r w:rsidR="00593998">
        <w:t xml:space="preserve"> using </w:t>
      </w:r>
      <w:r w:rsidR="00BE05A0" w:rsidRPr="004510E7">
        <w:t>PCT</w:t>
      </w:r>
      <w:r w:rsidR="00BE05A0" w:rsidRPr="00844223">
        <w:rPr>
          <w:i/>
          <w:vertAlign w:val="subscript"/>
        </w:rPr>
        <w:t>d</w:t>
      </w:r>
      <w:r w:rsidR="00E5535B">
        <w:t xml:space="preserve"> (see </w:t>
      </w:r>
      <w:r w:rsidR="00867D25">
        <w:t>2.3</w:t>
      </w:r>
      <w:r w:rsidR="00E5535B">
        <w:t>).</w:t>
      </w:r>
      <w:r w:rsidR="00BE05A0" w:rsidRPr="00573266">
        <w:t xml:space="preserve"> Figure </w:t>
      </w:r>
      <w:r w:rsidR="00930477">
        <w:t>6B</w:t>
      </w:r>
      <w:r w:rsidR="00110625" w:rsidRPr="00573266">
        <w:t xml:space="preserve"> shows a scatterplot </w:t>
      </w:r>
      <w:r w:rsidR="00C915A1">
        <w:t>with points corresponding to</w:t>
      </w:r>
      <w:r w:rsidR="00110625" w:rsidRPr="00573266">
        <w:t xml:space="preserve"> e</w:t>
      </w:r>
      <w:r w:rsidR="00C92228">
        <w:t xml:space="preserve">ach of the </w:t>
      </w:r>
      <w:r w:rsidR="00D617D1">
        <w:t>2</w:t>
      </w:r>
      <w:r w:rsidR="00840A5D">
        <w:t>,</w:t>
      </w:r>
      <w:r w:rsidR="00D617D1">
        <w:t>1</w:t>
      </w:r>
      <w:r w:rsidR="00840A5D">
        <w:t>3</w:t>
      </w:r>
      <w:r w:rsidR="00D617D1">
        <w:t>0</w:t>
      </w:r>
      <w:r w:rsidR="00D617D1" w:rsidRPr="00573266">
        <w:t xml:space="preserve"> </w:t>
      </w:r>
      <w:r w:rsidR="001B1707">
        <w:t>drug</w:t>
      </w:r>
      <w:r w:rsidR="00BE05A0" w:rsidRPr="00573266">
        <w:t xml:space="preserve">s, with </w:t>
      </w:r>
      <w:r w:rsidR="00746473">
        <w:t>DNPP</w:t>
      </w:r>
      <w:r w:rsidR="00805D83">
        <w:t xml:space="preserve"> </w:t>
      </w:r>
      <w:r w:rsidR="00AF2FA7">
        <w:t>accuracy</w:t>
      </w:r>
      <w:r w:rsidR="00AF2FA7" w:rsidRPr="00573266">
        <w:t xml:space="preserve"> </w:t>
      </w:r>
      <w:r w:rsidR="00110625" w:rsidRPr="00573266">
        <w:t xml:space="preserve">on the </w:t>
      </w:r>
      <w:r w:rsidR="00110625" w:rsidRPr="00844223">
        <w:rPr>
          <w:i/>
        </w:rPr>
        <w:t>x</w:t>
      </w:r>
      <w:r w:rsidR="00110625" w:rsidRPr="00573266">
        <w:t>-axis a</w:t>
      </w:r>
      <w:r w:rsidR="00BE05A0" w:rsidRPr="00573266">
        <w:t>nd T</w:t>
      </w:r>
      <w:r w:rsidR="00110625" w:rsidRPr="00573266">
        <w:t>ensor</w:t>
      </w:r>
      <w:r w:rsidR="00805D83">
        <w:t xml:space="preserve"> </w:t>
      </w:r>
      <w:r w:rsidR="00AF2FA7">
        <w:t>accuracy</w:t>
      </w:r>
      <w:r w:rsidR="00AF2FA7" w:rsidRPr="00573266">
        <w:t xml:space="preserve"> </w:t>
      </w:r>
      <w:r w:rsidR="00110625" w:rsidRPr="00573266">
        <w:t xml:space="preserve">on the </w:t>
      </w:r>
      <w:r w:rsidR="00110625" w:rsidRPr="00EA78B2">
        <w:rPr>
          <w:i/>
        </w:rPr>
        <w:t>y</w:t>
      </w:r>
      <w:r w:rsidR="00110625" w:rsidRPr="00573266">
        <w:t>-axis</w:t>
      </w:r>
      <w:r w:rsidR="00EE2ADE">
        <w:t>.</w:t>
      </w:r>
      <w:r w:rsidR="00841820">
        <w:t xml:space="preserve"> While </w:t>
      </w:r>
      <w:r w:rsidR="00746473">
        <w:t>DNPP</w:t>
      </w:r>
      <w:r w:rsidR="00841820">
        <w:t xml:space="preserve"> had better performance for t</w:t>
      </w:r>
      <w:r w:rsidR="00110625" w:rsidRPr="00573266">
        <w:t xml:space="preserve">he majority </w:t>
      </w:r>
      <w:r w:rsidR="004D3A58">
        <w:t>(</w:t>
      </w:r>
      <w:r w:rsidR="00841820">
        <w:t>71.9</w:t>
      </w:r>
      <w:r w:rsidR="004D3A58">
        <w:t xml:space="preserve">%) </w:t>
      </w:r>
      <w:r w:rsidR="00110625" w:rsidRPr="00573266">
        <w:t xml:space="preserve">of </w:t>
      </w:r>
      <w:r w:rsidR="001B1707">
        <w:t>drug</w:t>
      </w:r>
      <w:r w:rsidR="00110625" w:rsidRPr="00573266">
        <w:t>s</w:t>
      </w:r>
      <w:r w:rsidR="00841820">
        <w:t xml:space="preserve">, Tensor outperformed </w:t>
      </w:r>
      <w:r w:rsidR="00746473">
        <w:t>DNPP</w:t>
      </w:r>
      <w:r w:rsidR="00841820">
        <w:t xml:space="preserve"> for drugs that were measured in a large nu</w:t>
      </w:r>
      <w:r w:rsidR="00841820">
        <w:t>m</w:t>
      </w:r>
      <w:r w:rsidR="00841820">
        <w:t>ber of cell types</w:t>
      </w:r>
      <w:r w:rsidR="002972F3">
        <w:t xml:space="preserve"> (the green region)</w:t>
      </w:r>
      <w:r w:rsidR="00841820">
        <w:t>.</w:t>
      </w:r>
      <w:r w:rsidR="003867FD">
        <w:t xml:space="preserve"> </w:t>
      </w:r>
      <w:r w:rsidR="00CF79EF">
        <w:t>For both methods, a</w:t>
      </w:r>
      <w:r w:rsidR="00C915A1">
        <w:t>ccu</w:t>
      </w:r>
      <w:r w:rsidR="00CF79EF">
        <w:t>racy varies widely across drugs, but is highly correlated (</w:t>
      </w:r>
      <w:r w:rsidR="00CF79EF" w:rsidRPr="00CF79EF">
        <w:rPr>
          <w:i/>
        </w:rPr>
        <w:t>r</w:t>
      </w:r>
      <w:r w:rsidR="00CF79EF">
        <w:t xml:space="preserve"> = 0.93) between the two methods. </w:t>
      </w:r>
      <w:r w:rsidR="007D0028">
        <w:t xml:space="preserve">Table </w:t>
      </w:r>
      <w:r w:rsidR="00293B50">
        <w:t>S</w:t>
      </w:r>
      <w:r w:rsidR="00832B13">
        <w:t>1</w:t>
      </w:r>
      <w:r w:rsidR="00950B2D">
        <w:t>1</w:t>
      </w:r>
      <w:r w:rsidR="00293B50">
        <w:t xml:space="preserve"> </w:t>
      </w:r>
      <w:r w:rsidR="007D0028">
        <w:t xml:space="preserve">lists the top and bottom </w:t>
      </w:r>
      <w:r w:rsidR="005A325D">
        <w:t>40</w:t>
      </w:r>
      <w:r w:rsidR="006A491D">
        <w:t xml:space="preserve"> </w:t>
      </w:r>
      <w:r w:rsidR="001B1707">
        <w:t>drug</w:t>
      </w:r>
      <w:r w:rsidR="007D0028">
        <w:t>s according to Tensor</w:t>
      </w:r>
      <w:r w:rsidR="00805D83">
        <w:t xml:space="preserve"> </w:t>
      </w:r>
      <w:r w:rsidR="00AF2FA7">
        <w:t>accuracy</w:t>
      </w:r>
      <w:r w:rsidR="00EE2ADE">
        <w:t xml:space="preserve">. </w:t>
      </w:r>
      <w:r w:rsidR="005A325D">
        <w:t>Many of the drugs</w:t>
      </w:r>
      <w:r w:rsidR="00E22132">
        <w:t xml:space="preserve"> with </w:t>
      </w:r>
      <w:r w:rsidR="00C9687D">
        <w:t>high</w:t>
      </w:r>
      <w:r w:rsidR="00E22132">
        <w:t xml:space="preserve"> </w:t>
      </w:r>
      <w:r w:rsidR="00C9687D">
        <w:t xml:space="preserve">predictive </w:t>
      </w:r>
      <w:r w:rsidR="00E22132">
        <w:t xml:space="preserve">performance </w:t>
      </w:r>
      <w:r w:rsidR="00F453E6">
        <w:t>are HDAC inhibitors</w:t>
      </w:r>
      <w:r w:rsidR="00EE2ADE">
        <w:t xml:space="preserve">. </w:t>
      </w:r>
      <w:r w:rsidR="000F3B89">
        <w:t xml:space="preserve">No </w:t>
      </w:r>
      <w:r w:rsidR="00C9687D">
        <w:t xml:space="preserve">strong </w:t>
      </w:r>
      <w:r w:rsidR="000F3B89">
        <w:t xml:space="preserve">patterns </w:t>
      </w:r>
      <w:r w:rsidR="00A061A5">
        <w:t>were observed</w:t>
      </w:r>
      <w:r w:rsidR="000F3B89">
        <w:t xml:space="preserve"> among the </w:t>
      </w:r>
      <w:r w:rsidR="001B1707">
        <w:t>drug</w:t>
      </w:r>
      <w:r w:rsidR="000F3B89">
        <w:t>s with the lowest performance</w:t>
      </w:r>
      <w:r w:rsidR="0050364A">
        <w:t xml:space="preserve">, but include </w:t>
      </w:r>
      <w:r w:rsidR="00C9687D">
        <w:t xml:space="preserve">a wide variety of substances such as </w:t>
      </w:r>
      <w:r w:rsidR="0050364A">
        <w:t xml:space="preserve">CYP inhibitors, </w:t>
      </w:r>
      <w:r w:rsidR="007029AE">
        <w:t xml:space="preserve">lipid-regulating agents, </w:t>
      </w:r>
      <w:r w:rsidR="00B1222D">
        <w:t xml:space="preserve">and </w:t>
      </w:r>
      <w:r w:rsidR="00B1222D" w:rsidRPr="00B1222D">
        <w:rPr>
          <w:rFonts w:hint="eastAsia"/>
        </w:rPr>
        <w:t>β</w:t>
      </w:r>
      <w:r w:rsidR="00B1222D" w:rsidRPr="00B1222D">
        <w:t>-lactam antibiotic</w:t>
      </w:r>
      <w:r w:rsidR="00B1222D">
        <w:t>s.</w:t>
      </w:r>
    </w:p>
    <w:p w14:paraId="56E3E313" w14:textId="6757019C" w:rsidR="00867D25" w:rsidRDefault="00375220" w:rsidP="008D1DE8">
      <w:pPr>
        <w:pStyle w:val="para1"/>
        <w:ind w:firstLine="173"/>
      </w:pPr>
      <w:r>
        <w:rPr>
          <w:b/>
        </w:rPr>
        <w:t xml:space="preserve">Gene-specific accuracy </w:t>
      </w:r>
      <w:r>
        <w:t xml:space="preserve">is </w:t>
      </w:r>
      <w:r w:rsidR="0034314D">
        <w:t>similarly presented i</w:t>
      </w:r>
      <w:r w:rsidR="0007573B">
        <w:t xml:space="preserve">n Figure </w:t>
      </w:r>
      <w:r w:rsidR="00AC469E">
        <w:t>6C</w:t>
      </w:r>
      <w:r w:rsidR="0034314D">
        <w:t xml:space="preserve">. </w:t>
      </w:r>
      <w:r w:rsidR="009B4AE1">
        <w:t xml:space="preserve">There is </w:t>
      </w:r>
      <w:r w:rsidR="00DE1A44">
        <w:t>once again a</w:t>
      </w:r>
      <w:r w:rsidR="009B4AE1">
        <w:t xml:space="preserve"> high degree of correlation</w:t>
      </w:r>
      <w:r w:rsidR="00E90DB5">
        <w:t xml:space="preserve"> </w:t>
      </w:r>
      <w:r w:rsidR="00DF4450" w:rsidRPr="00DF4450">
        <w:t xml:space="preserve">between </w:t>
      </w:r>
      <w:r w:rsidR="00BC5113">
        <w:t xml:space="preserve">Tensor and </w:t>
      </w:r>
      <w:r w:rsidR="00746473">
        <w:t>DNPP</w:t>
      </w:r>
      <w:r w:rsidR="009B4AE1">
        <w:t xml:space="preserve"> acc</w:t>
      </w:r>
      <w:r w:rsidR="009B4AE1">
        <w:t>u</w:t>
      </w:r>
      <w:r w:rsidR="009B4AE1">
        <w:t>racy</w:t>
      </w:r>
      <w:r w:rsidR="00BC5113">
        <w:t xml:space="preserve"> </w:t>
      </w:r>
      <w:r w:rsidR="00DF4450" w:rsidRPr="00DF4450">
        <w:t>(</w:t>
      </w:r>
      <w:r w:rsidR="00895C2A">
        <w:rPr>
          <w:i/>
        </w:rPr>
        <w:t>r</w:t>
      </w:r>
      <w:r w:rsidR="00DF4450" w:rsidRPr="00DF4450">
        <w:t xml:space="preserve"> = 0.9</w:t>
      </w:r>
      <w:r w:rsidR="009F2D29">
        <w:t>9</w:t>
      </w:r>
      <w:r w:rsidR="00E90DB5">
        <w:t>).</w:t>
      </w:r>
      <w:r w:rsidR="00AE0229">
        <w:t xml:space="preserve"> </w:t>
      </w:r>
      <w:r w:rsidR="003D4184">
        <w:t xml:space="preserve">However, a pattern emerges </w:t>
      </w:r>
      <w:r w:rsidR="00C9687D">
        <w:t xml:space="preserve">where </w:t>
      </w:r>
      <w:r w:rsidR="003D4184">
        <w:t xml:space="preserve">Tensor outperforms </w:t>
      </w:r>
      <w:r w:rsidR="00746473">
        <w:t>DNPP</w:t>
      </w:r>
      <w:r w:rsidR="003D4184">
        <w:t xml:space="preserve"> for genes with high</w:t>
      </w:r>
      <w:r w:rsidR="00C9687D">
        <w:t>er</w:t>
      </w:r>
      <w:r w:rsidR="003D4184">
        <w:t xml:space="preserve"> predictive performance, whereas </w:t>
      </w:r>
      <w:r w:rsidR="00746473">
        <w:t>DNPP</w:t>
      </w:r>
      <w:r w:rsidR="003D4184">
        <w:t xml:space="preserve"> </w:t>
      </w:r>
      <w:r w:rsidR="00C9687D">
        <w:t>performs better</w:t>
      </w:r>
      <w:r w:rsidR="003D4184">
        <w:t xml:space="preserve"> </w:t>
      </w:r>
      <w:r w:rsidR="00C9687D">
        <w:t>with the</w:t>
      </w:r>
      <w:r w:rsidR="003D4184">
        <w:t xml:space="preserve"> </w:t>
      </w:r>
      <w:r w:rsidR="00C9687D">
        <w:t xml:space="preserve">“more difficult” </w:t>
      </w:r>
      <w:r w:rsidR="003D4184">
        <w:t>genes with low predictive pe</w:t>
      </w:r>
      <w:r w:rsidR="003D4184">
        <w:t>r</w:t>
      </w:r>
      <w:r w:rsidR="003D4184">
        <w:t>formance.</w:t>
      </w:r>
      <w:r w:rsidR="00AF2FA7">
        <w:t xml:space="preserve"> </w:t>
      </w:r>
      <w:r w:rsidR="00D83A97">
        <w:t>One plausible explanation for this difference is the local v</w:t>
      </w:r>
      <w:r w:rsidR="0034314D">
        <w:t>s.</w:t>
      </w:r>
      <w:r w:rsidR="00D83A97">
        <w:t xml:space="preserve"> global nature of the two algorithms; genes that have very context-dependent b</w:t>
      </w:r>
      <w:r w:rsidR="00D83A97">
        <w:t>e</w:t>
      </w:r>
      <w:r w:rsidR="00D83A97">
        <w:t xml:space="preserve">haviors would generally be expected to have lower prediction performance and yet be </w:t>
      </w:r>
      <w:r w:rsidR="0034314D">
        <w:t xml:space="preserve">better </w:t>
      </w:r>
      <w:r w:rsidR="00D83A97">
        <w:t xml:space="preserve">approximated locally, whereas genes </w:t>
      </w:r>
      <w:r w:rsidR="0034314D">
        <w:t>with highly co</w:t>
      </w:r>
      <w:r w:rsidR="0034314D">
        <w:t>n</w:t>
      </w:r>
      <w:r w:rsidR="0034314D">
        <w:t xml:space="preserve">sistent response patterns </w:t>
      </w:r>
      <w:r w:rsidR="00D83A97">
        <w:t>would likely have better performance with a glo</w:t>
      </w:r>
      <w:r w:rsidR="00D83A97">
        <w:t>b</w:t>
      </w:r>
      <w:r w:rsidR="00D83A97">
        <w:t>al algorithm.</w:t>
      </w:r>
      <w:r w:rsidR="00A56D81">
        <w:t xml:space="preserve"> </w:t>
      </w:r>
    </w:p>
    <w:p w14:paraId="30C80295" w14:textId="16E9F273" w:rsidR="00D064F3" w:rsidRPr="000E2BFC" w:rsidRDefault="009B4AE1" w:rsidP="008D1DE8">
      <w:pPr>
        <w:pStyle w:val="para1"/>
        <w:ind w:firstLine="173"/>
        <w:rPr>
          <w:vertAlign w:val="subscript"/>
        </w:rPr>
      </w:pPr>
      <w:r>
        <w:t xml:space="preserve">There is also a wide range of accuracy across genes. </w:t>
      </w:r>
      <w:r w:rsidR="00C66EFB">
        <w:t>In an attempt to e</w:t>
      </w:r>
      <w:r w:rsidR="00C66EFB">
        <w:t>x</w:t>
      </w:r>
      <w:r w:rsidR="00C66EFB">
        <w:t>plain this variation, we found that t</w:t>
      </w:r>
      <w:r w:rsidR="00CB768C">
        <w:t xml:space="preserve">he strongest identified association with </w:t>
      </w:r>
      <w:r w:rsidR="001A06D9">
        <w:t>PCT</w:t>
      </w:r>
      <w:r w:rsidR="001A06D9" w:rsidRPr="00844223">
        <w:rPr>
          <w:i/>
          <w:vertAlign w:val="subscript"/>
        </w:rPr>
        <w:t>g</w:t>
      </w:r>
      <w:r w:rsidR="001A06D9" w:rsidDel="001A06D9">
        <w:t xml:space="preserve"> </w:t>
      </w:r>
      <w:r w:rsidR="00CB768C">
        <w:t xml:space="preserve">for all </w:t>
      </w:r>
      <w:r w:rsidR="00560946">
        <w:t xml:space="preserve">four </w:t>
      </w:r>
      <w:r w:rsidR="00CB768C">
        <w:t xml:space="preserve">methods was the maximum </w:t>
      </w:r>
      <w:r w:rsidR="00AE7C3F">
        <w:t xml:space="preserve">absolute </w:t>
      </w:r>
      <w:r w:rsidR="00CB768C">
        <w:t>correlation between the gene in question and any other measured gene (</w:t>
      </w:r>
      <w:r w:rsidR="00C66EFB">
        <w:rPr>
          <w:i/>
        </w:rPr>
        <w:t>r</w:t>
      </w:r>
      <w:r w:rsidR="00CB768C">
        <w:t xml:space="preserve"> = </w:t>
      </w:r>
      <w:r w:rsidR="006F20EB">
        <w:t>0.48,</w:t>
      </w:r>
      <w:r w:rsidR="00DE1A44">
        <w:t xml:space="preserve"> </w:t>
      </w:r>
      <w:r w:rsidR="006F20EB">
        <w:t>0.45,</w:t>
      </w:r>
      <w:r w:rsidR="00D83A97">
        <w:t xml:space="preserve"> 0.52</w:t>
      </w:r>
      <w:r w:rsidR="006F20EB">
        <w:t>,</w:t>
      </w:r>
      <w:r w:rsidR="00D83A97">
        <w:t xml:space="preserve"> 0.52)</w:t>
      </w:r>
      <w:r w:rsidR="00D576F8">
        <w:t>.</w:t>
      </w:r>
      <w:r w:rsidR="00D83A97">
        <w:t xml:space="preserve"> </w:t>
      </w:r>
      <w:r w:rsidR="00CB768C">
        <w:t xml:space="preserve">Since neither </w:t>
      </w:r>
      <w:r w:rsidR="00D83A97">
        <w:t>of the averaging baselines</w:t>
      </w:r>
      <w:r w:rsidR="00CB768C">
        <w:t xml:space="preserve"> share</w:t>
      </w:r>
      <w:r w:rsidR="00D83A97">
        <w:t>s</w:t>
      </w:r>
      <w:r w:rsidR="00CB768C">
        <w:t xml:space="preserve"> information across genes, </w:t>
      </w:r>
      <w:r w:rsidR="004B7A2C">
        <w:t>such</w:t>
      </w:r>
      <w:r w:rsidR="005150E6">
        <w:t xml:space="preserve"> </w:t>
      </w:r>
      <w:r w:rsidR="00B907B9">
        <w:t xml:space="preserve">gene correlations cannot </w:t>
      </w:r>
      <w:r w:rsidR="004B7A2C">
        <w:t>possibl</w:t>
      </w:r>
      <w:r w:rsidR="00250E02">
        <w:t>y</w:t>
      </w:r>
      <w:r w:rsidR="004B7A2C">
        <w:t xml:space="preserve"> </w:t>
      </w:r>
      <w:r w:rsidR="00B907B9">
        <w:t>be directly leveraged</w:t>
      </w:r>
      <w:r w:rsidR="001A1672">
        <w:t xml:space="preserve"> here</w:t>
      </w:r>
      <w:r w:rsidR="00B907B9">
        <w:t xml:space="preserve">. </w:t>
      </w:r>
      <w:r w:rsidR="00DB5556">
        <w:t>G</w:t>
      </w:r>
      <w:r w:rsidR="00D576F8">
        <w:t xml:space="preserve">ene set enrichment analysis </w:t>
      </w:r>
      <w:r w:rsidR="005C7F83">
        <w:t xml:space="preserve">(see File S7) </w:t>
      </w:r>
      <w:r w:rsidR="00D576F8">
        <w:t xml:space="preserve">revealed </w:t>
      </w:r>
      <w:r w:rsidR="00DB5556">
        <w:t xml:space="preserve">that genes with higher predictive performance were enriched for several terms </w:t>
      </w:r>
      <w:r w:rsidR="00D576F8">
        <w:t xml:space="preserve">(see </w:t>
      </w:r>
      <w:r w:rsidR="00F2595C">
        <w:t>File</w:t>
      </w:r>
      <w:r w:rsidR="00D576F8">
        <w:t xml:space="preserve"> S</w:t>
      </w:r>
      <w:r w:rsidR="00F2595C">
        <w:t>7</w:t>
      </w:r>
      <w:r w:rsidR="00D576F8">
        <w:t xml:space="preserve">) </w:t>
      </w:r>
      <w:r w:rsidR="00DB5556">
        <w:t>i</w:t>
      </w:r>
      <w:r w:rsidR="00DB5556">
        <w:t>n</w:t>
      </w:r>
      <w:r w:rsidR="00DB5556">
        <w:t xml:space="preserve">cluding </w:t>
      </w:r>
      <w:r w:rsidR="00D974DF">
        <w:t>“</w:t>
      </w:r>
      <w:r w:rsidR="00DB5556" w:rsidRPr="00D974DF">
        <w:t>cell cycle</w:t>
      </w:r>
      <w:r w:rsidR="00D974DF">
        <w:t>”</w:t>
      </w:r>
      <w:r w:rsidR="00DB5556">
        <w:t xml:space="preserve">, </w:t>
      </w:r>
      <w:r w:rsidR="00D974DF">
        <w:t>“</w:t>
      </w:r>
      <w:r w:rsidR="00DB5556" w:rsidRPr="00D974DF">
        <w:t>positive regulation of apoptotic process</w:t>
      </w:r>
      <w:r w:rsidR="00D974DF">
        <w:t>”</w:t>
      </w:r>
      <w:r w:rsidR="00DB5556">
        <w:t xml:space="preserve">, and </w:t>
      </w:r>
      <w:r w:rsidR="00D974DF">
        <w:t>“</w:t>
      </w:r>
      <w:r w:rsidR="00416616" w:rsidRPr="00416616">
        <w:t>mito</w:t>
      </w:r>
      <w:r w:rsidR="00416616" w:rsidRPr="00416616">
        <w:t>t</w:t>
      </w:r>
      <w:r w:rsidR="00416616" w:rsidRPr="00416616">
        <w:t>ic G2 DNA damage checkpoint</w:t>
      </w:r>
      <w:r w:rsidR="004430DA">
        <w:t>,</w:t>
      </w:r>
      <w:r w:rsidR="00D974DF">
        <w:t>”</w:t>
      </w:r>
      <w:r w:rsidR="00B21449">
        <w:t xml:space="preserve"> </w:t>
      </w:r>
      <w:r w:rsidR="005F294A">
        <w:t xml:space="preserve">perhaps reflecting </w:t>
      </w:r>
      <w:r w:rsidR="00E71E85">
        <w:t xml:space="preserve">that processes such as mitosis and apoptosis are </w:t>
      </w:r>
      <w:r w:rsidR="00867D25">
        <w:t>well-</w:t>
      </w:r>
      <w:r w:rsidR="00E71E85">
        <w:t>conserved across cell types.</w:t>
      </w:r>
      <w:r w:rsidR="00E856E1" w:rsidDel="00DB5556">
        <w:t xml:space="preserve"> </w:t>
      </w:r>
    </w:p>
    <w:p w14:paraId="55F23CBE" w14:textId="7193E68F" w:rsidR="009F7330" w:rsidRDefault="00375220" w:rsidP="00EA78B2">
      <w:pPr>
        <w:pStyle w:val="para-first"/>
        <w:ind w:firstLine="173"/>
      </w:pPr>
      <w:r w:rsidRPr="00EA78B2">
        <w:rPr>
          <w:b/>
        </w:rPr>
        <w:t>C</w:t>
      </w:r>
      <w:r w:rsidR="004B2628" w:rsidRPr="00EA78B2">
        <w:rPr>
          <w:b/>
        </w:rPr>
        <w:t>ell-specific accuracy</w:t>
      </w:r>
      <w:r>
        <w:t xml:space="preserve"> </w:t>
      </w:r>
      <w:r w:rsidR="008010BD">
        <w:t xml:space="preserve">is shown in </w:t>
      </w:r>
      <w:r w:rsidR="004B2628">
        <w:t xml:space="preserve">Figure </w:t>
      </w:r>
      <w:r w:rsidR="00674CFD">
        <w:t>6D</w:t>
      </w:r>
      <w:r w:rsidR="008010BD">
        <w:t xml:space="preserve">. </w:t>
      </w:r>
      <w:r w:rsidR="00344667">
        <w:t xml:space="preserve">Tensor and </w:t>
      </w:r>
      <w:r w:rsidR="00746473">
        <w:t>DNPP</w:t>
      </w:r>
      <w:r w:rsidR="00344667">
        <w:t xml:space="preserve"> results are again correlated (</w:t>
      </w:r>
      <w:r w:rsidR="00344667">
        <w:rPr>
          <w:i/>
        </w:rPr>
        <w:t xml:space="preserve">r </w:t>
      </w:r>
      <w:r w:rsidR="00344667" w:rsidRPr="00CE4120">
        <w:t>=</w:t>
      </w:r>
      <w:r w:rsidR="00344667">
        <w:t xml:space="preserve"> </w:t>
      </w:r>
      <w:r w:rsidR="00344667" w:rsidRPr="00CE4120">
        <w:t>0.74),</w:t>
      </w:r>
      <w:r w:rsidR="00344667">
        <w:t xml:space="preserve"> </w:t>
      </w:r>
      <w:r w:rsidR="00150D9D">
        <w:t>al</w:t>
      </w:r>
      <w:r w:rsidR="00344667">
        <w:t>though less so than for genes or drugs.</w:t>
      </w:r>
      <w:r w:rsidR="00150D9D">
        <w:t xml:space="preserve">  A factor that clearly distinguishes </w:t>
      </w:r>
      <w:r w:rsidR="00344667">
        <w:t>perfo</w:t>
      </w:r>
      <w:r w:rsidR="0014776B">
        <w:t xml:space="preserve">rmance between the two methods </w:t>
      </w:r>
      <w:r w:rsidR="00344667">
        <w:t>is t</w:t>
      </w:r>
      <w:r w:rsidR="00D050F5">
        <w:t xml:space="preserve">he number of </w:t>
      </w:r>
      <w:r w:rsidR="00AC1E9B">
        <w:t>drug</w:t>
      </w:r>
      <w:r w:rsidR="007F4298">
        <w:t>s</w:t>
      </w:r>
      <w:r w:rsidR="00AC1E9B">
        <w:t xml:space="preserve"> </w:t>
      </w:r>
      <w:r w:rsidR="0019402A">
        <w:t>profile</w:t>
      </w:r>
      <w:r w:rsidR="007F4298">
        <w:t>d</w:t>
      </w:r>
      <w:r w:rsidR="00D050F5">
        <w:t xml:space="preserve"> </w:t>
      </w:r>
      <w:r w:rsidR="007F4298">
        <w:t>in each c</w:t>
      </w:r>
      <w:r w:rsidR="00D050F5">
        <w:t>ell type</w:t>
      </w:r>
      <w:r w:rsidR="00344667">
        <w:t>,</w:t>
      </w:r>
      <w:r w:rsidR="00D050F5">
        <w:t xml:space="preserve"> </w:t>
      </w:r>
      <w:r w:rsidR="00344667">
        <w:t xml:space="preserve">ranging </w:t>
      </w:r>
      <w:r w:rsidR="00AC1E9B">
        <w:t xml:space="preserve">from </w:t>
      </w:r>
      <w:r w:rsidR="007F4298">
        <w:t>1,50</w:t>
      </w:r>
      <w:r w:rsidR="00222CA7">
        <w:t>5</w:t>
      </w:r>
      <w:r w:rsidR="00D050F5">
        <w:t xml:space="preserve"> for</w:t>
      </w:r>
      <w:r w:rsidR="00AE5BDF">
        <w:t xml:space="preserve"> </w:t>
      </w:r>
      <w:r w:rsidR="00222CA7">
        <w:t xml:space="preserve">MCF7 </w:t>
      </w:r>
      <w:r w:rsidR="00D050F5">
        <w:t xml:space="preserve">cells to </w:t>
      </w:r>
      <w:r w:rsidR="007F4298">
        <w:t xml:space="preserve">only </w:t>
      </w:r>
      <w:r w:rsidR="00222CA7">
        <w:t xml:space="preserve">3 for HS27A cells </w:t>
      </w:r>
      <w:r w:rsidR="00150D9D">
        <w:t>(see F</w:t>
      </w:r>
      <w:r w:rsidR="000873BE">
        <w:t>igure</w:t>
      </w:r>
      <w:r w:rsidR="00150D9D">
        <w:t xml:space="preserve"> 6D</w:t>
      </w:r>
      <w:r w:rsidR="000873BE">
        <w:t>)</w:t>
      </w:r>
      <w:r w:rsidR="00B94218">
        <w:t>.</w:t>
      </w:r>
      <w:r w:rsidR="005A1A02">
        <w:t xml:space="preserve"> </w:t>
      </w:r>
      <w:r w:rsidR="004430DA">
        <w:t>We observe that</w:t>
      </w:r>
      <w:r w:rsidR="00B94218">
        <w:t xml:space="preserve"> </w:t>
      </w:r>
      <w:r w:rsidR="00AC1E9B">
        <w:t xml:space="preserve">Tensor </w:t>
      </w:r>
      <w:r w:rsidR="0089736F">
        <w:t xml:space="preserve">generally </w:t>
      </w:r>
      <w:r w:rsidR="00AC1E9B">
        <w:t xml:space="preserve">outperforms </w:t>
      </w:r>
      <w:r w:rsidR="00746473">
        <w:t>DNPP</w:t>
      </w:r>
      <w:r w:rsidR="00AC1E9B">
        <w:t xml:space="preserve"> in cell types with fewer drug profiles, while </w:t>
      </w:r>
      <w:r w:rsidR="00746473">
        <w:t>DNPP</w:t>
      </w:r>
      <w:r w:rsidR="00AC1E9B">
        <w:t xml:space="preserve"> </w:t>
      </w:r>
      <w:r w:rsidR="000873BE">
        <w:t>has better performance</w:t>
      </w:r>
      <w:r w:rsidR="00AC1E9B">
        <w:t xml:space="preserve"> in cases with many drugs represented.</w:t>
      </w:r>
      <w:r w:rsidR="00504B3A">
        <w:t xml:space="preserve"> </w:t>
      </w:r>
    </w:p>
    <w:p w14:paraId="491128AE" w14:textId="77777777" w:rsidR="009F7330" w:rsidRDefault="009F7330" w:rsidP="00EA78B2">
      <w:pPr>
        <w:pStyle w:val="para-first"/>
        <w:ind w:firstLine="173"/>
      </w:pPr>
    </w:p>
    <w:p w14:paraId="68A8E026" w14:textId="31AC0592" w:rsidR="009F7330" w:rsidRPr="00DD7849" w:rsidRDefault="009F7330" w:rsidP="009F7330">
      <w:pPr>
        <w:pStyle w:val="para1"/>
        <w:ind w:firstLine="0"/>
        <w:rPr>
          <w:b/>
        </w:rPr>
      </w:pPr>
      <w:r>
        <w:rPr>
          <w:b/>
        </w:rPr>
        <w:t>Analysis of cell-specificity</w:t>
      </w:r>
    </w:p>
    <w:p w14:paraId="5801F00F" w14:textId="1FBE755B" w:rsidR="009F7330" w:rsidRDefault="009F7330" w:rsidP="009F7330">
      <w:pPr>
        <w:pStyle w:val="para1"/>
        <w:ind w:firstLine="0"/>
      </w:pPr>
      <w:r w:rsidRPr="00D72EF4">
        <w:t xml:space="preserve">While some </w:t>
      </w:r>
      <w:r>
        <w:t xml:space="preserve">L1000 </w:t>
      </w:r>
      <w:r w:rsidRPr="00D72EF4">
        <w:t xml:space="preserve">drugs </w:t>
      </w:r>
      <w:r>
        <w:t>show</w:t>
      </w:r>
      <w:r w:rsidRPr="00D72EF4">
        <w:t xml:space="preserve"> very similar </w:t>
      </w:r>
      <w:r>
        <w:t>responses</w:t>
      </w:r>
      <w:r w:rsidRPr="00D72EF4">
        <w:t xml:space="preserve"> across cell types, </w:t>
      </w:r>
      <w:r>
        <w:t>o</w:t>
      </w:r>
      <w:r w:rsidRPr="00D72EF4">
        <w:t>thers</w:t>
      </w:r>
      <w:r>
        <w:t xml:space="preserve"> induce highly cell-specific responses.</w:t>
      </w:r>
      <w:r w:rsidRPr="008A3EEA">
        <w:t xml:space="preserve"> </w:t>
      </w:r>
      <w:r>
        <w:t>One such example is M</w:t>
      </w:r>
      <w:r>
        <w:noBreakHyphen/>
        <w:t>3M3FBS (herein “M3”, see Figure 4A), a PLC agonist that induces a variety of effects ranging from modulation of neutrophil function to apo</w:t>
      </w:r>
      <w:r>
        <w:t>p</w:t>
      </w:r>
      <w:r>
        <w:t>tosis. The large tensor contains M3 profiles in 15 different cell lines, shown on the left of Figure 4A (“True”). Responses</w:t>
      </w:r>
      <w:r w:rsidRPr="00EA78B2">
        <w:t xml:space="preserve"> cluster into two primary groups</w:t>
      </w:r>
      <w:r>
        <w:t xml:space="preserve">, with one group (on the left) enriched for down-regulation </w:t>
      </w:r>
      <w:proofErr w:type="gramStart"/>
      <w:r>
        <w:t>of both</w:t>
      </w:r>
      <w:proofErr w:type="gramEnd"/>
      <w:r>
        <w:t xml:space="preserve"> spindle pole genes as well as valine, leucine, and isoleucine degradation, perhaps indicating a pre-apoptotic response (see File S7 for details of all enrichment analyses). The mean profile of the second group (</w:t>
      </w:r>
      <w:r w:rsidRPr="0036406B">
        <w:t>A549,</w:t>
      </w:r>
      <w:r>
        <w:t xml:space="preserve"> </w:t>
      </w:r>
      <w:r w:rsidRPr="0036406B">
        <w:t>AGS,</w:t>
      </w:r>
      <w:r>
        <w:t xml:space="preserve"> RKO, and </w:t>
      </w:r>
      <w:r w:rsidRPr="0036406B">
        <w:t>MCF7</w:t>
      </w:r>
      <w:r>
        <w:t xml:space="preserve"> cells) is enriched for very different types of processes including up-regulation of Akt signaling, insulin signaling, and salivary secretion, all of which have established connections to PLC </w:t>
      </w:r>
      <w:r>
        <w:fldChar w:fldCharType="begin"/>
      </w:r>
      <w:r>
        <w:instrText xml:space="preserve"> ADDIN EN.CITE &lt;EndNote&gt;&lt;Cite&gt;&lt;Author&gt;Parrales&lt;/Author&gt;&lt;Year&gt;2011&lt;/Year&gt;&lt;RecNum&gt;375&lt;/RecNum&gt;&lt;DisplayText&gt;(Eichhorn, et al., 2002; Parrales, et al., 2011)&lt;/DisplayText&gt;&lt;record&gt;&lt;rec-number&gt;375&lt;/rec-number&gt;&lt;foreign-keys&gt;&lt;key app="EN" db-id="z5xffwddp5rps0ez2x1xptr4azxt50rspf92" timestamp="1475680881"&gt;375&lt;/key&gt;&lt;/foreign-keys&gt;&lt;ref-type name="Journal Article"&gt;17&lt;/ref-type&gt;&lt;contributors&gt;&lt;authors&gt;&lt;author&gt;Parrales, A&lt;/author&gt;&lt;author&gt;Lopez, E&lt;/author&gt;&lt;author&gt;Lopez-Colome, AM&lt;/author&gt;&lt;/authors&gt;&lt;/contributors&gt;&lt;titles&gt;&lt;title&gt;Thrombin activation of PI3K/PDK1/Akt signaling promotes cyclin D1 upregulation and RPE cell proliferation&lt;/title&gt;&lt;secondary-title&gt;Biochimica et Biophysica Acta (BBA)-Molecular Cell Research&lt;/secondary-title&gt;&lt;/titles&gt;&lt;periodical&gt;&lt;full-title&gt;Biochimica et Biophysica Acta (BBA)-Molecular Cell Research&lt;/full-title&gt;&lt;/periodical&gt;&lt;pages&gt;1758-1766&lt;/pages&gt;&lt;volume&gt;1813&lt;/volume&gt;&lt;number&gt;10&lt;/number&gt;&lt;dates&gt;&lt;year&gt;2011&lt;/year&gt;&lt;/dates&gt;&lt;isbn&gt;0167-4889&lt;/isbn&gt;&lt;urls&gt;&lt;/urls&gt;&lt;/record&gt;&lt;/Cite&gt;&lt;Cite&gt;&lt;Author&gt;Eichhorn&lt;/Author&gt;&lt;Year&gt;2002&lt;/Year&gt;&lt;RecNum&gt;376&lt;/RecNum&gt;&lt;record&gt;&lt;rec-number&gt;376&lt;/rec-number&gt;&lt;foreign-keys&gt;&lt;key app="EN" db-id="z5xffwddp5rps0ez2x1xptr4azxt50rspf92" timestamp="1475681023"&gt;376&lt;/key&gt;&lt;/foreign-keys&gt;&lt;ref-type name="Journal Article"&gt;17&lt;/ref-type&gt;&lt;contributors&gt;&lt;authors&gt;&lt;author&gt;Eichhorn, Jens&lt;/author&gt;&lt;author&gt;Kayali, Ayse G&lt;/author&gt;&lt;author&gt;Resor, Laura&lt;/author&gt;&lt;author&gt;Austin, Darrell A&lt;/author&gt;&lt;author&gt;Rose, David W&lt;/author&gt;&lt;author&gt;Webster, Nicholas JG&lt;/author&gt;&lt;/authors&gt;&lt;/contributors&gt;&lt;titles&gt;&lt;title&gt;PLC-γ1 enzyme activity is required for insulin-induced DNA synthesis&lt;/title&gt;&lt;secondary-title&gt;Endocrinology&lt;/secondary-title&gt;&lt;/titles&gt;&lt;periodical&gt;&lt;full-title&gt;Endocrinology&lt;/full-title&gt;&lt;/periodical&gt;&lt;pages&gt;655-664&lt;/pages&gt;&lt;volume&gt;143&lt;/volume&gt;&lt;number&gt;2&lt;/number&gt;&lt;dates&gt;&lt;year&gt;2002&lt;/year&gt;&lt;/dates&gt;&lt;isbn&gt;0013-7227&lt;/isbn&gt;&lt;urls&gt;&lt;/urls&gt;&lt;/record&gt;&lt;/Cite&gt;&lt;/EndNote&gt;</w:instrText>
      </w:r>
      <w:r>
        <w:fldChar w:fldCharType="separate"/>
      </w:r>
      <w:r>
        <w:rPr>
          <w:noProof/>
        </w:rPr>
        <w:t>(Eichhorn, et al., 2002; Parrales, et al., 2011)</w:t>
      </w:r>
      <w:r>
        <w:fldChar w:fldCharType="end"/>
      </w:r>
      <w:r>
        <w:t xml:space="preserve">. </w:t>
      </w:r>
      <w:r w:rsidRPr="00110625">
        <w:t>Figure</w:t>
      </w:r>
      <w:r>
        <w:t xml:space="preserve"> 4A</w:t>
      </w:r>
      <w:r w:rsidRPr="00110625">
        <w:t xml:space="preserve"> shows</w:t>
      </w:r>
      <w:r>
        <w:t xml:space="preserve"> </w:t>
      </w:r>
      <w:r w:rsidRPr="00110625">
        <w:t>that the tensor ap</w:t>
      </w:r>
      <w:r>
        <w:t xml:space="preserve">proach was able to accurately recapitulate these two classes of responses. DNPP, on the other hand, seems to “misclassify” some of the cell types into the wrong group, while 1D-Mean and 2D-Mean predictions are nearly identical across cell types. </w:t>
      </w:r>
    </w:p>
    <w:p w14:paraId="5D636576" w14:textId="77777777" w:rsidR="009F7330" w:rsidRPr="008D1DE8" w:rsidRDefault="009F7330" w:rsidP="009F7330">
      <w:pPr>
        <w:pStyle w:val="para1"/>
        <w:ind w:firstLine="173"/>
      </w:pPr>
      <w:r>
        <w:t>Another example (Figure 4B) with highly cell-specific expression pa</w:t>
      </w:r>
      <w:r>
        <w:t>t</w:t>
      </w:r>
      <w:r>
        <w:t xml:space="preserve">terns is Carbetocin, an oxytocin analog. </w:t>
      </w:r>
      <w:r w:rsidRPr="00D0784F">
        <w:t xml:space="preserve">In contrast to </w:t>
      </w:r>
      <w:r>
        <w:t xml:space="preserve">the previous example, here </w:t>
      </w:r>
      <w:r w:rsidRPr="00D0784F">
        <w:t xml:space="preserve">DNPP </w:t>
      </w:r>
      <w:r>
        <w:t xml:space="preserve">outperforms the tensor approach. </w:t>
      </w:r>
      <w:r w:rsidRPr="00D0784F">
        <w:t xml:space="preserve">One explanation for DNPP’s success </w:t>
      </w:r>
      <w:r>
        <w:t>with</w:t>
      </w:r>
      <w:r w:rsidRPr="00D0784F">
        <w:t xml:space="preserve"> Carbetocin is that </w:t>
      </w:r>
      <w:r>
        <w:t>all</w:t>
      </w:r>
      <w:r w:rsidRPr="00D0784F">
        <w:t xml:space="preserve"> three </w:t>
      </w:r>
      <w:r>
        <w:t xml:space="preserve">measured </w:t>
      </w:r>
      <w:r w:rsidRPr="00D0784F">
        <w:t>cell lines</w:t>
      </w:r>
      <w:r>
        <w:t xml:space="preserve"> (MCF7, A549 and VCAP)</w:t>
      </w:r>
      <w:r w:rsidRPr="00D0784F">
        <w:t xml:space="preserve"> are among the top </w:t>
      </w:r>
      <w:r>
        <w:t>five</w:t>
      </w:r>
      <w:r w:rsidRPr="00D0784F">
        <w:t xml:space="preserve"> most-sampled cell lines in the tensor, and therefore have many drug neighbors from which to choose</w:t>
      </w:r>
      <w:r>
        <w:t xml:space="preserve"> (see 3.6)</w:t>
      </w:r>
      <w:r w:rsidRPr="00D0784F">
        <w:t>. On the other hand, M3 has data in many cell types</w:t>
      </w:r>
      <w:r>
        <w:t>,</w:t>
      </w:r>
      <w:r w:rsidRPr="00D0784F">
        <w:t xml:space="preserve"> which is associated with better </w:t>
      </w:r>
      <w:r>
        <w:t xml:space="preserve">Tensor predictions </w:t>
      </w:r>
      <w:r w:rsidRPr="00D0784F">
        <w:t>(</w:t>
      </w:r>
      <w:r>
        <w:t xml:space="preserve">again, </w:t>
      </w:r>
      <w:r w:rsidRPr="00D0784F">
        <w:t>see 3.6).  In addition to M3 and Ca</w:t>
      </w:r>
      <w:r w:rsidRPr="00D0784F">
        <w:t>r</w:t>
      </w:r>
      <w:r w:rsidRPr="00D0784F">
        <w:t xml:space="preserve">betocin, two more </w:t>
      </w:r>
      <w:r>
        <w:t xml:space="preserve">cell-specific </w:t>
      </w:r>
      <w:r w:rsidRPr="00D0784F">
        <w:t xml:space="preserve">examples </w:t>
      </w:r>
      <w:r>
        <w:t>are</w:t>
      </w:r>
      <w:r w:rsidRPr="00D0784F">
        <w:t xml:space="preserve"> </w:t>
      </w:r>
      <w:r>
        <w:t>shown</w:t>
      </w:r>
      <w:r w:rsidRPr="00D0784F">
        <w:t xml:space="preserve"> in Supple</w:t>
      </w:r>
      <w:r>
        <w:t>mentary Figure S8</w:t>
      </w:r>
      <w:r w:rsidRPr="00D0784F">
        <w:t xml:space="preserve">, </w:t>
      </w:r>
      <w:r>
        <w:t>one (ABT-751)</w:t>
      </w:r>
      <w:r w:rsidRPr="00D0784F">
        <w:t xml:space="preserve"> </w:t>
      </w:r>
      <w:r>
        <w:t>in which both methods do similarly well</w:t>
      </w:r>
      <w:r w:rsidRPr="00D0784F">
        <w:t xml:space="preserve">, and a second </w:t>
      </w:r>
      <w:r>
        <w:t>(GNF-2), where both</w:t>
      </w:r>
      <w:r w:rsidRPr="00D0784F">
        <w:t xml:space="preserve"> have similarly poor performance.</w:t>
      </w:r>
      <w:r w:rsidRPr="00CE0C0D">
        <w:rPr>
          <w:noProof/>
          <w:lang w:eastAsia="ja-JP"/>
        </w:rPr>
        <mc:AlternateContent>
          <mc:Choice Requires="wpg">
            <w:drawing>
              <wp:anchor distT="0" distB="0" distL="114300" distR="114300" simplePos="0" relativeHeight="251747328" behindDoc="0" locked="0" layoutInCell="1" allowOverlap="1" wp14:anchorId="0D8640DE" wp14:editId="72734648">
                <wp:simplePos x="0" y="0"/>
                <wp:positionH relativeFrom="margin">
                  <wp:align>center</wp:align>
                </wp:positionH>
                <wp:positionV relativeFrom="margin">
                  <wp:align>top</wp:align>
                </wp:positionV>
                <wp:extent cx="6285865" cy="2667635"/>
                <wp:effectExtent l="0" t="0" r="0" b="0"/>
                <wp:wrapTopAndBottom/>
                <wp:docPr id="3" name="Group 3"/>
                <wp:cNvGraphicFramePr/>
                <a:graphic xmlns:a="http://schemas.openxmlformats.org/drawingml/2006/main">
                  <a:graphicData uri="http://schemas.microsoft.com/office/word/2010/wordprocessingGroup">
                    <wpg:wgp>
                      <wpg:cNvGrpSpPr/>
                      <wpg:grpSpPr>
                        <a:xfrm>
                          <a:off x="0" y="0"/>
                          <a:ext cx="6285865" cy="2667635"/>
                          <a:chOff x="-1697361" y="925856"/>
                          <a:chExt cx="6285814" cy="2671113"/>
                        </a:xfrm>
                      </wpg:grpSpPr>
                      <pic:pic xmlns:pic="http://schemas.openxmlformats.org/drawingml/2006/picture">
                        <pic:nvPicPr>
                          <pic:cNvPr id="4" name="Slide05.jpg"/>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bwMode="auto">
                          <a:xfrm>
                            <a:off x="-1462575" y="925856"/>
                            <a:ext cx="5828920" cy="2056753"/>
                          </a:xfrm>
                          <a:prstGeom prst="rect">
                            <a:avLst/>
                          </a:prstGeom>
                          <a:ln>
                            <a:noFill/>
                          </a:ln>
                          <a:extLst>
                            <a:ext uri="{53640926-AAD7-44d8-BBD7-CCE9431645EC}">
                              <a14:shadowObscured xmlns:a14="http://schemas.microsoft.com/office/drawing/2010/main"/>
                            </a:ext>
                          </a:extLst>
                        </pic:spPr>
                      </pic:pic>
                      <wps:wsp>
                        <wps:cNvPr id="5" name="Text Box 5"/>
                        <wps:cNvSpPr txBox="1"/>
                        <wps:spPr>
                          <a:xfrm>
                            <a:off x="-1697361" y="2979574"/>
                            <a:ext cx="6285814" cy="61739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1FD3887B" w14:textId="77777777" w:rsidR="009F7330" w:rsidRPr="00B519B5" w:rsidRDefault="009F7330" w:rsidP="009F7330">
                              <w:pPr>
                                <w:pStyle w:val="Caption"/>
                                <w:spacing w:line="276" w:lineRule="auto"/>
                                <w:rPr>
                                  <w:b w:val="0"/>
                                  <w:sz w:val="13"/>
                                  <w:szCs w:val="13"/>
                                </w:rPr>
                              </w:pPr>
                              <w:r w:rsidRPr="0075753D">
                                <w:rPr>
                                  <w:sz w:val="13"/>
                                  <w:szCs w:val="13"/>
                                </w:rPr>
                                <w:t>F</w:t>
                              </w:r>
                              <w:r>
                                <w:rPr>
                                  <w:sz w:val="13"/>
                                  <w:szCs w:val="13"/>
                                </w:rPr>
                                <w:t xml:space="preserve">ig. </w:t>
                              </w:r>
                              <w:r w:rsidRPr="0075753D">
                                <w:rPr>
                                  <w:sz w:val="13"/>
                                  <w:szCs w:val="13"/>
                                </w:rPr>
                                <w:t xml:space="preserve">4: Cell-specificity of predictions. </w:t>
                              </w:r>
                              <w:r w:rsidRPr="00B519B5">
                                <w:rPr>
                                  <w:b w:val="0"/>
                                  <w:sz w:val="13"/>
                                  <w:szCs w:val="13"/>
                                </w:rPr>
                                <w:t>A. All available expression profiles (measured and predicted) for the compound M-3M3FBS (see text for details). Rows correspond to genes, and columns to cells. B. Analogous plots for Carbetocin, in the three available cell lines, MCF7, A549, and VCAP. See text for details. C. A systematic evaluation of cell-specificity of predi</w:t>
                              </w:r>
                              <w:r w:rsidRPr="00B519B5">
                                <w:rPr>
                                  <w:b w:val="0"/>
                                  <w:sz w:val="13"/>
                                  <w:szCs w:val="13"/>
                                </w:rPr>
                                <w:t>c</w:t>
                              </w:r>
                              <w:r w:rsidRPr="00B519B5">
                                <w:rPr>
                                  <w:b w:val="0"/>
                                  <w:sz w:val="13"/>
                                  <w:szCs w:val="13"/>
                                </w:rPr>
                                <w:t xml:space="preserve">tions, comparing the cell-specificity per drug in predicted profiles (i.e. among cell lines not available in the data tensor) compared with cell-specificity of the same drug in measured profiles. Consistent with the examples in panels A and B, Tensor and DNPP results lie roughly near the diagonal, while 1D-Mean and 2D-Mean predictions have lower cell-specificity than measured. See Figure 1 for </w:t>
                              </w:r>
                              <w:r>
                                <w:rPr>
                                  <w:b w:val="0"/>
                                  <w:sz w:val="13"/>
                                  <w:szCs w:val="13"/>
                                </w:rPr>
                                <w:t>more on</w:t>
                              </w:r>
                              <w:r w:rsidRPr="00B519B5">
                                <w:rPr>
                                  <w:b w:val="0"/>
                                  <w:sz w:val="13"/>
                                  <w:szCs w:val="13"/>
                                </w:rPr>
                                <w:t xml:space="preserve"> cell-specificity.</w:t>
                              </w:r>
                            </w:p>
                            <w:p w14:paraId="1127A177" w14:textId="77777777" w:rsidR="009F7330" w:rsidRPr="00D104B7" w:rsidRDefault="009F7330" w:rsidP="009F7330">
                              <w:pPr>
                                <w:pStyle w:val="Caption"/>
                                <w:rPr>
                                  <w:rFonts w:ascii="Times New Roman" w:hAnsi="Times New Roman"/>
                                  <w:noProof/>
                                  <w:sz w:val="16"/>
                                  <w:szCs w:val="1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3" o:spid="_x0000_s1042" style="position:absolute;left:0;text-align:left;margin-left:0;margin-top:0;width:494.95pt;height:210.05pt;z-index:251747328;mso-position-horizontal:center;mso-position-horizontal-relative:margin;mso-position-vertical:top;mso-position-vertical-relative:margin;mso-width-relative:margin;mso-height-relative:margin" coordorigin="-1697361,925856" coordsize="6285814,2671113" o:gfxdata="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">
                <v:shape id="Slide05.jpg" o:spid="_x0000_s1043" type="#_x0000_t75" style="position:absolute;left:-1462575;top:925856;width:5828920;height:2056753;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Lh&#10;YN/CAAAA2gAAAA8AAABkcnMvZG93bnJldi54bWxEj0GLwjAUhO8L/ofwBG9ruiqyVKOsglDES3UP&#10;Hh/N27Zs81Kb2FZ/vREEj8PMfMMs172pREuNKy0r+BpHIIgzq0vOFfyedp/fIJxH1lhZJgU3crBe&#10;DT6WGGvbcUrt0eciQNjFqKDwvo6ldFlBBt3Y1sTB+7ONQR9kk0vdYBfgppKTKJpLgyWHhQJr2haU&#10;/R+vRsG2T9LTYVruk3t31rKlDV8OqVKjYf+zAOGp9+/wq51oBTN4Xgk3QK4e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S4WDfwgAAANoAAAAPAAAAAAAAAAAAAAAAAJwCAABk&#10;cnMvZG93bnJldi54bWxQSwUGAAAAAAQABAD3AAAAiwMAAAAA&#10;">
                  <v:imagedata r:id="rId28" o:title=""/>
                  <v:path arrowok="t"/>
                </v:shape>
                <v:shape id="Text Box 5" o:spid="_x0000_s1044" type="#_x0000_t202" style="position:absolute;left:-1697361;top:2979574;width:6285814;height:61739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R3rE6wgAA&#10;ANoAAAAPAAAAZHJzL2Rvd25yZXYueG1sRI9Pi8IwFMTvC36H8AQvi6YKylKN4l/w4B50xfOjebbF&#10;5qUk0dZvbwRhj8PM/IaZLVpTiQc5X1pWMBwkIIgzq0vOFZz/dv0fED4ga6wsk4IneVjMO18zTLVt&#10;+EiPU8hFhLBPUUERQp1K6bOCDPqBrYmjd7XOYIjS5VI7bCLcVHKUJBNpsOS4UGBN64Ky2+luFEw2&#10;7t4cef29OW8P+Fvno8vqeVGq122XUxCB2vAf/rT3WsEY3lfiDZDzF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FHesTrCAAAA2gAAAA8AAAAAAAAAAAAAAAAAlwIAAGRycy9kb3du&#10;cmV2LnhtbFBLBQYAAAAABAAEAPUAAACGAwAAAAA=&#10;" stroked="f">
                  <v:textbox inset="0,0,0,0">
                    <w:txbxContent>
                      <w:p w14:paraId="1FD3887B" w14:textId="77777777" w:rsidR="009F7330" w:rsidRPr="00B519B5" w:rsidRDefault="009F7330" w:rsidP="009F7330">
                        <w:pPr>
                          <w:pStyle w:val="Caption"/>
                          <w:spacing w:line="276" w:lineRule="auto"/>
                          <w:rPr>
                            <w:b w:val="0"/>
                            <w:sz w:val="13"/>
                            <w:szCs w:val="13"/>
                          </w:rPr>
                        </w:pPr>
                        <w:r w:rsidRPr="0075753D">
                          <w:rPr>
                            <w:sz w:val="13"/>
                            <w:szCs w:val="13"/>
                          </w:rPr>
                          <w:t>F</w:t>
                        </w:r>
                        <w:r>
                          <w:rPr>
                            <w:sz w:val="13"/>
                            <w:szCs w:val="13"/>
                          </w:rPr>
                          <w:t xml:space="preserve">ig. </w:t>
                        </w:r>
                        <w:r w:rsidRPr="0075753D">
                          <w:rPr>
                            <w:sz w:val="13"/>
                            <w:szCs w:val="13"/>
                          </w:rPr>
                          <w:t xml:space="preserve">4: Cell-specificity of predictions. </w:t>
                        </w:r>
                        <w:r w:rsidRPr="00B519B5">
                          <w:rPr>
                            <w:b w:val="0"/>
                            <w:sz w:val="13"/>
                            <w:szCs w:val="13"/>
                          </w:rPr>
                          <w:t>A. All available expression profiles (measured and predicted) for the compound M-3M3FBS (see text for details). Rows correspond to genes, and columns to cells. B. Analogous plots for Carbetocin, in the three available cell lines, MCF7, A549, and VCAP. See text for details. C. A systematic evaluation of cell-specificity of predi</w:t>
                        </w:r>
                        <w:r w:rsidRPr="00B519B5">
                          <w:rPr>
                            <w:b w:val="0"/>
                            <w:sz w:val="13"/>
                            <w:szCs w:val="13"/>
                          </w:rPr>
                          <w:t>c</w:t>
                        </w:r>
                        <w:r w:rsidRPr="00B519B5">
                          <w:rPr>
                            <w:b w:val="0"/>
                            <w:sz w:val="13"/>
                            <w:szCs w:val="13"/>
                          </w:rPr>
                          <w:t xml:space="preserve">tions, comparing the cell-specificity per drug in predicted profiles (i.e. among cell lines not available in the data tensor) compared with cell-specificity of the same drug in measured profiles. Consistent with the examples in panels A and B, Tensor and DNPP results lie roughly near the diagonal, while 1D-Mean and 2D-Mean predictions have lower cell-specificity than measured. See Figure 1 for </w:t>
                        </w:r>
                        <w:r>
                          <w:rPr>
                            <w:b w:val="0"/>
                            <w:sz w:val="13"/>
                            <w:szCs w:val="13"/>
                          </w:rPr>
                          <w:t>more on</w:t>
                        </w:r>
                        <w:r w:rsidRPr="00B519B5">
                          <w:rPr>
                            <w:b w:val="0"/>
                            <w:sz w:val="13"/>
                            <w:szCs w:val="13"/>
                          </w:rPr>
                          <w:t xml:space="preserve"> cell-specificity.</w:t>
                        </w:r>
                      </w:p>
                      <w:p w14:paraId="1127A177" w14:textId="77777777" w:rsidR="009F7330" w:rsidRPr="00D104B7" w:rsidRDefault="009F7330" w:rsidP="009F7330">
                        <w:pPr>
                          <w:pStyle w:val="Caption"/>
                          <w:rPr>
                            <w:rFonts w:ascii="Times New Roman" w:hAnsi="Times New Roman"/>
                            <w:noProof/>
                            <w:sz w:val="16"/>
                            <w:szCs w:val="16"/>
                          </w:rPr>
                        </w:pPr>
                      </w:p>
                    </w:txbxContent>
                  </v:textbox>
                </v:shape>
                <w10:wrap type="topAndBottom" anchorx="margin" anchory="margin"/>
              </v:group>
            </w:pict>
          </mc:Fallback>
        </mc:AlternateContent>
      </w:r>
    </w:p>
    <w:p w14:paraId="49383CEE" w14:textId="77777777" w:rsidR="009F7330" w:rsidRPr="00A90DDD" w:rsidRDefault="009F7330" w:rsidP="009F7330">
      <w:pPr>
        <w:pStyle w:val="para1"/>
      </w:pPr>
      <w:r w:rsidRPr="008A3EEA">
        <w:t xml:space="preserve">In order to further </w:t>
      </w:r>
      <w:r>
        <w:t>probe the cell-specificity</w:t>
      </w:r>
      <w:r w:rsidRPr="008A3EEA">
        <w:t xml:space="preserve"> of the results</w:t>
      </w:r>
      <w:r>
        <w:t xml:space="preserve"> on a systematic level</w:t>
      </w:r>
      <w:r w:rsidRPr="008A3EEA">
        <w:t xml:space="preserve">, we posited that if a </w:t>
      </w:r>
      <w:r>
        <w:t xml:space="preserve">drug </w:t>
      </w:r>
      <w:r w:rsidRPr="008A3EEA">
        <w:t>induce</w:t>
      </w:r>
      <w:r>
        <w:t>s</w:t>
      </w:r>
      <w:r w:rsidRPr="008A3EEA">
        <w:t xml:space="preserve"> highly specific responses among the measured subset of cell types, a similar degree of specificity </w:t>
      </w:r>
      <w:r>
        <w:t>w</w:t>
      </w:r>
      <w:r w:rsidRPr="008A3EEA">
        <w:t>ould gene</w:t>
      </w:r>
      <w:r w:rsidRPr="008A3EEA">
        <w:t>r</w:t>
      </w:r>
      <w:r w:rsidRPr="008A3EEA">
        <w:t>al</w:t>
      </w:r>
      <w:r>
        <w:t xml:space="preserve">ly be expected among </w:t>
      </w:r>
      <w:r w:rsidRPr="008A3EEA">
        <w:t>predictions in the remaining cell types</w:t>
      </w:r>
      <w:r>
        <w:t xml:space="preserve">. </w:t>
      </w:r>
      <w:r w:rsidRPr="008A3EEA">
        <w:t xml:space="preserve">Hence </w:t>
      </w:r>
      <w:r>
        <w:t xml:space="preserve">for each drug </w:t>
      </w:r>
      <w:r w:rsidRPr="008A3EEA">
        <w:t>we compared</w:t>
      </w:r>
      <w:r>
        <w:t xml:space="preserve"> the cell-specificity (see Figure 1) </w:t>
      </w:r>
      <w:r w:rsidRPr="00B17867">
        <w:t>on</w:t>
      </w:r>
      <w:r>
        <w:t xml:space="preserve"> measured vs. predicted cell lines, treating the former quantity as a silver-standard truth. Results are shown in Figure 4C. Both Tensor and DNPP maintain similar cell-specificity among predicted profiles (both with mean-squared error, MSE, of 0.02), whereas 2D-Mean has a much lower degree of cell-specificity (MSE 0.33) and 1D-Mean predictions have no specificity by design (MSE 0.63). Similar results are observed when, instead of compa</w:t>
      </w:r>
      <w:r>
        <w:t>r</w:t>
      </w:r>
      <w:r>
        <w:t xml:space="preserve">ing to the cell lines that were not measured for a given drug, we consider either the CV predictions, or the union of both of these (see Figure S9). </w:t>
      </w:r>
    </w:p>
    <w:p w14:paraId="32526504" w14:textId="1DFA2113" w:rsidR="009F7330" w:rsidRPr="00675E7A" w:rsidRDefault="009F7330" w:rsidP="00EA78B2">
      <w:pPr>
        <w:pStyle w:val="para-first"/>
        <w:ind w:firstLine="173"/>
      </w:pPr>
    </w:p>
    <w:p w14:paraId="32F0E2F4" w14:textId="5E29E65F" w:rsidR="009E7863" w:rsidRDefault="002370D3" w:rsidP="00DD7849">
      <w:pPr>
        <w:pStyle w:val="para-first"/>
        <w:ind w:firstLine="173"/>
      </w:pPr>
      <w:r>
        <w:rPr>
          <w:noProof/>
          <w:lang w:eastAsia="ja-JP"/>
        </w:rPr>
        <mc:AlternateContent>
          <mc:Choice Requires="wpg">
            <w:drawing>
              <wp:anchor distT="0" distB="0" distL="114300" distR="114300" simplePos="0" relativeHeight="251741184" behindDoc="0" locked="0" layoutInCell="1" allowOverlap="1" wp14:anchorId="2FA9672B" wp14:editId="365850DC">
                <wp:simplePos x="0" y="0"/>
                <wp:positionH relativeFrom="margin">
                  <wp:align>right</wp:align>
                </wp:positionH>
                <wp:positionV relativeFrom="margin">
                  <wp:align>bottom</wp:align>
                </wp:positionV>
                <wp:extent cx="3160395" cy="2971800"/>
                <wp:effectExtent l="0" t="0" r="0" b="0"/>
                <wp:wrapSquare wrapText="bothSides"/>
                <wp:docPr id="27" name="Group 27"/>
                <wp:cNvGraphicFramePr/>
                <a:graphic xmlns:a="http://schemas.openxmlformats.org/drawingml/2006/main">
                  <a:graphicData uri="http://schemas.microsoft.com/office/word/2010/wordprocessingGroup">
                    <wpg:wgp>
                      <wpg:cNvGrpSpPr/>
                      <wpg:grpSpPr>
                        <a:xfrm>
                          <a:off x="0" y="0"/>
                          <a:ext cx="3160395" cy="2764245"/>
                          <a:chOff x="146901" y="-154670"/>
                          <a:chExt cx="3162410" cy="2764832"/>
                        </a:xfrm>
                      </wpg:grpSpPr>
                      <pic:pic xmlns:pic="http://schemas.openxmlformats.org/drawingml/2006/picture">
                        <pic:nvPicPr>
                          <pic:cNvPr id="28" name="Slide07.jpg"/>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bwMode="auto">
                          <a:xfrm>
                            <a:off x="146901" y="-154670"/>
                            <a:ext cx="3162410" cy="2764832"/>
                          </a:xfrm>
                          <a:prstGeom prst="rect">
                            <a:avLst/>
                          </a:prstGeom>
                          <a:ln>
                            <a:noFill/>
                          </a:ln>
                          <a:extLst>
                            <a:ext uri="{53640926-AAD7-44d8-BBD7-CCE9431645EC}">
                              <a14:shadowObscured xmlns:a14="http://schemas.microsoft.com/office/drawing/2010/main"/>
                            </a:ext>
                          </a:extLst>
                        </pic:spPr>
                      </pic:pic>
                      <wps:wsp>
                        <wps:cNvPr id="30" name="Text Box 30"/>
                        <wps:cNvSpPr txBox="1"/>
                        <wps:spPr>
                          <a:xfrm>
                            <a:off x="1735095" y="1342071"/>
                            <a:ext cx="1461749" cy="1257567"/>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3A7D6968" w14:textId="5F85B439" w:rsidR="00971178" w:rsidRPr="002733FB" w:rsidRDefault="00971178" w:rsidP="008D18E3">
                              <w:pPr>
                                <w:pStyle w:val="Caption"/>
                                <w:spacing w:line="276" w:lineRule="auto"/>
                                <w:jc w:val="both"/>
                                <w:rPr>
                                  <w:sz w:val="13"/>
                                  <w:szCs w:val="13"/>
                                </w:rPr>
                              </w:pPr>
                              <w:r w:rsidRPr="00B42E55">
                                <w:rPr>
                                  <w:sz w:val="13"/>
                                  <w:szCs w:val="13"/>
                                </w:rPr>
                                <w:t xml:space="preserve">Fig. 7. </w:t>
                              </w:r>
                              <w:proofErr w:type="gramStart"/>
                              <w:r w:rsidRPr="00B42E55">
                                <w:rPr>
                                  <w:sz w:val="13"/>
                                  <w:szCs w:val="13"/>
                                </w:rPr>
                                <w:t>Dependence of accuracy on amount of input data.</w:t>
                              </w:r>
                              <w:proofErr w:type="gramEnd"/>
                              <w:r w:rsidRPr="00B42E55">
                                <w:rPr>
                                  <w:b w:val="0"/>
                                  <w:sz w:val="13"/>
                                  <w:szCs w:val="13"/>
                                </w:rPr>
                                <w:t xml:space="preserve"> </w:t>
                              </w:r>
                              <w:r w:rsidRPr="006632EC">
                                <w:rPr>
                                  <w:b w:val="0"/>
                                  <w:sz w:val="13"/>
                                  <w:szCs w:val="13"/>
                                </w:rPr>
                                <w:t>A. Definition of four tensors where the full drug-cell matrix shown (</w:t>
                              </w:r>
                              <w:r w:rsidRPr="006632EC">
                                <w:rPr>
                                  <w:b w:val="0"/>
                                  <w:iCs/>
                                  <w:sz w:val="13"/>
                                  <w:szCs w:val="13"/>
                                </w:rPr>
                                <w:t>a</w:t>
                              </w:r>
                              <w:r w:rsidRPr="006632EC">
                                <w:rPr>
                                  <w:b w:val="0"/>
                                  <w:sz w:val="13"/>
                                  <w:szCs w:val="13"/>
                                </w:rPr>
                                <w:t xml:space="preserve">) corresponds to the ‘top’ view of the </w:t>
                              </w:r>
                              <w:r>
                                <w:rPr>
                                  <w:b w:val="0"/>
                                  <w:sz w:val="13"/>
                                  <w:szCs w:val="13"/>
                                </w:rPr>
                                <w:t xml:space="preserve">large </w:t>
                              </w:r>
                              <w:r w:rsidRPr="006632EC">
                                <w:rPr>
                                  <w:b w:val="0"/>
                                  <w:sz w:val="13"/>
                                  <w:szCs w:val="13"/>
                                </w:rPr>
                                <w:t xml:space="preserve">data tensor used throughout the present work. Three subtensors are defined, which we refer to as (b) </w:t>
                              </w:r>
                              <w:r w:rsidRPr="008D1DE8">
                                <w:rPr>
                                  <w:b w:val="0"/>
                                  <w:i/>
                                  <w:sz w:val="13"/>
                                  <w:szCs w:val="13"/>
                                </w:rPr>
                                <w:t>T</w:t>
                              </w:r>
                              <w:r w:rsidRPr="008D1DE8">
                                <w:rPr>
                                  <w:b w:val="0"/>
                                  <w:i/>
                                  <w:sz w:val="13"/>
                                  <w:szCs w:val="13"/>
                                  <w:vertAlign w:val="subscript"/>
                                </w:rPr>
                                <w:t>m</w:t>
                              </w:r>
                              <w:r w:rsidRPr="008D1DE8">
                                <w:rPr>
                                  <w:b w:val="0"/>
                                  <w:i/>
                                  <w:iCs/>
                                  <w:sz w:val="13"/>
                                  <w:szCs w:val="13"/>
                                  <w:vertAlign w:val="subscript"/>
                                </w:rPr>
                                <w:t>any-cells</w:t>
                              </w:r>
                              <w:r w:rsidRPr="006632EC">
                                <w:rPr>
                                  <w:b w:val="0"/>
                                  <w:sz w:val="13"/>
                                  <w:szCs w:val="13"/>
                                </w:rPr>
                                <w:t xml:space="preserve">, (c) </w:t>
                              </w:r>
                              <w:r w:rsidRPr="00437EDB">
                                <w:rPr>
                                  <w:b w:val="0"/>
                                  <w:i/>
                                  <w:sz w:val="13"/>
                                  <w:szCs w:val="13"/>
                                </w:rPr>
                                <w:t>T</w:t>
                              </w:r>
                              <w:r w:rsidRPr="00437EDB">
                                <w:rPr>
                                  <w:b w:val="0"/>
                                  <w:i/>
                                  <w:sz w:val="13"/>
                                  <w:szCs w:val="13"/>
                                  <w:vertAlign w:val="subscript"/>
                                </w:rPr>
                                <w:t>m</w:t>
                              </w:r>
                              <w:r w:rsidRPr="00437EDB">
                                <w:rPr>
                                  <w:b w:val="0"/>
                                  <w:i/>
                                  <w:iCs/>
                                  <w:sz w:val="13"/>
                                  <w:szCs w:val="13"/>
                                  <w:vertAlign w:val="subscript"/>
                                </w:rPr>
                                <w:t>any-</w:t>
                              </w:r>
                              <w:r>
                                <w:rPr>
                                  <w:b w:val="0"/>
                                  <w:i/>
                                  <w:iCs/>
                                  <w:sz w:val="13"/>
                                  <w:szCs w:val="13"/>
                                  <w:vertAlign w:val="subscript"/>
                                </w:rPr>
                                <w:t>drugs</w:t>
                              </w:r>
                              <w:r w:rsidRPr="006632EC">
                                <w:rPr>
                                  <w:b w:val="0"/>
                                  <w:sz w:val="13"/>
                                  <w:szCs w:val="13"/>
                                </w:rPr>
                                <w:t xml:space="preserve">, and (d) </w:t>
                              </w:r>
                              <w:r w:rsidRPr="008D1DE8">
                                <w:rPr>
                                  <w:b w:val="0"/>
                                  <w:i/>
                                  <w:iCs/>
                                  <w:sz w:val="13"/>
                                  <w:szCs w:val="13"/>
                                </w:rPr>
                                <w:t>T</w:t>
                              </w:r>
                              <w:r w:rsidRPr="008D1DE8">
                                <w:rPr>
                                  <w:b w:val="0"/>
                                  <w:i/>
                                  <w:iCs/>
                                  <w:sz w:val="13"/>
                                  <w:szCs w:val="13"/>
                                  <w:vertAlign w:val="subscript"/>
                                </w:rPr>
                                <w:t>small</w:t>
                              </w:r>
                              <w:r w:rsidRPr="006632EC">
                                <w:rPr>
                                  <w:b w:val="0"/>
                                  <w:sz w:val="13"/>
                                  <w:szCs w:val="13"/>
                                </w:rPr>
                                <w:t xml:space="preserve">. B. 10-fold CV results on these four tensors. C. </w:t>
                              </w:r>
                              <w:r>
                                <w:rPr>
                                  <w:b w:val="0"/>
                                  <w:sz w:val="13"/>
                                  <w:szCs w:val="13"/>
                                </w:rPr>
                                <w:t xml:space="preserve">Dependence of accuracy on observation density in </w:t>
                              </w:r>
                              <w:r w:rsidRPr="00437EDB">
                                <w:rPr>
                                  <w:b w:val="0"/>
                                  <w:i/>
                                  <w:iCs/>
                                  <w:sz w:val="13"/>
                                  <w:szCs w:val="13"/>
                                </w:rPr>
                                <w:t>T</w:t>
                              </w:r>
                              <w:r w:rsidRPr="00437EDB">
                                <w:rPr>
                                  <w:b w:val="0"/>
                                  <w:i/>
                                  <w:iCs/>
                                  <w:sz w:val="13"/>
                                  <w:szCs w:val="13"/>
                                  <w:vertAlign w:val="subscript"/>
                                </w:rPr>
                                <w:t>small</w:t>
                              </w:r>
                              <w:r w:rsidRPr="006632EC">
                                <w:rPr>
                                  <w:b w:val="0"/>
                                  <w:sz w:val="13"/>
                                  <w:szCs w:val="13"/>
                                </w:rPr>
                                <w:t>. See text for details.</w:t>
                              </w:r>
                            </w:p>
                            <w:p w14:paraId="78419F2F" w14:textId="6111A0F7" w:rsidR="00971178" w:rsidRPr="00B42E55" w:rsidRDefault="00971178" w:rsidP="008D18E3">
                              <w:pPr>
                                <w:pStyle w:val="Caption"/>
                                <w:spacing w:line="276" w:lineRule="auto"/>
                                <w:jc w:val="both"/>
                                <w:rPr>
                                  <w:sz w:val="13"/>
                                  <w:szCs w:val="13"/>
                                </w:rPr>
                              </w:pPr>
                            </w:p>
                            <w:p w14:paraId="0884B734" w14:textId="77777777" w:rsidR="00971178" w:rsidRPr="00B42E55" w:rsidRDefault="00971178" w:rsidP="008D18E3">
                              <w:pPr>
                                <w:pStyle w:val="Caption"/>
                                <w:jc w:val="both"/>
                                <w:rPr>
                                  <w:rFonts w:ascii="Times New Roman" w:hAnsi="Times New Roman"/>
                                  <w:noProof/>
                                  <w:sz w:val="13"/>
                                  <w:szCs w:val="13"/>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27" o:spid="_x0000_s1045" style="position:absolute;left:0;text-align:left;margin-left:197.65pt;margin-top:0;width:248.85pt;height:234pt;z-index:251741184;mso-position-horizontal:right;mso-position-horizontal-relative:margin;mso-position-vertical:bottom;mso-position-vertical-relative:margin;mso-width-relative:margin;mso-height-relative:margin" coordorigin="146901,-154670" coordsize="3162410,2764832" o:gfxdata="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">
                <v:shape id="Slide07.jpg" o:spid="_x0000_s1046" type="#_x0000_t75" style="position:absolute;left:146901;top:-154670;width:3162410;height:276483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w4&#10;t3bCAAAA2wAAAA8AAABkcnMvZG93bnJldi54bWxET02LwjAQvQv+hzCCl0VT3UW0GkVEwQURtCJ4&#10;G5qxLTaT2kTt7q/fHBY8Pt73bNGYUjypdoVlBYN+BII4tbrgTMEp2fTGIJxH1lhaJgU/5GAxb7dm&#10;GGv74gM9jz4TIYRdjApy76tYSpfmZND1bUUcuKutDfoA60zqGl8h3JRyGEUjabDg0JBjRauc0tvx&#10;YRRw8rm/n5Pmktrf9c5+fH+tdpOtUt1Os5yC8NT4t/jfvdUKhmFs+BJ+gJz/A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D8OLd2wgAAANsAAAAPAAAAAAAAAAAAAAAAAJwCAABk&#10;cnMvZG93bnJldi54bWxQSwUGAAAAAAQABAD3AAAAiwMAAAAA&#10;">
                  <v:imagedata r:id="rId30" o:title=""/>
                  <v:path arrowok="t"/>
                </v:shape>
                <v:shape id="Text Box 30" o:spid="_x0000_s1047" type="#_x0000_t202" style="position:absolute;left:1735095;top:1342071;width:1461749;height:125756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" stroked="f">
                  <v:textbox inset="0,0,0,0">
                    <w:txbxContent>
                      <w:p w14:paraId="3A7D6968" w14:textId="5F85B439" w:rsidR="00971178" w:rsidRPr="002733FB" w:rsidRDefault="00971178" w:rsidP="008D18E3">
                        <w:pPr>
                          <w:pStyle w:val="Caption"/>
                          <w:spacing w:line="276" w:lineRule="auto"/>
                          <w:jc w:val="both"/>
                          <w:rPr>
                            <w:sz w:val="13"/>
                            <w:szCs w:val="13"/>
                          </w:rPr>
                        </w:pPr>
                        <w:r w:rsidRPr="00B42E55">
                          <w:rPr>
                            <w:sz w:val="13"/>
                            <w:szCs w:val="13"/>
                          </w:rPr>
                          <w:t>Fig. 7. Dependence of accuracy on amount of input data.</w:t>
                        </w:r>
                        <w:r w:rsidRPr="00B42E55">
                          <w:rPr>
                            <w:b w:val="0"/>
                            <w:sz w:val="13"/>
                            <w:szCs w:val="13"/>
                          </w:rPr>
                          <w:t xml:space="preserve"> </w:t>
                        </w:r>
                        <w:r w:rsidRPr="006632EC">
                          <w:rPr>
                            <w:b w:val="0"/>
                            <w:sz w:val="13"/>
                            <w:szCs w:val="13"/>
                          </w:rPr>
                          <w:t>A. Definition of four tensors where the full drug-cell matrix shown (</w:t>
                        </w:r>
                        <w:r w:rsidRPr="006632EC">
                          <w:rPr>
                            <w:b w:val="0"/>
                            <w:iCs/>
                            <w:sz w:val="13"/>
                            <w:szCs w:val="13"/>
                          </w:rPr>
                          <w:t>a</w:t>
                        </w:r>
                        <w:r w:rsidRPr="006632EC">
                          <w:rPr>
                            <w:b w:val="0"/>
                            <w:sz w:val="13"/>
                            <w:szCs w:val="13"/>
                          </w:rPr>
                          <w:t xml:space="preserve">) corresponds to the ‘top’ view of the </w:t>
                        </w:r>
                        <w:r>
                          <w:rPr>
                            <w:b w:val="0"/>
                            <w:sz w:val="13"/>
                            <w:szCs w:val="13"/>
                          </w:rPr>
                          <w:t xml:space="preserve">large </w:t>
                        </w:r>
                        <w:r w:rsidRPr="006632EC">
                          <w:rPr>
                            <w:b w:val="0"/>
                            <w:sz w:val="13"/>
                            <w:szCs w:val="13"/>
                          </w:rPr>
                          <w:t xml:space="preserve">data tensor used throughout the present work. Three subtensors are defined, which we refer to as (b) </w:t>
                        </w:r>
                        <w:r w:rsidRPr="008D1DE8">
                          <w:rPr>
                            <w:b w:val="0"/>
                            <w:i/>
                            <w:sz w:val="13"/>
                            <w:szCs w:val="13"/>
                          </w:rPr>
                          <w:t>T</w:t>
                        </w:r>
                        <w:r w:rsidRPr="008D1DE8">
                          <w:rPr>
                            <w:b w:val="0"/>
                            <w:i/>
                            <w:sz w:val="13"/>
                            <w:szCs w:val="13"/>
                            <w:vertAlign w:val="subscript"/>
                          </w:rPr>
                          <w:t>m</w:t>
                        </w:r>
                        <w:r w:rsidRPr="008D1DE8">
                          <w:rPr>
                            <w:b w:val="0"/>
                            <w:i/>
                            <w:iCs/>
                            <w:sz w:val="13"/>
                            <w:szCs w:val="13"/>
                            <w:vertAlign w:val="subscript"/>
                          </w:rPr>
                          <w:t>any-cells</w:t>
                        </w:r>
                        <w:r w:rsidRPr="006632EC">
                          <w:rPr>
                            <w:b w:val="0"/>
                            <w:sz w:val="13"/>
                            <w:szCs w:val="13"/>
                          </w:rPr>
                          <w:t xml:space="preserve">, (c) </w:t>
                        </w:r>
                        <w:r w:rsidRPr="00437EDB">
                          <w:rPr>
                            <w:b w:val="0"/>
                            <w:i/>
                            <w:sz w:val="13"/>
                            <w:szCs w:val="13"/>
                          </w:rPr>
                          <w:t>T</w:t>
                        </w:r>
                        <w:r w:rsidRPr="00437EDB">
                          <w:rPr>
                            <w:b w:val="0"/>
                            <w:i/>
                            <w:sz w:val="13"/>
                            <w:szCs w:val="13"/>
                            <w:vertAlign w:val="subscript"/>
                          </w:rPr>
                          <w:t>m</w:t>
                        </w:r>
                        <w:r w:rsidRPr="00437EDB">
                          <w:rPr>
                            <w:b w:val="0"/>
                            <w:i/>
                            <w:iCs/>
                            <w:sz w:val="13"/>
                            <w:szCs w:val="13"/>
                            <w:vertAlign w:val="subscript"/>
                          </w:rPr>
                          <w:t>any-</w:t>
                        </w:r>
                        <w:r>
                          <w:rPr>
                            <w:b w:val="0"/>
                            <w:i/>
                            <w:iCs/>
                            <w:sz w:val="13"/>
                            <w:szCs w:val="13"/>
                            <w:vertAlign w:val="subscript"/>
                          </w:rPr>
                          <w:t>drugs</w:t>
                        </w:r>
                        <w:r w:rsidRPr="006632EC">
                          <w:rPr>
                            <w:b w:val="0"/>
                            <w:sz w:val="13"/>
                            <w:szCs w:val="13"/>
                          </w:rPr>
                          <w:t xml:space="preserve">, and (d) </w:t>
                        </w:r>
                        <w:r w:rsidRPr="008D1DE8">
                          <w:rPr>
                            <w:b w:val="0"/>
                            <w:i/>
                            <w:iCs/>
                            <w:sz w:val="13"/>
                            <w:szCs w:val="13"/>
                          </w:rPr>
                          <w:t>T</w:t>
                        </w:r>
                        <w:r w:rsidRPr="008D1DE8">
                          <w:rPr>
                            <w:b w:val="0"/>
                            <w:i/>
                            <w:iCs/>
                            <w:sz w:val="13"/>
                            <w:szCs w:val="13"/>
                            <w:vertAlign w:val="subscript"/>
                          </w:rPr>
                          <w:t>small</w:t>
                        </w:r>
                        <w:r w:rsidRPr="006632EC">
                          <w:rPr>
                            <w:b w:val="0"/>
                            <w:sz w:val="13"/>
                            <w:szCs w:val="13"/>
                          </w:rPr>
                          <w:t xml:space="preserve">. B. 10-fold CV results on these four tensors. C. </w:t>
                        </w:r>
                        <w:r>
                          <w:rPr>
                            <w:b w:val="0"/>
                            <w:sz w:val="13"/>
                            <w:szCs w:val="13"/>
                          </w:rPr>
                          <w:t xml:space="preserve">Dependence of accuracy on observation density in </w:t>
                        </w:r>
                        <w:r w:rsidRPr="00437EDB">
                          <w:rPr>
                            <w:b w:val="0"/>
                            <w:i/>
                            <w:iCs/>
                            <w:sz w:val="13"/>
                            <w:szCs w:val="13"/>
                          </w:rPr>
                          <w:t>T</w:t>
                        </w:r>
                        <w:r w:rsidRPr="00437EDB">
                          <w:rPr>
                            <w:b w:val="0"/>
                            <w:i/>
                            <w:iCs/>
                            <w:sz w:val="13"/>
                            <w:szCs w:val="13"/>
                            <w:vertAlign w:val="subscript"/>
                          </w:rPr>
                          <w:t>small</w:t>
                        </w:r>
                        <w:r w:rsidRPr="006632EC">
                          <w:rPr>
                            <w:b w:val="0"/>
                            <w:sz w:val="13"/>
                            <w:szCs w:val="13"/>
                          </w:rPr>
                          <w:t>. See text for details.</w:t>
                        </w:r>
                      </w:p>
                      <w:p w14:paraId="78419F2F" w14:textId="6111A0F7" w:rsidR="00971178" w:rsidRPr="00B42E55" w:rsidRDefault="00971178" w:rsidP="008D18E3">
                        <w:pPr>
                          <w:pStyle w:val="Caption"/>
                          <w:spacing w:line="276" w:lineRule="auto"/>
                          <w:jc w:val="both"/>
                          <w:rPr>
                            <w:sz w:val="13"/>
                            <w:szCs w:val="13"/>
                          </w:rPr>
                        </w:pPr>
                      </w:p>
                      <w:p w14:paraId="0884B734" w14:textId="77777777" w:rsidR="00971178" w:rsidRPr="00B42E55" w:rsidRDefault="00971178" w:rsidP="008D18E3">
                        <w:pPr>
                          <w:pStyle w:val="Caption"/>
                          <w:jc w:val="both"/>
                          <w:rPr>
                            <w:rFonts w:ascii="Times New Roman" w:hAnsi="Times New Roman"/>
                            <w:noProof/>
                            <w:sz w:val="13"/>
                            <w:szCs w:val="13"/>
                          </w:rPr>
                        </w:pPr>
                      </w:p>
                    </w:txbxContent>
                  </v:textbox>
                </v:shape>
                <w10:wrap type="square" anchorx="margin" anchory="margin"/>
              </v:group>
            </w:pict>
          </mc:Fallback>
        </mc:AlternateContent>
      </w:r>
    </w:p>
    <w:p w14:paraId="7B439CFF" w14:textId="346634F8" w:rsidR="00E63C9F" w:rsidRDefault="00E63C9F" w:rsidP="00E63C9F">
      <w:pPr>
        <w:pStyle w:val="Heading1"/>
      </w:pPr>
      <w:r>
        <w:t>Discussion</w:t>
      </w:r>
    </w:p>
    <w:p w14:paraId="0C02EEAB" w14:textId="55DA968A" w:rsidR="00825799" w:rsidRDefault="007F1BA0" w:rsidP="000D67AC">
      <w:pPr>
        <w:pStyle w:val="para-first"/>
      </w:pPr>
      <w:r>
        <w:t xml:space="preserve">Expression profiles </w:t>
      </w:r>
      <w:r w:rsidRPr="007F1BA0">
        <w:t xml:space="preserve">characterizing </w:t>
      </w:r>
      <w:r w:rsidR="004B4931">
        <w:rPr>
          <w:i/>
        </w:rPr>
        <w:t xml:space="preserve">in vitro </w:t>
      </w:r>
      <w:r w:rsidRPr="007F1BA0">
        <w:t>drug</w:t>
      </w:r>
      <w:r>
        <w:t xml:space="preserve"> perturbations are useful for a variety of applications in drug discovery. </w:t>
      </w:r>
      <w:r w:rsidR="00825799" w:rsidRPr="000D67AC">
        <w:t xml:space="preserve">While many </w:t>
      </w:r>
      <w:r>
        <w:t xml:space="preserve">thousands of such </w:t>
      </w:r>
      <w:r w:rsidR="00825799" w:rsidRPr="000D67AC">
        <w:t xml:space="preserve">expression profiles </w:t>
      </w:r>
      <w:r>
        <w:t>have been measured</w:t>
      </w:r>
      <w:r w:rsidR="00825799" w:rsidRPr="000D67AC">
        <w:t xml:space="preserve">, </w:t>
      </w:r>
      <w:r>
        <w:t xml:space="preserve">large </w:t>
      </w:r>
      <w:r w:rsidR="00825799" w:rsidRPr="000D67AC">
        <w:t>gaps remain in th</w:t>
      </w:r>
      <w:r w:rsidR="008904C5">
        <w:t>e</w:t>
      </w:r>
      <w:r w:rsidR="00825799" w:rsidRPr="000D67AC">
        <w:t xml:space="preserve"> combin</w:t>
      </w:r>
      <w:r w:rsidR="00825799" w:rsidRPr="000D67AC">
        <w:t>a</w:t>
      </w:r>
      <w:r w:rsidR="00825799" w:rsidRPr="000D67AC">
        <w:t>torial space</w:t>
      </w:r>
      <w:r w:rsidR="008904C5">
        <w:t xml:space="preserve"> across drugs and cell types</w:t>
      </w:r>
      <w:r w:rsidR="00825799" w:rsidRPr="000D67AC">
        <w:t xml:space="preserve">. Hence, we asked whether it is possible to leverage existing data from other drug-cell combinations to predict </w:t>
      </w:r>
      <w:r>
        <w:t>un</w:t>
      </w:r>
      <w:r w:rsidR="003E417F">
        <w:t>mea</w:t>
      </w:r>
      <w:r w:rsidR="009A6D18">
        <w:t>su</w:t>
      </w:r>
      <w:r w:rsidR="003E417F">
        <w:t>red</w:t>
      </w:r>
      <w:r w:rsidR="00825799" w:rsidRPr="000D67AC">
        <w:t xml:space="preserve"> profiles. </w:t>
      </w:r>
      <w:r w:rsidR="00E402CF">
        <w:t xml:space="preserve">We </w:t>
      </w:r>
      <w:r w:rsidR="0093460A">
        <w:t>test</w:t>
      </w:r>
      <w:r w:rsidR="009A6D18">
        <w:t>ed</w:t>
      </w:r>
      <w:r w:rsidR="00E402CF">
        <w:t xml:space="preserve"> </w:t>
      </w:r>
      <w:r w:rsidR="00601B2D">
        <w:t xml:space="preserve">both </w:t>
      </w:r>
      <w:r w:rsidR="009A6D18">
        <w:t xml:space="preserve">a </w:t>
      </w:r>
      <w:r w:rsidR="00E402CF">
        <w:t xml:space="preserve">local and </w:t>
      </w:r>
      <w:r w:rsidR="009A6D18">
        <w:t xml:space="preserve">a </w:t>
      </w:r>
      <w:r w:rsidR="00E402CF">
        <w:t>global approach</w:t>
      </w:r>
      <w:r w:rsidR="00825799" w:rsidRPr="000D67AC">
        <w:t>, finding that predictions are not only accurate in an overall sense but pr</w:t>
      </w:r>
      <w:r w:rsidR="00825799" w:rsidRPr="000D67AC">
        <w:t>e</w:t>
      </w:r>
      <w:r w:rsidR="00825799" w:rsidRPr="000D67AC">
        <w:t>serv</w:t>
      </w:r>
      <w:r w:rsidR="004B4931">
        <w:t>e signal that is biologically and</w:t>
      </w:r>
      <w:r w:rsidR="00825799" w:rsidRPr="000D67AC">
        <w:t xml:space="preserve"> therapeutically relevant, e.g. </w:t>
      </w:r>
      <w:r w:rsidR="00601B2D">
        <w:t>maintai</w:t>
      </w:r>
      <w:r w:rsidR="00601B2D">
        <w:t>n</w:t>
      </w:r>
      <w:r w:rsidR="00601B2D">
        <w:t>ing gene correlation structure and</w:t>
      </w:r>
      <w:r w:rsidR="00293298">
        <w:t xml:space="preserve"> connections </w:t>
      </w:r>
      <w:r w:rsidR="00825799" w:rsidRPr="000D67AC">
        <w:t>to disease signatures.</w:t>
      </w:r>
    </w:p>
    <w:p w14:paraId="68F55870" w14:textId="3AAB3921" w:rsidR="002B1BA1" w:rsidRPr="000D67AC" w:rsidRDefault="002A1618" w:rsidP="007E6F07">
      <w:pPr>
        <w:pStyle w:val="para1"/>
      </w:pPr>
      <w:r>
        <w:t>Several results a</w:t>
      </w:r>
      <w:r w:rsidR="002B1BA1">
        <w:t>re consistent with our prior expectations for predictive performance</w:t>
      </w:r>
      <w:r w:rsidR="002B1BA1" w:rsidRPr="003C1ADF">
        <w:t>. First, we observed that more extremely differentially e</w:t>
      </w:r>
      <w:r w:rsidR="002B1BA1" w:rsidRPr="003C1ADF">
        <w:t>x</w:t>
      </w:r>
      <w:r w:rsidR="002B1BA1" w:rsidRPr="003C1ADF">
        <w:t xml:space="preserve">pressed genes </w:t>
      </w:r>
      <w:r w:rsidR="00AB08B9">
        <w:t xml:space="preserve">(e.g. </w:t>
      </w:r>
      <w:r w:rsidR="00F85468">
        <w:t xml:space="preserve">the top 1%) </w:t>
      </w:r>
      <w:r w:rsidR="002B1BA1" w:rsidRPr="003C1ADF">
        <w:t xml:space="preserve">were easier to </w:t>
      </w:r>
      <w:r w:rsidR="002B1BA1">
        <w:t>recover</w:t>
      </w:r>
      <w:r w:rsidR="002B1BA1" w:rsidRPr="003C1ADF">
        <w:t xml:space="preserve"> than </w:t>
      </w:r>
      <w:r w:rsidR="00F85468">
        <w:t xml:space="preserve">more </w:t>
      </w:r>
      <w:r w:rsidR="002B1BA1" w:rsidRPr="003C1ADF">
        <w:t>moderat</w:t>
      </w:r>
      <w:r w:rsidR="002B1BA1" w:rsidRPr="003C1ADF">
        <w:t>e</w:t>
      </w:r>
      <w:r w:rsidR="002B1BA1" w:rsidRPr="003C1ADF">
        <w:t>ly differentially expressed genes</w:t>
      </w:r>
      <w:r w:rsidR="00AB08B9">
        <w:t xml:space="preserve"> (e.g.</w:t>
      </w:r>
      <w:r w:rsidR="00F85468">
        <w:t xml:space="preserve"> the top 10%)</w:t>
      </w:r>
      <w:r w:rsidR="002B1BA1" w:rsidRPr="003C1ADF">
        <w:t xml:space="preserve">, perhaps due to a more reliable signal in the underlying measurements. </w:t>
      </w:r>
      <w:r w:rsidR="00831EFB">
        <w:t xml:space="preserve">Also, results were generally stronger across all methods with increasing observation density, suggesting that the underlying assumptions made by each </w:t>
      </w:r>
      <w:r w:rsidR="0093460A">
        <w:t>method</w:t>
      </w:r>
      <w:r w:rsidR="00831EFB">
        <w:t xml:space="preserve"> are reasonable. F</w:t>
      </w:r>
      <w:r w:rsidR="002B1BA1" w:rsidRPr="003C1ADF">
        <w:t xml:space="preserve">inally, </w:t>
      </w:r>
      <w:r w:rsidR="002B1BA1">
        <w:t xml:space="preserve">drug responses that were </w:t>
      </w:r>
      <w:r w:rsidR="002B1BA1" w:rsidRPr="003C1ADF">
        <w:t xml:space="preserve">highly individual </w:t>
      </w:r>
      <w:r w:rsidR="002B1BA1">
        <w:t>across</w:t>
      </w:r>
      <w:r w:rsidR="002B1BA1" w:rsidRPr="003C1ADF">
        <w:t xml:space="preserve"> cell lines were generally more </w:t>
      </w:r>
      <w:r w:rsidR="002B1BA1">
        <w:t>challenging</w:t>
      </w:r>
      <w:r w:rsidR="002B1BA1" w:rsidRPr="003C1ADF">
        <w:t xml:space="preserve"> to predict</w:t>
      </w:r>
      <w:r w:rsidR="002B1BA1">
        <w:t xml:space="preserve">, but </w:t>
      </w:r>
      <w:r w:rsidR="008E68AB">
        <w:t>the proposed approaches</w:t>
      </w:r>
      <w:r w:rsidR="002B1BA1">
        <w:t xml:space="preserve"> w</w:t>
      </w:r>
      <w:r w:rsidR="008E68AB">
        <w:t>ere</w:t>
      </w:r>
      <w:r w:rsidR="002B1BA1">
        <w:t xml:space="preserve"> more robust to this (i.e. less correlated) than the two baselines</w:t>
      </w:r>
      <w:r w:rsidR="002B1BA1" w:rsidRPr="003C1ADF">
        <w:t>.</w:t>
      </w:r>
    </w:p>
    <w:p w14:paraId="2F6CC012" w14:textId="179F4FDE" w:rsidR="005660F1" w:rsidRDefault="00FE5F36" w:rsidP="003C1ADF">
      <w:pPr>
        <w:pStyle w:val="para1"/>
      </w:pPr>
      <w:r>
        <w:t xml:space="preserve">Both </w:t>
      </w:r>
      <w:r w:rsidR="00FC38F2">
        <w:t xml:space="preserve">Tensor and </w:t>
      </w:r>
      <w:r w:rsidR="00746473">
        <w:t>DNPP</w:t>
      </w:r>
      <w:r w:rsidR="00FC38F2" w:rsidRPr="003C1ADF">
        <w:t xml:space="preserve"> </w:t>
      </w:r>
      <w:r w:rsidR="00FC38F2">
        <w:t xml:space="preserve">almost uniformly </w:t>
      </w:r>
      <w:r w:rsidR="00FC38F2" w:rsidRPr="003C1ADF">
        <w:t xml:space="preserve">outperformed the </w:t>
      </w:r>
      <w:r w:rsidR="00FC38F2">
        <w:t xml:space="preserve">averaging </w:t>
      </w:r>
      <w:r w:rsidR="00FC38F2" w:rsidRPr="003C1ADF">
        <w:t>baselines</w:t>
      </w:r>
      <w:r w:rsidR="005F007F">
        <w:t xml:space="preserve">, with </w:t>
      </w:r>
      <w:r w:rsidR="006E2AE7">
        <w:t xml:space="preserve">generally </w:t>
      </w:r>
      <w:r w:rsidR="005F007F">
        <w:t>similar performance between the two meth</w:t>
      </w:r>
      <w:r w:rsidR="00203E54">
        <w:t>ods.</w:t>
      </w:r>
      <w:r w:rsidR="005F007F">
        <w:t xml:space="preserve"> </w:t>
      </w:r>
      <w:r>
        <w:t xml:space="preserve">They </w:t>
      </w:r>
      <w:r w:rsidR="003C1ADF" w:rsidRPr="003C1ADF">
        <w:t xml:space="preserve">particularly stood out in </w:t>
      </w:r>
      <w:r w:rsidR="003F5633">
        <w:t>their</w:t>
      </w:r>
      <w:r w:rsidR="003F5633" w:rsidRPr="003C1ADF">
        <w:t xml:space="preserve"> </w:t>
      </w:r>
      <w:r w:rsidR="003C1ADF" w:rsidRPr="003C1ADF">
        <w:t xml:space="preserve">ability to preserve both </w:t>
      </w:r>
      <w:r w:rsidR="00E15A64">
        <w:t xml:space="preserve">gene correlation structure, as well as </w:t>
      </w:r>
      <w:r w:rsidR="003C1ADF" w:rsidRPr="003C1ADF">
        <w:t>cell-specificity.</w:t>
      </w:r>
      <w:r w:rsidR="00450952">
        <w:t xml:space="preserve"> </w:t>
      </w:r>
      <w:r w:rsidR="00203E54">
        <w:t xml:space="preserve">Despite their </w:t>
      </w:r>
      <w:r w:rsidR="008A0C07">
        <w:t>overall similarity</w:t>
      </w:r>
      <w:r w:rsidR="00203E54">
        <w:t xml:space="preserve">, </w:t>
      </w:r>
      <w:r w:rsidR="006E2AE7">
        <w:t>s</w:t>
      </w:r>
      <w:r w:rsidR="003F5633">
        <w:t xml:space="preserve">everal distinctions </w:t>
      </w:r>
      <w:r w:rsidR="00203E54">
        <w:t xml:space="preserve">may help guide users in deciding which approach to use. First, we found that Tensor outperformed </w:t>
      </w:r>
      <w:r w:rsidR="00746473">
        <w:t>DNPP</w:t>
      </w:r>
      <w:r w:rsidR="00203E54">
        <w:t xml:space="preserve"> when a lot of information was available per drug</w:t>
      </w:r>
      <w:r w:rsidR="0002678D">
        <w:t xml:space="preserve"> (not surprising due to its global usage of data)</w:t>
      </w:r>
      <w:r w:rsidR="00203E54">
        <w:t xml:space="preserve">, whereas </w:t>
      </w:r>
      <w:r w:rsidR="00746473">
        <w:t>DNPP</w:t>
      </w:r>
      <w:r w:rsidR="00203E54">
        <w:t xml:space="preserve"> had better performance when many drugs are represented </w:t>
      </w:r>
      <w:r w:rsidR="0002678D">
        <w:t xml:space="preserve">(also </w:t>
      </w:r>
      <w:r w:rsidR="009A6D18">
        <w:t>not surprising</w:t>
      </w:r>
      <w:r w:rsidR="0002678D">
        <w:t xml:space="preserve">, due to the increased chance of finding similar </w:t>
      </w:r>
      <w:r w:rsidR="009A6D18">
        <w:t xml:space="preserve">drug </w:t>
      </w:r>
      <w:r w:rsidR="0002678D">
        <w:t>neighbors).</w:t>
      </w:r>
      <w:r w:rsidR="0011329E">
        <w:t xml:space="preserve"> We also found that Tensor outperformed </w:t>
      </w:r>
      <w:r w:rsidR="00746473">
        <w:t>DNPP</w:t>
      </w:r>
      <w:r w:rsidR="008A0C07">
        <w:t xml:space="preserve"> at high observation dens</w:t>
      </w:r>
      <w:r w:rsidR="008A0C07">
        <w:t>i</w:t>
      </w:r>
      <w:r w:rsidR="008A0C07">
        <w:t xml:space="preserve">ties. On the other hand, </w:t>
      </w:r>
      <w:r w:rsidR="00746473">
        <w:t>DNPP</w:t>
      </w:r>
      <w:r w:rsidR="008A0C07">
        <w:t xml:space="preserve"> is conceptually simpler</w:t>
      </w:r>
      <w:r w:rsidR="003776E9">
        <w:t xml:space="preserve">, uses only a single parameter, </w:t>
      </w:r>
      <w:r w:rsidR="008A0C07">
        <w:t>and requires less computation time.</w:t>
      </w:r>
      <w:r w:rsidR="0011329E">
        <w:t xml:space="preserve"> </w:t>
      </w:r>
    </w:p>
    <w:p w14:paraId="514419A3" w14:textId="407927F8" w:rsidR="00A64F3C" w:rsidRDefault="00A64F3C" w:rsidP="002C7A4B">
      <w:pPr>
        <w:pStyle w:val="para1"/>
      </w:pPr>
      <w:r>
        <w:t xml:space="preserve">Our framework produces testable and usable predictions at the L1000 </w:t>
      </w:r>
      <w:r w:rsidR="0019402A">
        <w:t>profile</w:t>
      </w:r>
      <w:r>
        <w:t xml:space="preserve"> level</w:t>
      </w:r>
      <w:r w:rsidRPr="003C1ADF">
        <w:t xml:space="preserve">. </w:t>
      </w:r>
      <w:r>
        <w:t>More specifically</w:t>
      </w:r>
      <w:r w:rsidRPr="003C1ADF">
        <w:t xml:space="preserve">, each value corresponds to the differential expression </w:t>
      </w:r>
      <w:r>
        <w:t xml:space="preserve">(CD) </w:t>
      </w:r>
      <w:r w:rsidRPr="003C1ADF">
        <w:t xml:space="preserve">value of one gene in one cell line perturbed by </w:t>
      </w:r>
      <w:r>
        <w:t xml:space="preserve">one </w:t>
      </w:r>
      <w:r w:rsidR="001B1707">
        <w:t>drug</w:t>
      </w:r>
      <w:r>
        <w:t>.</w:t>
      </w:r>
      <w:r w:rsidRPr="003C1ADF">
        <w:t xml:space="preserve"> However, the </w:t>
      </w:r>
      <w:r>
        <w:t>CD</w:t>
      </w:r>
      <w:r w:rsidRPr="003C1ADF">
        <w:t xml:space="preserve"> value</w:t>
      </w:r>
      <w:r>
        <w:t xml:space="preserve">s do not map directly to </w:t>
      </w:r>
      <w:r w:rsidRPr="003C1ADF">
        <w:t>measurable gene-level quan</w:t>
      </w:r>
      <w:r>
        <w:t>tities</w:t>
      </w:r>
      <w:r w:rsidRPr="003C1ADF">
        <w:t xml:space="preserve"> such as fold change. </w:t>
      </w:r>
      <w:r w:rsidR="00A22244">
        <w:t>Therefore</w:t>
      </w:r>
      <w:r w:rsidRPr="003C1ADF">
        <w:t xml:space="preserve">, </w:t>
      </w:r>
      <w:r>
        <w:t xml:space="preserve">we advise that, unless one </w:t>
      </w:r>
      <w:r w:rsidR="00EB4844">
        <w:t>co</w:t>
      </w:r>
      <w:r w:rsidR="00EB4844">
        <w:t>m</w:t>
      </w:r>
      <w:r w:rsidR="00EB4844">
        <w:t>pares predictions</w:t>
      </w:r>
      <w:r>
        <w:t xml:space="preserve"> to the result of a CD analysis, </w:t>
      </w:r>
      <w:r w:rsidR="00EB4844">
        <w:t xml:space="preserve">predictions </w:t>
      </w:r>
      <w:r>
        <w:t xml:space="preserve">should </w:t>
      </w:r>
      <w:r w:rsidR="00573EA3">
        <w:t xml:space="preserve">either </w:t>
      </w:r>
      <w:r>
        <w:t xml:space="preserve">be treated </w:t>
      </w:r>
      <w:r w:rsidRPr="003C1ADF">
        <w:t xml:space="preserve">at the </w:t>
      </w:r>
      <w:r>
        <w:t>level of a ranked list of genes, or thresholded to define DEGs.</w:t>
      </w:r>
    </w:p>
    <w:p w14:paraId="3767D21D" w14:textId="55C7B7B6" w:rsidR="0093460A" w:rsidRPr="003C1ADF" w:rsidRDefault="0093460A" w:rsidP="0093460A">
      <w:pPr>
        <w:pStyle w:val="para1"/>
      </w:pPr>
      <w:r>
        <w:t xml:space="preserve">We noticed while processing the L1000 data </w:t>
      </w:r>
      <w:r w:rsidRPr="00C127A0">
        <w:t xml:space="preserve">that roughly 2/3 of the </w:t>
      </w:r>
      <w:r>
        <w:t>&gt;</w:t>
      </w:r>
      <w:r w:rsidRPr="00C127A0">
        <w:t xml:space="preserve">20K drugs did not have any experiments with reliable </w:t>
      </w:r>
      <w:r w:rsidR="000526C9" w:rsidRPr="00C127A0">
        <w:t>(</w:t>
      </w:r>
      <w:r w:rsidR="000526C9">
        <w:t xml:space="preserve">i.e. </w:t>
      </w:r>
      <w:r w:rsidR="000526C9" w:rsidRPr="00C127A0">
        <w:t xml:space="preserve">nominal </w:t>
      </w:r>
      <w:r w:rsidR="000526C9">
        <w:t xml:space="preserve">ACD </w:t>
      </w:r>
      <w:r w:rsidR="000526C9" w:rsidRPr="0098502C">
        <w:rPr>
          <w:i/>
        </w:rPr>
        <w:t>p</w:t>
      </w:r>
      <w:r w:rsidR="000526C9">
        <w:t xml:space="preserve"> </w:t>
      </w:r>
      <w:r w:rsidR="00907911">
        <w:t>&lt;</w:t>
      </w:r>
      <w:r w:rsidR="000526C9">
        <w:t xml:space="preserve"> 0.1)</w:t>
      </w:r>
      <w:r w:rsidR="000526C9" w:rsidRPr="00C127A0">
        <w:t xml:space="preserve"> </w:t>
      </w:r>
      <w:r w:rsidRPr="00C127A0">
        <w:t>measurements between replicates</w:t>
      </w:r>
      <w:r w:rsidR="000526C9">
        <w:t>.</w:t>
      </w:r>
      <w:r w:rsidRPr="00C127A0">
        <w:t xml:space="preserve"> </w:t>
      </w:r>
      <w:r w:rsidR="000526C9">
        <w:t>While replicate consistency</w:t>
      </w:r>
      <w:r w:rsidRPr="00C127A0">
        <w:t xml:space="preserve"> </w:t>
      </w:r>
      <w:r>
        <w:t>may</w:t>
      </w:r>
      <w:r w:rsidRPr="00C127A0">
        <w:t xml:space="preserve"> improve with </w:t>
      </w:r>
      <w:r>
        <w:t>advances in</w:t>
      </w:r>
      <w:r w:rsidRPr="00C127A0">
        <w:t xml:space="preserve"> data processing, it is likely that many of the drugs simply do not induce a strong enough expression response above biological or measurement noise levels. We believe that this should be considered carefully for any project working with L1000 drug profiles.</w:t>
      </w:r>
    </w:p>
    <w:p w14:paraId="49AACD44" w14:textId="641A164D" w:rsidR="00DE2411" w:rsidRDefault="00DE2411">
      <w:pPr>
        <w:pStyle w:val="para1"/>
      </w:pPr>
      <w:r>
        <w:t>One limitation of our approach is the lack of established baselin</w:t>
      </w:r>
      <w:r w:rsidR="000C56AC">
        <w:t>es</w:t>
      </w:r>
      <w:r>
        <w:t xml:space="preserve">. The baselines used in this study were relatively basic, but help to demonstrate that </w:t>
      </w:r>
      <w:r w:rsidR="006524F4">
        <w:t>our</w:t>
      </w:r>
      <w:r>
        <w:t xml:space="preserve"> predictions </w:t>
      </w:r>
      <w:r w:rsidR="006524F4">
        <w:t xml:space="preserve">generally </w:t>
      </w:r>
      <w:r>
        <w:t>outperform alternatives that might be consi</w:t>
      </w:r>
      <w:r>
        <w:t>d</w:t>
      </w:r>
      <w:r>
        <w:t>ered safe and intuitive. While few methods currently exist for systematic prediction of cell-type specific drug expression profiles, we expect that the method</w:t>
      </w:r>
      <w:r w:rsidR="000C56AC">
        <w:t>s</w:t>
      </w:r>
      <w:r>
        <w:t xml:space="preserve"> and results presente</w:t>
      </w:r>
      <w:r w:rsidR="000C56AC">
        <w:t>d in this study would serve as</w:t>
      </w:r>
      <w:r>
        <w:t xml:space="preserve"> useful baseline</w:t>
      </w:r>
      <w:r w:rsidR="000C56AC">
        <w:t>s</w:t>
      </w:r>
      <w:r>
        <w:t xml:space="preserve"> for future work on improved methods.</w:t>
      </w:r>
    </w:p>
    <w:p w14:paraId="3269D329" w14:textId="168061FE" w:rsidR="00DE2411" w:rsidRDefault="00DF4040" w:rsidP="00DE2411">
      <w:pPr>
        <w:pStyle w:val="para1"/>
      </w:pPr>
      <w:r>
        <w:t>Several</w:t>
      </w:r>
      <w:r w:rsidR="00A76555">
        <w:t xml:space="preserve"> factors may have introduced bias into the results.</w:t>
      </w:r>
      <w:r w:rsidR="00221A47">
        <w:t xml:space="preserve"> </w:t>
      </w:r>
      <w:r w:rsidR="00D201A8">
        <w:t>First</w:t>
      </w:r>
      <w:r w:rsidR="002B1BA1" w:rsidRPr="005C0817">
        <w:t>, almost all of the cell lines are cancer</w:t>
      </w:r>
      <w:r w:rsidR="000C56AC">
        <w:t>ous</w:t>
      </w:r>
      <w:r w:rsidR="002B1BA1" w:rsidRPr="005C0817">
        <w:t xml:space="preserve">, which may </w:t>
      </w:r>
      <w:r w:rsidR="00025FFD">
        <w:t xml:space="preserve">result in </w:t>
      </w:r>
      <w:r w:rsidR="00DA2DCB">
        <w:t>more</w:t>
      </w:r>
      <w:r w:rsidR="002B1BA1" w:rsidRPr="005C0817">
        <w:t xml:space="preserve"> homogene</w:t>
      </w:r>
      <w:r w:rsidR="00DA2DCB">
        <w:t xml:space="preserve">ous </w:t>
      </w:r>
      <w:r w:rsidR="002B1BA1" w:rsidRPr="005C0817">
        <w:t xml:space="preserve">expression compared with non-cancerous and/or patient-derived cells. </w:t>
      </w:r>
      <w:r w:rsidR="00D201A8">
        <w:t>Second</w:t>
      </w:r>
      <w:r w:rsidR="002B1BA1" w:rsidRPr="005C0817">
        <w:t xml:space="preserve">, the </w:t>
      </w:r>
      <w:r w:rsidR="000C56AC">
        <w:t xml:space="preserve">selection of landmark genes </w:t>
      </w:r>
      <w:r w:rsidR="002B1BA1" w:rsidRPr="005C0817">
        <w:t xml:space="preserve">may have biased the results. </w:t>
      </w:r>
      <w:r w:rsidR="00467F55">
        <w:t xml:space="preserve">One line of </w:t>
      </w:r>
      <w:r w:rsidR="00561FE8">
        <w:t>thinking</w:t>
      </w:r>
      <w:r w:rsidR="00467F55">
        <w:t xml:space="preserve"> is that, </w:t>
      </w:r>
      <w:r w:rsidR="002B1BA1" w:rsidRPr="005C0817">
        <w:t xml:space="preserve">due to the way these genes were selected, one would expect them to be relatively independent and therefore more difficult to predict than a random </w:t>
      </w:r>
      <w:r w:rsidR="00110500">
        <w:t xml:space="preserve">set of </w:t>
      </w:r>
      <w:r w:rsidR="002B1BA1" w:rsidRPr="005C0817">
        <w:t xml:space="preserve">genes. If true, this would bias the results </w:t>
      </w:r>
      <w:r w:rsidR="00674F54">
        <w:t>in a</w:t>
      </w:r>
      <w:r w:rsidR="002B1BA1" w:rsidRPr="005C0817">
        <w:t xml:space="preserve"> more conservative</w:t>
      </w:r>
      <w:r w:rsidR="00674F54">
        <w:t xml:space="preserve"> direction</w:t>
      </w:r>
      <w:r w:rsidR="002B1BA1" w:rsidRPr="005C0817">
        <w:t xml:space="preserve">. </w:t>
      </w:r>
      <w:r w:rsidR="00221A47">
        <w:t>Third</w:t>
      </w:r>
      <w:r w:rsidR="00D201A8">
        <w:t>, the</w:t>
      </w:r>
      <w:r w:rsidR="002B1BA1" w:rsidRPr="005C0817">
        <w:t xml:space="preserve"> presence of </w:t>
      </w:r>
      <w:r w:rsidR="00100A1E">
        <w:t xml:space="preserve">chemically similar </w:t>
      </w:r>
      <w:r w:rsidR="001B1707">
        <w:t>drug</w:t>
      </w:r>
      <w:r w:rsidR="00100A1E">
        <w:t>s in the tensor</w:t>
      </w:r>
      <w:r w:rsidR="002B1BA1" w:rsidRPr="005C0817">
        <w:t xml:space="preserve"> could potentially make the prediction problem easier than otherwise. However, </w:t>
      </w:r>
      <w:r w:rsidR="002B1BA1" w:rsidRPr="005C0817">
        <w:fldChar w:fldCharType="begin"/>
      </w:r>
      <w:r w:rsidR="002B1BA1" w:rsidRPr="005C0817">
        <w:instrText xml:space="preserve"> ADDIN EN.CITE &lt;EndNote&gt;&lt;Cite&gt;&lt;Author&gt;Chen&lt;/Author&gt;&lt;Year&gt;2015&lt;/Year&gt;&lt;RecNum&gt;307&lt;/RecNum&gt;&lt;DisplayText&gt;(Chen, et al., 2015)&lt;/DisplayText&gt;&lt;record&gt;&lt;rec-number&gt;307&lt;/rec-number&gt;&lt;foreign-keys&gt;&lt;key app="EN" db-id="z5xffwddp5rps0ez2x1xptr4azxt50rspf92" timestamp="1453158111"&gt;307&lt;/key&gt;&lt;/foreign-keys&gt;&lt;ref-type name="Journal Article"&gt;17&lt;/ref-type&gt;&lt;contributors&gt;&lt;authors&gt;&lt;author&gt;Chen, B&lt;/author&gt;&lt;author&gt;Greenside, P&lt;/author&gt;&lt;author&gt;Paik, H&lt;/author&gt;&lt;author&gt;Sirota, M&lt;/author&gt;&lt;author&gt;Hadley, D&lt;/author&gt;&lt;author&gt;Butte, AJ&lt;/author&gt;&lt;/authors&gt;&lt;/contributors&gt;&lt;titles&gt;&lt;title&gt;Relating Chemical Structure to Cellular Response: An Integrative Analysis of Gene Expression, Bioactivity, and Structural Data Across 11,000 Compounds&lt;/title&gt;&lt;secondary-title&gt;CPT: pharmacometrics &amp;amp; systems pharmacology&lt;/secondary-title&gt;&lt;/titles&gt;&lt;periodical&gt;&lt;full-title&gt;CPT Pharmacometrics Syst Pharmacol&lt;/full-title&gt;&lt;abbr-1&gt;CPT: pharmacometrics &amp;amp; systems pharmacology&lt;/abbr-1&gt;&lt;/periodical&gt;&lt;pages&gt;576-584&lt;/pages&gt;&lt;volume&gt;4&lt;/volume&gt;&lt;number&gt;10&lt;/number&gt;&lt;dates&gt;&lt;year&gt;2015&lt;/year&gt;&lt;/dates&gt;&lt;isbn&gt;2163-8306&lt;/isbn&gt;&lt;urls&gt;&lt;/urls&gt;&lt;/record&gt;&lt;/Cite&gt;&lt;/EndNote&gt;</w:instrText>
      </w:r>
      <w:r w:rsidR="002B1BA1" w:rsidRPr="005C0817">
        <w:fldChar w:fldCharType="separate"/>
      </w:r>
      <w:r w:rsidR="002B1BA1" w:rsidRPr="005C0817">
        <w:t>(Chen, et al., 2015)</w:t>
      </w:r>
      <w:r w:rsidR="002B1BA1" w:rsidRPr="005C0817">
        <w:fldChar w:fldCharType="end"/>
      </w:r>
      <w:r w:rsidR="002B1BA1" w:rsidRPr="005C0817">
        <w:t xml:space="preserve"> </w:t>
      </w:r>
      <w:r w:rsidR="00476D0F">
        <w:t xml:space="preserve">recently showed </w:t>
      </w:r>
      <w:r w:rsidR="002B1BA1" w:rsidRPr="005C0817">
        <w:t xml:space="preserve">that there is </w:t>
      </w:r>
      <w:r w:rsidR="00476D0F">
        <w:t xml:space="preserve">a </w:t>
      </w:r>
      <w:r w:rsidR="002B1BA1" w:rsidRPr="005C0817">
        <w:t xml:space="preserve">limited correspondence between </w:t>
      </w:r>
      <w:r w:rsidR="00EB1908">
        <w:t xml:space="preserve">chemical </w:t>
      </w:r>
      <w:r w:rsidR="002B1BA1" w:rsidRPr="005C0817">
        <w:t xml:space="preserve">similarity and </w:t>
      </w:r>
      <w:r w:rsidR="00F42516">
        <w:t>expres</w:t>
      </w:r>
      <w:r w:rsidR="00476D0F">
        <w:t xml:space="preserve">sion, </w:t>
      </w:r>
      <w:r w:rsidR="00F42516">
        <w:t xml:space="preserve">and </w:t>
      </w:r>
      <w:r w:rsidR="00CA256A">
        <w:t xml:space="preserve">furthermore, the quality of the results are quite consistent </w:t>
      </w:r>
      <w:r w:rsidR="008F51DE">
        <w:t>for tensors d</w:t>
      </w:r>
      <w:r w:rsidR="008F51DE">
        <w:t>e</w:t>
      </w:r>
      <w:r w:rsidR="008F51DE">
        <w:t>fined by</w:t>
      </w:r>
      <w:r w:rsidR="00CA256A">
        <w:t xml:space="preserve"> </w:t>
      </w:r>
      <w:r w:rsidR="008F51DE">
        <w:t xml:space="preserve">random </w:t>
      </w:r>
      <w:r w:rsidR="00311C21">
        <w:t xml:space="preserve">drug </w:t>
      </w:r>
      <w:r w:rsidR="008F51DE">
        <w:t>subs</w:t>
      </w:r>
      <w:r w:rsidR="00311C21">
        <w:t xml:space="preserve">ets </w:t>
      </w:r>
      <w:r w:rsidR="00CA256A">
        <w:t>(</w:t>
      </w:r>
      <w:r w:rsidR="00DE2411">
        <w:t>results not shown</w:t>
      </w:r>
      <w:r w:rsidR="00CA256A">
        <w:t xml:space="preserve">). </w:t>
      </w:r>
      <w:r w:rsidR="0011329E">
        <w:t xml:space="preserve">Fourth, </w:t>
      </w:r>
      <w:r w:rsidR="00EF1C35">
        <w:t xml:space="preserve">our </w:t>
      </w:r>
      <w:r w:rsidR="0011329E">
        <w:t>CV exper</w:t>
      </w:r>
      <w:r w:rsidR="0011329E">
        <w:t>i</w:t>
      </w:r>
      <w:r w:rsidR="0011329E">
        <w:t xml:space="preserve">ments reduced observation density </w:t>
      </w:r>
      <w:r w:rsidR="00D36EB2">
        <w:t>by 10%,</w:t>
      </w:r>
      <w:r w:rsidR="000C56AC">
        <w:t xml:space="preserve"> </w:t>
      </w:r>
      <w:r w:rsidR="00EF1C35">
        <w:t xml:space="preserve">and </w:t>
      </w:r>
      <w:r w:rsidR="00A76555">
        <w:t xml:space="preserve">hence </w:t>
      </w:r>
      <w:r w:rsidR="00EF1C35">
        <w:t xml:space="preserve">results would likely be </w:t>
      </w:r>
      <w:r w:rsidR="00F63158">
        <w:t xml:space="preserve">further </w:t>
      </w:r>
      <w:r w:rsidR="00EF1C35">
        <w:t>improved by using all available data</w:t>
      </w:r>
      <w:r w:rsidR="00D36EB2">
        <w:t xml:space="preserve">. </w:t>
      </w:r>
      <w:r w:rsidR="00DE2411">
        <w:t xml:space="preserve">Finally, the L1000 data has highly imbalanced sampling across the drug-cell space (see Figure 7A), and this </w:t>
      </w:r>
      <w:r w:rsidR="00EF1C35">
        <w:t xml:space="preserve">is </w:t>
      </w:r>
      <w:r w:rsidR="00DE2411">
        <w:t>likely a source of positive bias for the large tensor results. Predi</w:t>
      </w:r>
      <w:r w:rsidR="00DE2411">
        <w:t>c</w:t>
      </w:r>
      <w:r w:rsidR="00DE2411">
        <w:t>tions made in the less-dense regions of the drug-cell space should therefore be used with caution and would likely benefit the most from methodolog</w:t>
      </w:r>
      <w:r w:rsidR="00DE2411">
        <w:t>i</w:t>
      </w:r>
      <w:r w:rsidR="00DE2411">
        <w:t>cal improvements.</w:t>
      </w:r>
    </w:p>
    <w:p w14:paraId="59B9C8CA" w14:textId="39D28DB7" w:rsidR="00676135" w:rsidRDefault="00CC162A" w:rsidP="008D1DE8">
      <w:pPr>
        <w:pStyle w:val="para1"/>
        <w:ind w:firstLine="173"/>
      </w:pPr>
      <w:r>
        <w:t xml:space="preserve">Some </w:t>
      </w:r>
      <w:r w:rsidR="00DE2411">
        <w:t xml:space="preserve">methodological </w:t>
      </w:r>
      <w:r>
        <w:t>directions that we believe are worth exploring are: 1) incorporating nonlinear modeling; 2)</w:t>
      </w:r>
      <w:r w:rsidRPr="00B31A41">
        <w:t xml:space="preserve"> </w:t>
      </w:r>
      <w:r>
        <w:t>incorporating auxiliary</w:t>
      </w:r>
      <w:r w:rsidRPr="00B31A41">
        <w:t xml:space="preserve"> </w:t>
      </w:r>
      <w:r>
        <w:t>similarity</w:t>
      </w:r>
      <w:r w:rsidRPr="00B31A41">
        <w:t xml:space="preserve"> information</w:t>
      </w:r>
      <w:r>
        <w:t xml:space="preserve">; </w:t>
      </w:r>
      <w:r w:rsidR="00F15852">
        <w:t>3) leveraging/modeling measurement reliability</w:t>
      </w:r>
      <w:proofErr w:type="gramStart"/>
      <w:r w:rsidR="00F15852">
        <w:t>;</w:t>
      </w:r>
      <w:proofErr w:type="gramEnd"/>
      <w:r w:rsidR="00F15852">
        <w:t xml:space="preserve"> and</w:t>
      </w:r>
      <w:r>
        <w:t xml:space="preserve"> </w:t>
      </w:r>
      <w:r w:rsidR="00F15852">
        <w:t>4</w:t>
      </w:r>
      <w:r>
        <w:t>) adop</w:t>
      </w:r>
      <w:r>
        <w:t>t</w:t>
      </w:r>
      <w:r>
        <w:t>ing a probabilistic framework. This last direction, in addition to improv</w:t>
      </w:r>
      <w:r w:rsidR="00F15852">
        <w:t>ing</w:t>
      </w:r>
      <w:r>
        <w:t xml:space="preserve"> accuracy, </w:t>
      </w:r>
      <w:r w:rsidR="00F15852">
        <w:t>could</w:t>
      </w:r>
      <w:r>
        <w:t xml:space="preserve"> provide </w:t>
      </w:r>
      <w:r w:rsidR="00F15852">
        <w:t xml:space="preserve">a </w:t>
      </w:r>
      <w:r>
        <w:t>measure of confidence around each prediction.</w:t>
      </w:r>
    </w:p>
    <w:p w14:paraId="44F05E5C" w14:textId="652179AB" w:rsidR="00676135" w:rsidRDefault="00676135" w:rsidP="008D1DE8">
      <w:pPr>
        <w:pStyle w:val="para1"/>
        <w:ind w:firstLine="173"/>
      </w:pPr>
      <w:r w:rsidRPr="00676135">
        <w:t>Our approach could readily be applied and evaluated on many other bi</w:t>
      </w:r>
      <w:r w:rsidRPr="00676135">
        <w:t>o</w:t>
      </w:r>
      <w:r w:rsidRPr="00676135">
        <w:t>logical datasets where data span at least three categorical axes. Such d</w:t>
      </w:r>
      <w:r w:rsidRPr="00676135">
        <w:t>a</w:t>
      </w:r>
      <w:r w:rsidRPr="00676135">
        <w:t>tasets</w:t>
      </w:r>
      <w:r>
        <w:t xml:space="preserve"> </w:t>
      </w:r>
      <w:r w:rsidRPr="00676135">
        <w:t xml:space="preserve">include CMap, with dimensions of drugs, genes, and cell types, and the Genotype-Tissue Expression (GTEx) </w:t>
      </w:r>
      <w:r w:rsidRPr="00676135">
        <w:fldChar w:fldCharType="begin"/>
      </w:r>
      <w:r w:rsidRPr="00676135">
        <w:instrText xml:space="preserve"> ADDIN EN.CITE &lt;EndNote&gt;&lt;Cite&gt;&lt;Author&gt;Melé&lt;/Author&gt;&lt;Year&gt;2015&lt;/Year&gt;&lt;RecNum&gt;351&lt;/RecNum&gt;&lt;DisplayText&gt;(Melé, et al., 2015)&lt;/DisplayText&gt;&lt;record&gt;&lt;rec-number&gt;351&lt;/rec-number&gt;&lt;foreign-keys&gt;&lt;key app="EN" db-id="z5xffwddp5rps0ez2x1xptr4azxt50rspf92" timestamp="1459915609"&gt;351&lt;/key&gt;&lt;/foreign-keys&gt;&lt;ref-type name="Journal Article"&gt;17&lt;/ref-type&gt;&lt;contributors&gt;&lt;authors&gt;&lt;author&gt;Melé, Marta&lt;/author&gt;&lt;author&gt;Ferreira, Pedro G&lt;/author&gt;&lt;author&gt;Reverter, Ferran&lt;/author&gt;&lt;author&gt;DeLuca, David S&lt;/author&gt;&lt;author&gt;Monlong, Jean&lt;/author&gt;&lt;author&gt;Sammeth, Michael&lt;/author&gt;&lt;author&gt;Young, Taylor R&lt;/author&gt;&lt;author&gt;Goldmann, Jakob M&lt;/author&gt;&lt;author&gt;Pervouchine, Dmitri D&lt;/author&gt;&lt;author&gt;Sullivan, Timothy J&lt;/author&gt;&lt;/authors&gt;&lt;/contributors&gt;&lt;titles&gt;&lt;title&gt;The human transcriptome across tissues and individuals&lt;/title&gt;&lt;secondary-title&gt;Science&lt;/secondary-title&gt;&lt;/titles&gt;&lt;periodical&gt;&lt;full-title&gt;Science&lt;/full-title&gt;&lt;abbr-1&gt;Science&lt;/abbr-1&gt;&lt;/periodical&gt;&lt;pages&gt;660-665&lt;/pages&gt;&lt;volume&gt;348&lt;/volume&gt;&lt;number&gt;6235&lt;/number&gt;&lt;dates&gt;&lt;year&gt;2015&lt;/year&gt;&lt;/dates&gt;&lt;isbn&gt;0036-8075&lt;/isbn&gt;&lt;urls&gt;&lt;/urls&gt;&lt;/record&gt;&lt;/Cite&gt;&lt;/EndNote&gt;</w:instrText>
      </w:r>
      <w:r w:rsidRPr="00676135">
        <w:fldChar w:fldCharType="separate"/>
      </w:r>
      <w:r w:rsidRPr="00676135">
        <w:t>(Melé, et al., 2015)</w:t>
      </w:r>
      <w:r w:rsidRPr="00676135">
        <w:fldChar w:fldCharType="end"/>
      </w:r>
      <w:r w:rsidRPr="00676135">
        <w:t xml:space="preserve"> and Braineac datasets </w:t>
      </w:r>
      <w:r w:rsidRPr="00676135">
        <w:fldChar w:fldCharType="begin"/>
      </w:r>
      <w:r w:rsidRPr="00676135">
        <w:instrText xml:space="preserve"> ADDIN EN.CITE &lt;EndNote&gt;&lt;Cite&gt;&lt;Author&gt;Glass&lt;/Author&gt;&lt;Year&gt;2013&lt;/Year&gt;&lt;RecNum&gt;352&lt;/RecNum&gt;&lt;DisplayText&gt;(Glass, et al., 2013)&lt;/DisplayText&gt;&lt;record&gt;&lt;rec-number&gt;352&lt;/rec-number&gt;&lt;foreign-keys&gt;&lt;key app="EN" db-id="z5xffwddp5rps0ez2x1xptr4azxt50rspf92" timestamp="1459916338"&gt;352&lt;/key&gt;&lt;/foreign-keys&gt;&lt;ref-type name="Journal Article"&gt;17&lt;/ref-type&gt;&lt;contributors&gt;&lt;authors&gt;&lt;author&gt;Glass, Daniel&lt;/author&gt;&lt;author&gt;Viñuela, Ana&lt;/author&gt;&lt;author&gt;Davies, Matthew N&lt;/author&gt;&lt;author&gt;Ramasamy, Adaikalavan&lt;/author&gt;&lt;author&gt;Parts, Leopold&lt;/author&gt;&lt;author&gt;Knowles, David&lt;/author&gt;&lt;author&gt;Brown, Andrew A&lt;/author&gt;&lt;author&gt;Hedman, Asa K&lt;/author&gt;&lt;author&gt;Small, Kerrin S&lt;/author&gt;&lt;author&gt;Buil, Alfonso&lt;/author&gt;&lt;/authors&gt;&lt;/contributors&gt;&lt;titles&gt;&lt;title&gt;Gene expression changes with age in skin, adipose tissue, blood and brain&lt;/title&gt;&lt;secondary-title&gt;Genome Biol&lt;/secondary-title&gt;&lt;/titles&gt;&lt;periodical&gt;&lt;full-title&gt;Genome Biol&lt;/full-title&gt;&lt;/periodical&gt;&lt;pages&gt;R75&lt;/pages&gt;&lt;volume&gt;14&lt;/volume&gt;&lt;number&gt;7&lt;/number&gt;&lt;dates&gt;&lt;year&gt;2013&lt;/year&gt;&lt;/dates&gt;&lt;urls&gt;&lt;/urls&gt;&lt;/record&gt;&lt;/Cite&gt;&lt;/EndNote&gt;</w:instrText>
      </w:r>
      <w:r w:rsidRPr="00676135">
        <w:fldChar w:fldCharType="separate"/>
      </w:r>
      <w:r w:rsidRPr="00676135">
        <w:t>(Glass, et al., 2013)</w:t>
      </w:r>
      <w:r w:rsidRPr="00676135">
        <w:fldChar w:fldCharType="end"/>
      </w:r>
      <w:r w:rsidRPr="00676135">
        <w:t>, each spanning individuals, genes, and tissues.</w:t>
      </w:r>
    </w:p>
    <w:p w14:paraId="51AA3891" w14:textId="64959B22" w:rsidR="009A001F" w:rsidRDefault="00B11857" w:rsidP="006632EC">
      <w:pPr>
        <w:pStyle w:val="para1"/>
        <w:ind w:firstLine="173"/>
      </w:pPr>
      <w:r>
        <w:t xml:space="preserve">One exciting extension of this work would be to </w:t>
      </w:r>
      <w:r w:rsidR="00EC20D9">
        <w:t xml:space="preserve">develop an algorithm to </w:t>
      </w:r>
      <w:r w:rsidR="00925CBB">
        <w:t>choose</w:t>
      </w:r>
      <w:r w:rsidR="00B447F9">
        <w:t xml:space="preserve"> </w:t>
      </w:r>
      <w:r w:rsidR="00C379A8">
        <w:t>experiments</w:t>
      </w:r>
      <w:r w:rsidR="00925CBB">
        <w:t xml:space="preserve"> </w:t>
      </w:r>
      <w:r w:rsidR="00036EEE">
        <w:t xml:space="preserve">among the </w:t>
      </w:r>
      <w:r w:rsidR="009D690B">
        <w:t xml:space="preserve">unmeasured </w:t>
      </w:r>
      <w:r w:rsidR="00036EEE">
        <w:t>drug-cell combinations</w:t>
      </w:r>
      <w:r w:rsidR="009D690B">
        <w:t xml:space="preserve"> </w:t>
      </w:r>
      <w:r w:rsidR="00925CBB">
        <w:t xml:space="preserve">to assay on the L1000 platform </w:t>
      </w:r>
      <w:r w:rsidR="00036EEE">
        <w:t xml:space="preserve">in order to most efficiently </w:t>
      </w:r>
      <w:r w:rsidR="00C379A8">
        <w:t>map out</w:t>
      </w:r>
      <w:r w:rsidR="00036EEE">
        <w:t xml:space="preserve"> the space and improve</w:t>
      </w:r>
      <w:r>
        <w:t xml:space="preserve"> </w:t>
      </w:r>
      <w:r w:rsidR="00F63158">
        <w:t xml:space="preserve">subsequent </w:t>
      </w:r>
      <w:r>
        <w:t>predictions</w:t>
      </w:r>
      <w:r w:rsidR="00C379A8">
        <w:t xml:space="preserve">. </w:t>
      </w:r>
      <w:r w:rsidR="00F63158">
        <w:t>Toward this end</w:t>
      </w:r>
      <w:r w:rsidR="00C379A8">
        <w:t>, we</w:t>
      </w:r>
      <w:r w:rsidR="00CA35DF">
        <w:t xml:space="preserve"> </w:t>
      </w:r>
      <w:r w:rsidR="00C379A8">
        <w:t>envision</w:t>
      </w:r>
      <w:r w:rsidR="00CA35DF">
        <w:t xml:space="preserve"> an active learning frame</w:t>
      </w:r>
      <w:r w:rsidR="00C379A8">
        <w:t xml:space="preserve">work similar to </w:t>
      </w:r>
      <w:r w:rsidR="004839C5">
        <w:fldChar w:fldCharType="begin"/>
      </w:r>
      <w:r w:rsidR="004839C5">
        <w:instrText xml:space="preserve"> ADDIN EN.CITE &lt;EndNote&gt;&lt;Cite&gt;&lt;Author&gt;Kangas&lt;/Author&gt;&lt;Year&gt;2014&lt;/Year&gt;&lt;RecNum&gt;345&lt;/RecNum&gt;&lt;DisplayText&gt;(Kangas, et al., 2014)&lt;/DisplayText&gt;&lt;record&gt;&lt;rec-number&gt;345&lt;/rec-number&gt;&lt;foreign-keys&gt;&lt;key app="EN" db-id="z5xffwddp5rps0ez2x1xptr4azxt50rspf92" timestamp="1456870169"&gt;345&lt;/key&gt;&lt;/foreign-keys&gt;&lt;ref-type name="Journal Article"&gt;17&lt;/ref-type&gt;&lt;contributors&gt;&lt;authors&gt;&lt;author&gt;Kangas, Joshua D&lt;/author&gt;&lt;author&gt;Naik, Armaghan W&lt;/author&gt;&lt;author&gt;Murphy, Robert F&lt;/author&gt;&lt;/authors&gt;&lt;/contributors&gt;&lt;titles&gt;&lt;title&gt;Efficient discovery of responses of proteins to compounds using active learning&lt;/title&gt;&lt;secondary-title&gt;BMC bioinformatics&lt;/secondary-title&gt;&lt;/titles&gt;&lt;periodical&gt;&lt;full-title&gt;BMC bioinformatics&lt;/full-title&gt;&lt;/periodical&gt;&lt;pages&gt;1&lt;/pages&gt;&lt;volume&gt;15&lt;/volume&gt;&lt;number&gt;1&lt;/number&gt;&lt;dates&gt;&lt;year&gt;2014&lt;/year&gt;&lt;/dates&gt;&lt;isbn&gt;1471-2105&lt;/isbn&gt;&lt;urls&gt;&lt;/urls&gt;&lt;/record&gt;&lt;/Cite&gt;&lt;/EndNote&gt;</w:instrText>
      </w:r>
      <w:r w:rsidR="004839C5">
        <w:fldChar w:fldCharType="separate"/>
      </w:r>
      <w:r w:rsidR="004839C5">
        <w:rPr>
          <w:noProof/>
        </w:rPr>
        <w:t>(Kangas, et al., 2014)</w:t>
      </w:r>
      <w:r w:rsidR="004839C5">
        <w:fldChar w:fldCharType="end"/>
      </w:r>
      <w:r w:rsidR="00493DDE">
        <w:t>.</w:t>
      </w:r>
      <w:r w:rsidR="006524F4">
        <w:t xml:space="preserve"> </w:t>
      </w:r>
      <w:r>
        <w:t>Another</w:t>
      </w:r>
      <w:r w:rsidR="006524F4">
        <w:t xml:space="preserve"> exte</w:t>
      </w:r>
      <w:r w:rsidR="006524F4">
        <w:t>n</w:t>
      </w:r>
      <w:r w:rsidR="006524F4">
        <w:t xml:space="preserve">sion </w:t>
      </w:r>
      <w:r w:rsidR="00F63158">
        <w:t xml:space="preserve">of the work </w:t>
      </w:r>
      <w:r w:rsidR="006524F4">
        <w:t>is to make</w:t>
      </w:r>
      <w:r w:rsidR="009A001F">
        <w:t xml:space="preserve"> possible ‘out-of-sample’ predictions</w:t>
      </w:r>
      <w:r w:rsidR="0058677C">
        <w:t xml:space="preserve"> </w:t>
      </w:r>
      <w:r w:rsidR="0058677C">
        <w:fldChar w:fldCharType="begin"/>
      </w:r>
      <w:r w:rsidR="0058677C">
        <w:instrText xml:space="preserve"> ADDIN EN.CITE &lt;EndNote&gt;&lt;Cite&gt;&lt;Author&gt;Wang&lt;/Author&gt;&lt;Year&gt;2016&lt;/Year&gt;&lt;RecNum&gt;364&lt;/RecNum&gt;&lt;DisplayText&gt;(Wang, et al., 2016)&lt;/DisplayText&gt;&lt;record&gt;&lt;rec-number&gt;364&lt;/rec-number&gt;&lt;foreign-keys&gt;&lt;key app="EN" db-id="z5xffwddp5rps0ez2x1xptr4azxt50rspf92" timestamp="1469752368"&gt;364&lt;/key&gt;&lt;/foreign-keys&gt;&lt;ref-type name="Journal Article"&gt;17&lt;/ref-type&gt;&lt;contributors&gt;&lt;authors&gt;&lt;author&gt;Wang, Jiebiao&lt;/author&gt;&lt;author&gt;Gamazon, Eric R&lt;/author&gt;&lt;author&gt;Pierce, Brandon L&lt;/author&gt;&lt;author&gt;Stranger, Barbara E&lt;/author&gt;&lt;author&gt;Im, Hae Kyung&lt;/author&gt;&lt;author&gt;Gibbons, Robert D&lt;/author&gt;&lt;author&gt;Cox, Nancy J&lt;/author&gt;&lt;author&gt;Nicolae, Dan L&lt;/author&gt;&lt;author&gt;Chen, Lin S&lt;/author&gt;&lt;/authors&gt;&lt;/contributors&gt;&lt;titles&gt;&lt;title&gt;Imputing Gene Expression in Uncollected Tissues Within and Beyond GTEx&lt;/title&gt;&lt;secondary-title&gt;The American Journal of Human Genetics&lt;/secondary-title&gt;&lt;/titles&gt;&lt;periodical&gt;&lt;full-title&gt;The American Journal of Human Genetics&lt;/full-title&gt;&lt;/periodical&gt;&lt;pages&gt;697-708&lt;/pages&gt;&lt;volume&gt;98&lt;/volume&gt;&lt;number&gt;4&lt;/number&gt;&lt;dates&gt;&lt;year&gt;2016&lt;/year&gt;&lt;/dates&gt;&lt;isbn&gt;0002-9297&lt;/isbn&gt;&lt;urls&gt;&lt;/urls&gt;&lt;/record&gt;&lt;/Cite&gt;&lt;/EndNote&gt;</w:instrText>
      </w:r>
      <w:r w:rsidR="0058677C">
        <w:fldChar w:fldCharType="separate"/>
      </w:r>
      <w:r w:rsidR="0058677C">
        <w:rPr>
          <w:noProof/>
        </w:rPr>
        <w:t>(Wang, et al., 2016)</w:t>
      </w:r>
      <w:r w:rsidR="0058677C">
        <w:fldChar w:fldCharType="end"/>
      </w:r>
      <w:r w:rsidR="006524F4">
        <w:t xml:space="preserve">, which </w:t>
      </w:r>
      <w:r w:rsidR="00E1738F">
        <w:t xml:space="preserve"> </w:t>
      </w:r>
      <w:r w:rsidR="006524F4">
        <w:t>would</w:t>
      </w:r>
      <w:r w:rsidR="00E1738F">
        <w:t xml:space="preserve"> be particularly useful for situations in which measurements are difficult to obtain (</w:t>
      </w:r>
      <w:r w:rsidR="009A001F">
        <w:t xml:space="preserve">e.g. for human </w:t>
      </w:r>
      <w:r w:rsidR="009A001F">
        <w:rPr>
          <w:i/>
        </w:rPr>
        <w:t xml:space="preserve">in vivo </w:t>
      </w:r>
      <w:r w:rsidR="009A001F">
        <w:t>brain tissue expression</w:t>
      </w:r>
      <w:r w:rsidR="00E1738F">
        <w:t>)</w:t>
      </w:r>
      <w:r w:rsidR="009A001F">
        <w:t xml:space="preserve"> but where related measurements in more accessible tissues</w:t>
      </w:r>
      <w:r w:rsidR="00E1738F">
        <w:t xml:space="preserve"> (e.g., neuronal cell types from induced pluripotent stem cells)</w:t>
      </w:r>
      <w:r w:rsidR="009A001F">
        <w:t xml:space="preserve"> could be obtained. This would likely require an integrative approach </w:t>
      </w:r>
      <w:r w:rsidR="006524F4">
        <w:t>leveraging</w:t>
      </w:r>
      <w:r w:rsidR="009A001F">
        <w:t xml:space="preserve"> additional data sets and metrics (e.g., cell line genetic similarity as auxiliary data for tensor completion).</w:t>
      </w:r>
    </w:p>
    <w:p w14:paraId="0511476E" w14:textId="5D4129D3" w:rsidR="009A001F" w:rsidRPr="00BE50B3" w:rsidRDefault="009A001F" w:rsidP="007706FB">
      <w:pPr>
        <w:pStyle w:val="para1"/>
      </w:pPr>
      <w:r w:rsidRPr="00B31A41">
        <w:t xml:space="preserve">To the best of our knowledge, this work is the first attempt at prediction of expression profiles using only expression from related experimental conditions. Hence, we consider this work to be a </w:t>
      </w:r>
      <w:r>
        <w:t xml:space="preserve">compelling </w:t>
      </w:r>
      <w:r w:rsidRPr="00B31A41">
        <w:t>proof-of-</w:t>
      </w:r>
      <w:r>
        <w:t>concept,</w:t>
      </w:r>
      <w:r w:rsidRPr="00B31A41">
        <w:t xml:space="preserve"> </w:t>
      </w:r>
      <w:r>
        <w:t>demonstrating</w:t>
      </w:r>
      <w:r w:rsidRPr="00B31A41">
        <w:t xml:space="preserve"> the feasibility </w:t>
      </w:r>
      <w:r>
        <w:t>of this prediction task</w:t>
      </w:r>
      <w:r w:rsidR="00BE50B3">
        <w:t xml:space="preserve"> and paving the way for applications to new types of data in the future.</w:t>
      </w:r>
    </w:p>
    <w:p w14:paraId="2693C805" w14:textId="4F5DFB8A" w:rsidR="00366351" w:rsidRPr="00366351" w:rsidRDefault="00B8783B" w:rsidP="001A0125">
      <w:pPr>
        <w:pStyle w:val="RefHead"/>
        <w:rPr>
          <w:caps/>
        </w:rPr>
      </w:pPr>
      <w:r>
        <w:t>Funding</w:t>
      </w:r>
    </w:p>
    <w:p w14:paraId="044A1C0A" w14:textId="414CFEFB" w:rsidR="005806E7" w:rsidRPr="008D1DE8" w:rsidRDefault="00996FEA" w:rsidP="00C7338A">
      <w:pPr>
        <w:pStyle w:val="AckText"/>
        <w:rPr>
          <w:rFonts w:cs="AdvPSSAB-R"/>
          <w:sz w:val="16"/>
          <w:szCs w:val="16"/>
          <w:lang w:eastAsia="en-IN"/>
        </w:rPr>
      </w:pPr>
      <w:r w:rsidRPr="007E6F07">
        <w:rPr>
          <w:rFonts w:cs="AdvPSSAB-R"/>
          <w:sz w:val="16"/>
          <w:szCs w:val="16"/>
          <w:lang w:val="en-GB" w:eastAsia="en-IN"/>
        </w:rPr>
        <w:t xml:space="preserve">This work was supported by </w:t>
      </w:r>
      <w:r w:rsidRPr="007E6F07">
        <w:rPr>
          <w:rFonts w:cs="AdvPSSAB-R"/>
          <w:sz w:val="16"/>
          <w:szCs w:val="16"/>
          <w:lang w:eastAsia="en-IN"/>
        </w:rPr>
        <w:t>t</w:t>
      </w:r>
      <w:r w:rsidR="000453EB" w:rsidRPr="007E6F07">
        <w:rPr>
          <w:rFonts w:cs="AdvPSSAB-R"/>
          <w:sz w:val="16"/>
          <w:szCs w:val="16"/>
          <w:lang w:eastAsia="en-IN"/>
        </w:rPr>
        <w:t xml:space="preserve">he following grants from the </w:t>
      </w:r>
      <w:r w:rsidR="00A13FA1">
        <w:rPr>
          <w:rFonts w:cs="AdvPSSAB-R"/>
          <w:sz w:val="16"/>
          <w:szCs w:val="16"/>
          <w:lang w:eastAsia="en-IN"/>
        </w:rPr>
        <w:t xml:space="preserve">NIH: </w:t>
      </w:r>
      <w:r w:rsidR="000453EB" w:rsidRPr="007E6F07">
        <w:rPr>
          <w:rFonts w:cs="AdvPSSAB-R"/>
          <w:sz w:val="16"/>
          <w:szCs w:val="16"/>
          <w:lang w:eastAsia="en-IN"/>
        </w:rPr>
        <w:t>Illumina</w:t>
      </w:r>
      <w:r w:rsidR="000453EB" w:rsidRPr="007E6F07">
        <w:rPr>
          <w:rFonts w:cs="AdvPSSAB-R"/>
          <w:sz w:val="16"/>
          <w:szCs w:val="16"/>
          <w:lang w:eastAsia="en-IN"/>
        </w:rPr>
        <w:t>t</w:t>
      </w:r>
      <w:r w:rsidR="000453EB" w:rsidRPr="007E6F07">
        <w:rPr>
          <w:rFonts w:cs="AdvPSSAB-R"/>
          <w:sz w:val="16"/>
          <w:szCs w:val="16"/>
          <w:lang w:eastAsia="en-IN"/>
        </w:rPr>
        <w:t>ing the Druggable Genome (IDG)</w:t>
      </w:r>
      <w:r w:rsidR="00D57DE4">
        <w:rPr>
          <w:rFonts w:cs="AdvPSSAB-R"/>
          <w:sz w:val="16"/>
          <w:szCs w:val="16"/>
          <w:lang w:eastAsia="en-IN"/>
        </w:rPr>
        <w:t xml:space="preserve"> </w:t>
      </w:r>
      <w:r w:rsidR="000453EB" w:rsidRPr="007E6F07">
        <w:rPr>
          <w:rFonts w:cs="AdvPSSAB-R"/>
          <w:sz w:val="16"/>
          <w:szCs w:val="16"/>
          <w:lang w:eastAsia="en-IN"/>
        </w:rPr>
        <w:t>sponsored by NIH Common Fund</w:t>
      </w:r>
      <w:r w:rsidR="00F878B3" w:rsidRPr="007E6F07">
        <w:rPr>
          <w:rFonts w:cs="AdvPSSAB-R"/>
          <w:sz w:val="16"/>
          <w:szCs w:val="16"/>
          <w:lang w:eastAsia="en-IN"/>
        </w:rPr>
        <w:t xml:space="preserve"> and the</w:t>
      </w:r>
      <w:r w:rsidR="000453EB" w:rsidRPr="007E6F07">
        <w:rPr>
          <w:rFonts w:cs="AdvPSSAB-R"/>
          <w:sz w:val="16"/>
          <w:szCs w:val="16"/>
          <w:lang w:eastAsia="en-IN"/>
        </w:rPr>
        <w:t xml:space="preserve"> </w:t>
      </w:r>
      <w:r w:rsidR="00A13FA1">
        <w:rPr>
          <w:rFonts w:cs="AdvPSSAB-R"/>
          <w:sz w:val="16"/>
          <w:szCs w:val="16"/>
          <w:lang w:eastAsia="en-IN"/>
        </w:rPr>
        <w:t>NCI</w:t>
      </w:r>
      <w:r w:rsidR="000453EB" w:rsidRPr="007E6F07">
        <w:rPr>
          <w:rFonts w:cs="AdvPSSAB-R"/>
          <w:sz w:val="16"/>
          <w:szCs w:val="16"/>
          <w:lang w:eastAsia="en-IN"/>
        </w:rPr>
        <w:t xml:space="preserve"> </w:t>
      </w:r>
      <w:r w:rsidR="00F878B3" w:rsidRPr="007E6F07">
        <w:rPr>
          <w:rFonts w:cs="AdvPSSAB-R"/>
          <w:sz w:val="16"/>
          <w:szCs w:val="16"/>
          <w:lang w:eastAsia="en-IN"/>
        </w:rPr>
        <w:t>[</w:t>
      </w:r>
      <w:r w:rsidR="000453EB" w:rsidRPr="007E6F07">
        <w:rPr>
          <w:rFonts w:cs="AdvPSSAB-R"/>
          <w:sz w:val="16"/>
          <w:szCs w:val="16"/>
          <w:lang w:eastAsia="en-IN"/>
        </w:rPr>
        <w:t>U54CA189201</w:t>
      </w:r>
      <w:r w:rsidR="00F878B3" w:rsidRPr="007E6F07">
        <w:rPr>
          <w:rFonts w:cs="AdvPSSAB-R"/>
          <w:sz w:val="16"/>
          <w:szCs w:val="16"/>
          <w:lang w:eastAsia="en-IN"/>
        </w:rPr>
        <w:t xml:space="preserve">]; </w:t>
      </w:r>
      <w:r w:rsidR="00A13FA1">
        <w:rPr>
          <w:rFonts w:cs="AdvPSSAB-R"/>
          <w:sz w:val="16"/>
          <w:szCs w:val="16"/>
          <w:lang w:eastAsia="en-IN"/>
        </w:rPr>
        <w:t>NIDDK</w:t>
      </w:r>
      <w:r w:rsidR="00D57DE4">
        <w:rPr>
          <w:rFonts w:cs="AdvPSSAB-R"/>
          <w:sz w:val="16"/>
          <w:szCs w:val="16"/>
          <w:lang w:eastAsia="en-IN"/>
        </w:rPr>
        <w:t xml:space="preserve"> </w:t>
      </w:r>
      <w:r w:rsidR="00A13FA1">
        <w:rPr>
          <w:rFonts w:cs="AdvPSSAB-R"/>
          <w:sz w:val="16"/>
          <w:szCs w:val="16"/>
          <w:lang w:eastAsia="en-IN"/>
        </w:rPr>
        <w:t>[</w:t>
      </w:r>
      <w:r w:rsidR="00A13FA1" w:rsidRPr="00A13FA1">
        <w:rPr>
          <w:rFonts w:cs="AdvPSSAB-R"/>
          <w:sz w:val="16"/>
          <w:szCs w:val="16"/>
          <w:lang w:eastAsia="en-IN"/>
        </w:rPr>
        <w:t>R01DK098242</w:t>
      </w:r>
      <w:r w:rsidR="00A13FA1">
        <w:rPr>
          <w:rFonts w:cs="AdvPSSAB-R"/>
          <w:sz w:val="16"/>
          <w:szCs w:val="16"/>
          <w:lang w:eastAsia="en-IN"/>
        </w:rPr>
        <w:t xml:space="preserve">] </w:t>
      </w:r>
      <w:r w:rsidR="00F878B3" w:rsidRPr="007E6F07">
        <w:rPr>
          <w:rFonts w:cs="AdvPSSAB-R"/>
          <w:sz w:val="16"/>
          <w:szCs w:val="16"/>
          <w:lang w:eastAsia="en-IN"/>
        </w:rPr>
        <w:t>and the</w:t>
      </w:r>
      <w:r w:rsidR="000453EB" w:rsidRPr="007E6F07">
        <w:rPr>
          <w:rFonts w:cs="AdvPSSAB-R"/>
          <w:sz w:val="16"/>
          <w:szCs w:val="16"/>
          <w:lang w:eastAsia="en-IN"/>
        </w:rPr>
        <w:t xml:space="preserve"> National Ce</w:t>
      </w:r>
      <w:r w:rsidR="000453EB" w:rsidRPr="007E6F07">
        <w:rPr>
          <w:rFonts w:cs="AdvPSSAB-R"/>
          <w:sz w:val="16"/>
          <w:szCs w:val="16"/>
          <w:lang w:eastAsia="en-IN"/>
        </w:rPr>
        <w:t>n</w:t>
      </w:r>
      <w:r w:rsidR="000453EB" w:rsidRPr="007E6F07">
        <w:rPr>
          <w:rFonts w:cs="AdvPSSAB-R"/>
          <w:sz w:val="16"/>
          <w:szCs w:val="16"/>
          <w:lang w:eastAsia="en-IN"/>
        </w:rPr>
        <w:t>ter for Advancing Translational Sciences</w:t>
      </w:r>
      <w:r w:rsidR="00F878B3" w:rsidRPr="007E6F07">
        <w:rPr>
          <w:rFonts w:cs="AdvPSSAB-R"/>
          <w:sz w:val="16"/>
          <w:szCs w:val="16"/>
          <w:lang w:eastAsia="en-IN"/>
        </w:rPr>
        <w:t xml:space="preserve"> [</w:t>
      </w:r>
      <w:r w:rsidR="000453EB" w:rsidRPr="007E6F07">
        <w:rPr>
          <w:rFonts w:cs="AdvPSSAB-R"/>
          <w:sz w:val="16"/>
          <w:szCs w:val="16"/>
          <w:lang w:eastAsia="en-IN"/>
        </w:rPr>
        <w:t>UL1TR000067</w:t>
      </w:r>
      <w:r w:rsidR="00F878B3" w:rsidRPr="007E6F07">
        <w:rPr>
          <w:rFonts w:cs="AdvPSSAB-R"/>
          <w:sz w:val="16"/>
          <w:szCs w:val="16"/>
          <w:lang w:eastAsia="en-IN"/>
        </w:rPr>
        <w:t>]</w:t>
      </w:r>
      <w:r w:rsidR="000453EB" w:rsidRPr="007E6F07">
        <w:rPr>
          <w:rFonts w:cs="AdvPSSAB-R"/>
          <w:sz w:val="16"/>
          <w:szCs w:val="16"/>
          <w:lang w:eastAsia="en-IN"/>
        </w:rPr>
        <w:t xml:space="preserve"> Clinical and Translational Science Award</w:t>
      </w:r>
      <w:r w:rsidRPr="007E6F07">
        <w:rPr>
          <w:rFonts w:cs="AdvPSSAB-R"/>
          <w:sz w:val="16"/>
          <w:szCs w:val="16"/>
          <w:lang w:eastAsia="en-IN"/>
        </w:rPr>
        <w:t xml:space="preserve">, </w:t>
      </w:r>
      <w:r w:rsidR="00937535" w:rsidRPr="007E6F07">
        <w:rPr>
          <w:rFonts w:cs="AdvPSSAB-R"/>
          <w:sz w:val="16"/>
          <w:szCs w:val="16"/>
          <w:lang w:eastAsia="en-IN"/>
        </w:rPr>
        <w:t>to</w:t>
      </w:r>
      <w:r w:rsidRPr="007E6F07">
        <w:rPr>
          <w:rFonts w:cs="AdvPSSAB-R"/>
          <w:sz w:val="16"/>
          <w:szCs w:val="16"/>
          <w:lang w:eastAsia="en-IN"/>
        </w:rPr>
        <w:t xml:space="preserve"> </w:t>
      </w:r>
      <w:r w:rsidRPr="007E6F07">
        <w:rPr>
          <w:rFonts w:cs="AdvPSSAB-R"/>
          <w:sz w:val="16"/>
          <w:szCs w:val="16"/>
          <w:lang w:val="en-GB" w:eastAsia="en-IN"/>
        </w:rPr>
        <w:t>RH, BK, HCL, and JD.</w:t>
      </w:r>
      <w:r w:rsidR="000453EB" w:rsidRPr="007E6F07">
        <w:rPr>
          <w:rFonts w:cs="AdvPSSAB-R"/>
          <w:sz w:val="16"/>
          <w:szCs w:val="16"/>
          <w:lang w:eastAsia="en-IN"/>
        </w:rPr>
        <w:t xml:space="preserve">  </w:t>
      </w:r>
      <w:r w:rsidR="00336407">
        <w:rPr>
          <w:rFonts w:cs="AdvPSSAB-R"/>
          <w:sz w:val="16"/>
          <w:szCs w:val="16"/>
          <w:lang w:eastAsia="en-IN"/>
        </w:rPr>
        <w:t>Additional grants</w:t>
      </w:r>
      <w:r w:rsidR="00937535" w:rsidRPr="007E6F07">
        <w:rPr>
          <w:rFonts w:cs="AdvPSSAB-R"/>
          <w:sz w:val="16"/>
          <w:szCs w:val="16"/>
          <w:lang w:val="en-GB" w:eastAsia="en-IN"/>
        </w:rPr>
        <w:t xml:space="preserve"> from the NIH </w:t>
      </w:r>
      <w:r w:rsidR="00F878B3" w:rsidRPr="007E6F07">
        <w:rPr>
          <w:rFonts w:cs="AdvPSSAB-R"/>
          <w:sz w:val="16"/>
          <w:szCs w:val="16"/>
          <w:lang w:val="en-GB" w:eastAsia="en-IN"/>
        </w:rPr>
        <w:t xml:space="preserve">[grant numbers </w:t>
      </w:r>
      <w:r w:rsidR="000453EB" w:rsidRPr="007E6F07">
        <w:rPr>
          <w:rFonts w:cs="AdvPSSAB-R"/>
          <w:sz w:val="16"/>
          <w:szCs w:val="16"/>
          <w:lang w:val="en-GB" w:eastAsia="en-IN"/>
        </w:rPr>
        <w:t>R01GM098316, U54HG008230 and U54CA189201</w:t>
      </w:r>
      <w:r w:rsidR="00F878B3" w:rsidRPr="007E6F07">
        <w:rPr>
          <w:rFonts w:cs="AdvPSSAB-R"/>
          <w:sz w:val="16"/>
          <w:szCs w:val="16"/>
          <w:lang w:val="en-GB" w:eastAsia="en-IN"/>
        </w:rPr>
        <w:t>]</w:t>
      </w:r>
      <w:r w:rsidR="003103F0">
        <w:rPr>
          <w:rFonts w:cs="AdvPSSAB-R"/>
          <w:sz w:val="16"/>
          <w:szCs w:val="16"/>
          <w:lang w:val="en-GB" w:eastAsia="en-IN"/>
        </w:rPr>
        <w:t xml:space="preserve"> supported</w:t>
      </w:r>
      <w:r w:rsidR="00937535" w:rsidRPr="007E6F07">
        <w:rPr>
          <w:rFonts w:cs="AdvPSSAB-R"/>
          <w:sz w:val="16"/>
          <w:szCs w:val="16"/>
          <w:lang w:val="en-GB" w:eastAsia="en-IN"/>
        </w:rPr>
        <w:t xml:space="preserve"> QD, ZW, AM, and NC.</w:t>
      </w:r>
      <w:r w:rsidR="000453EB" w:rsidRPr="007E6F07">
        <w:rPr>
          <w:rFonts w:cs="AdvPSSAB-R"/>
          <w:i/>
          <w:sz w:val="16"/>
          <w:szCs w:val="16"/>
          <w:lang w:val="en-GB" w:eastAsia="en-IN"/>
        </w:rPr>
        <w:t xml:space="preserve">  </w:t>
      </w:r>
      <w:proofErr w:type="gramStart"/>
      <w:r w:rsidR="00C7338A">
        <w:rPr>
          <w:rFonts w:cs="AdvPSSAB-R"/>
          <w:sz w:val="16"/>
          <w:szCs w:val="16"/>
          <w:lang w:val="en-GB" w:eastAsia="en-IN"/>
        </w:rPr>
        <w:t xml:space="preserve">This work was also supported by </w:t>
      </w:r>
      <w:r w:rsidR="00A13FA1">
        <w:rPr>
          <w:rFonts w:cs="AdvPSSAB-R"/>
          <w:sz w:val="16"/>
          <w:szCs w:val="16"/>
          <w:lang w:val="en-GB" w:eastAsia="en-IN"/>
        </w:rPr>
        <w:t xml:space="preserve">an NSF </w:t>
      </w:r>
      <w:r w:rsidR="00C7338A">
        <w:rPr>
          <w:rFonts w:cs="AdvPSSAB-R"/>
          <w:sz w:val="16"/>
          <w:szCs w:val="16"/>
          <w:lang w:val="en-GB" w:eastAsia="en-IN"/>
        </w:rPr>
        <w:t xml:space="preserve">Career Award </w:t>
      </w:r>
      <w:r w:rsidR="00A13FA1">
        <w:rPr>
          <w:rFonts w:cs="AdvPSSAB-R"/>
          <w:sz w:val="16"/>
          <w:szCs w:val="16"/>
          <w:lang w:val="en-GB" w:eastAsia="en-IN"/>
        </w:rPr>
        <w:t>[</w:t>
      </w:r>
      <w:r w:rsidR="00C7338A" w:rsidRPr="00C7338A">
        <w:rPr>
          <w:rFonts w:cs="AdvPSSAB-R"/>
          <w:sz w:val="16"/>
          <w:szCs w:val="16"/>
          <w:lang w:eastAsia="en-IN"/>
        </w:rPr>
        <w:t>1350965</w:t>
      </w:r>
      <w:r w:rsidR="00A13FA1">
        <w:rPr>
          <w:rFonts w:cs="AdvPSSAB-R"/>
          <w:sz w:val="16"/>
          <w:szCs w:val="16"/>
          <w:lang w:eastAsia="en-IN"/>
        </w:rPr>
        <w:t>]</w:t>
      </w:r>
      <w:r w:rsidR="00C7338A">
        <w:rPr>
          <w:rFonts w:cs="AdvPSSAB-R"/>
          <w:sz w:val="16"/>
          <w:szCs w:val="16"/>
          <w:lang w:eastAsia="en-IN"/>
        </w:rPr>
        <w:t xml:space="preserve"> to DS</w:t>
      </w:r>
      <w:proofErr w:type="gramEnd"/>
      <w:r w:rsidR="00C7338A">
        <w:rPr>
          <w:rFonts w:cs="AdvPSSAB-R"/>
          <w:sz w:val="16"/>
          <w:szCs w:val="16"/>
          <w:lang w:eastAsia="en-IN"/>
        </w:rPr>
        <w:t>.</w:t>
      </w:r>
      <w:r w:rsidR="00C7338A" w:rsidRPr="00C7338A">
        <w:rPr>
          <w:rFonts w:cs="AdvPSSAB-R"/>
          <w:sz w:val="16"/>
          <w:szCs w:val="16"/>
          <w:lang w:val="en-GB" w:eastAsia="en-IN"/>
        </w:rPr>
        <w:t xml:space="preserve"> </w:t>
      </w:r>
      <w:r w:rsidR="005806E7" w:rsidRPr="00D3697D">
        <w:rPr>
          <w:rFonts w:cs="AdvPSSAB-R"/>
          <w:i/>
          <w:sz w:val="16"/>
          <w:szCs w:val="16"/>
          <w:lang w:val="en-GB" w:eastAsia="en-IN"/>
        </w:rPr>
        <w:t>Conflict</w:t>
      </w:r>
      <w:r w:rsidR="002E1884" w:rsidRPr="00D3697D">
        <w:rPr>
          <w:rFonts w:cs="AdvPSSAB-R"/>
          <w:i/>
          <w:sz w:val="16"/>
          <w:szCs w:val="16"/>
          <w:lang w:val="en-GB" w:eastAsia="en-IN"/>
        </w:rPr>
        <w:t>s</w:t>
      </w:r>
      <w:r w:rsidR="005806E7" w:rsidRPr="00D3697D">
        <w:rPr>
          <w:rFonts w:cs="AdvPSSAB-R"/>
          <w:i/>
          <w:sz w:val="16"/>
          <w:szCs w:val="16"/>
          <w:lang w:val="en-GB" w:eastAsia="en-IN"/>
        </w:rPr>
        <w:t xml:space="preserve"> of Interest:</w:t>
      </w:r>
      <w:r w:rsidR="005806E7" w:rsidRPr="007E6F07">
        <w:rPr>
          <w:rFonts w:cs="AdvPSSAB-R"/>
          <w:sz w:val="16"/>
          <w:szCs w:val="16"/>
          <w:lang w:val="en-GB" w:eastAsia="en-IN"/>
        </w:rPr>
        <w:t xml:space="preserve"> </w:t>
      </w:r>
      <w:r w:rsidR="002E1884" w:rsidRPr="007E6F07">
        <w:rPr>
          <w:rFonts w:cs="AdvPSSAB-R"/>
          <w:sz w:val="16"/>
          <w:szCs w:val="16"/>
          <w:lang w:eastAsia="en-IN"/>
        </w:rPr>
        <w:t>JD owns equity in NuMedii Inc., Ayasdi Inc., and LAM Therapeutics.</w:t>
      </w:r>
    </w:p>
    <w:p w14:paraId="2A225811" w14:textId="77777777" w:rsidR="00D83B8A" w:rsidRPr="00366351" w:rsidRDefault="00366351" w:rsidP="001A0125">
      <w:pPr>
        <w:pStyle w:val="RefHead"/>
      </w:pPr>
      <w:r w:rsidRPr="00366351">
        <w:t>References</w:t>
      </w:r>
    </w:p>
    <w:p w14:paraId="48006A6B" w14:textId="77777777" w:rsidR="009F7330" w:rsidRPr="009F7330" w:rsidRDefault="004D77F5" w:rsidP="009F7330">
      <w:pPr>
        <w:pStyle w:val="EndNoteBibliography"/>
        <w:rPr>
          <w:noProof/>
        </w:rPr>
      </w:pPr>
      <w:r>
        <w:fldChar w:fldCharType="begin"/>
      </w:r>
      <w:r>
        <w:instrText xml:space="preserve"> ADDIN EN.REFLIST </w:instrText>
      </w:r>
      <w:r>
        <w:fldChar w:fldCharType="separate"/>
      </w:r>
      <w:r w:rsidR="009F7330" w:rsidRPr="009F7330">
        <w:rPr>
          <w:noProof/>
        </w:rPr>
        <w:t>Brock, G.N.</w:t>
      </w:r>
      <w:r w:rsidR="009F7330" w:rsidRPr="009F7330">
        <w:rPr>
          <w:i/>
          <w:noProof/>
        </w:rPr>
        <w:t>, et al.</w:t>
      </w:r>
      <w:r w:rsidR="009F7330" w:rsidRPr="009F7330">
        <w:rPr>
          <w:noProof/>
        </w:rPr>
        <w:t xml:space="preserve"> Which missing value imputation method to use in expression profiles: a comparative study and two selection schemes. </w:t>
      </w:r>
      <w:r w:rsidR="009F7330" w:rsidRPr="009F7330">
        <w:rPr>
          <w:i/>
          <w:noProof/>
        </w:rPr>
        <w:t>BMC bioinformatics</w:t>
      </w:r>
      <w:r w:rsidR="009F7330" w:rsidRPr="009F7330">
        <w:rPr>
          <w:noProof/>
        </w:rPr>
        <w:t xml:space="preserve"> 2008;9(1):1.</w:t>
      </w:r>
    </w:p>
    <w:p w14:paraId="044037F0" w14:textId="77777777" w:rsidR="009F7330" w:rsidRPr="009F7330" w:rsidRDefault="009F7330" w:rsidP="009F7330">
      <w:pPr>
        <w:pStyle w:val="EndNoteBibliography"/>
        <w:rPr>
          <w:noProof/>
        </w:rPr>
      </w:pPr>
      <w:r w:rsidRPr="009F7330">
        <w:rPr>
          <w:noProof/>
        </w:rPr>
        <w:t>Chen, B.</w:t>
      </w:r>
      <w:r w:rsidRPr="009F7330">
        <w:rPr>
          <w:i/>
          <w:noProof/>
        </w:rPr>
        <w:t>, et al.</w:t>
      </w:r>
      <w:r w:rsidRPr="009F7330">
        <w:rPr>
          <w:noProof/>
        </w:rPr>
        <w:t xml:space="preserve"> Relating Chemical Structure to Cellular Response: An Integrative Analysis of Gene Expression, Bioactivity, and Structural Data Across 11,000 Compounds. </w:t>
      </w:r>
      <w:r w:rsidRPr="009F7330">
        <w:rPr>
          <w:i/>
          <w:noProof/>
        </w:rPr>
        <w:t>CPT: pharmacometrics &amp; systems pharmacology</w:t>
      </w:r>
      <w:r w:rsidRPr="009F7330">
        <w:rPr>
          <w:noProof/>
        </w:rPr>
        <w:t xml:space="preserve"> 2015;4(10):576-584.</w:t>
      </w:r>
    </w:p>
    <w:p w14:paraId="5F695F13" w14:textId="77777777" w:rsidR="009F7330" w:rsidRPr="009F7330" w:rsidRDefault="009F7330" w:rsidP="009F7330">
      <w:pPr>
        <w:pStyle w:val="EndNoteBibliography"/>
        <w:rPr>
          <w:noProof/>
        </w:rPr>
      </w:pPr>
      <w:r w:rsidRPr="009F7330">
        <w:rPr>
          <w:noProof/>
        </w:rPr>
        <w:t>Clark, N.R.</w:t>
      </w:r>
      <w:r w:rsidRPr="009F7330">
        <w:rPr>
          <w:i/>
          <w:noProof/>
        </w:rPr>
        <w:t>, et al.</w:t>
      </w:r>
      <w:r w:rsidRPr="009F7330">
        <w:rPr>
          <w:noProof/>
        </w:rPr>
        <w:t xml:space="preserve"> The characteristic direction: a geometrical approach to identify differentially expressed genes. </w:t>
      </w:r>
      <w:r w:rsidRPr="009F7330">
        <w:rPr>
          <w:i/>
          <w:noProof/>
        </w:rPr>
        <w:t>BMC bioinformatics</w:t>
      </w:r>
      <w:r w:rsidRPr="009F7330">
        <w:rPr>
          <w:noProof/>
        </w:rPr>
        <w:t xml:space="preserve"> 2014;15(1):79.</w:t>
      </w:r>
    </w:p>
    <w:p w14:paraId="5D7A656A" w14:textId="77777777" w:rsidR="009F7330" w:rsidRPr="009F7330" w:rsidRDefault="009F7330" w:rsidP="009F7330">
      <w:pPr>
        <w:pStyle w:val="EndNoteBibliography"/>
        <w:rPr>
          <w:noProof/>
        </w:rPr>
      </w:pPr>
      <w:r w:rsidRPr="009F7330">
        <w:rPr>
          <w:noProof/>
        </w:rPr>
        <w:t>Donner, Y.</w:t>
      </w:r>
      <w:r w:rsidRPr="009F7330">
        <w:rPr>
          <w:i/>
          <w:noProof/>
        </w:rPr>
        <w:t>, et al.</w:t>
      </w:r>
      <w:r w:rsidRPr="009F7330">
        <w:rPr>
          <w:noProof/>
        </w:rPr>
        <w:t xml:space="preserve"> Imputing gene expression from selectively reduced probe sets. </w:t>
      </w:r>
      <w:r w:rsidRPr="009F7330">
        <w:rPr>
          <w:i/>
          <w:noProof/>
        </w:rPr>
        <w:t>Nature methods</w:t>
      </w:r>
      <w:r w:rsidRPr="009F7330">
        <w:rPr>
          <w:noProof/>
        </w:rPr>
        <w:t xml:space="preserve"> 2012;9(11):1120-1125.</w:t>
      </w:r>
    </w:p>
    <w:p w14:paraId="0219A60B" w14:textId="77777777" w:rsidR="009F7330" w:rsidRPr="009F7330" w:rsidRDefault="009F7330" w:rsidP="009F7330">
      <w:pPr>
        <w:pStyle w:val="EndNoteBibliography"/>
        <w:rPr>
          <w:noProof/>
        </w:rPr>
      </w:pPr>
      <w:r w:rsidRPr="009F7330">
        <w:rPr>
          <w:noProof/>
        </w:rPr>
        <w:t>Duan, Q.</w:t>
      </w:r>
      <w:r w:rsidRPr="009F7330">
        <w:rPr>
          <w:i/>
          <w:noProof/>
        </w:rPr>
        <w:t>, et al.</w:t>
      </w:r>
      <w:r w:rsidRPr="009F7330">
        <w:rPr>
          <w:noProof/>
        </w:rPr>
        <w:t xml:space="preserve"> LINCS Canvas Browser: interactive web app to query, browse and interrogate LINCS L1000 gene expression signatures. </w:t>
      </w:r>
      <w:r w:rsidRPr="009F7330">
        <w:rPr>
          <w:i/>
          <w:noProof/>
        </w:rPr>
        <w:t>Nucleic acids research</w:t>
      </w:r>
      <w:r w:rsidRPr="009F7330">
        <w:rPr>
          <w:noProof/>
        </w:rPr>
        <w:t xml:space="preserve"> 2014:gku476.</w:t>
      </w:r>
    </w:p>
    <w:p w14:paraId="7E3FD585" w14:textId="77777777" w:rsidR="009F7330" w:rsidRPr="009F7330" w:rsidRDefault="009F7330" w:rsidP="009F7330">
      <w:pPr>
        <w:pStyle w:val="EndNoteBibliography"/>
        <w:rPr>
          <w:noProof/>
        </w:rPr>
      </w:pPr>
      <w:r w:rsidRPr="009F7330">
        <w:rPr>
          <w:noProof/>
        </w:rPr>
        <w:t>Duan, Q.</w:t>
      </w:r>
      <w:r w:rsidRPr="009F7330">
        <w:rPr>
          <w:i/>
          <w:noProof/>
        </w:rPr>
        <w:t>, et al.</w:t>
      </w:r>
      <w:r w:rsidRPr="009F7330">
        <w:rPr>
          <w:noProof/>
        </w:rPr>
        <w:t xml:space="preserve"> L1000CDS2: LINCS L1000 characteristic direction signatures search engine. </w:t>
      </w:r>
      <w:r w:rsidRPr="009F7330">
        <w:rPr>
          <w:i/>
          <w:noProof/>
        </w:rPr>
        <w:t>NPJ Systems Biology and Applications</w:t>
      </w:r>
      <w:r w:rsidRPr="009F7330">
        <w:rPr>
          <w:noProof/>
        </w:rPr>
        <w:t xml:space="preserve"> 2016;2:16015.</w:t>
      </w:r>
    </w:p>
    <w:p w14:paraId="0590AB8E" w14:textId="77777777" w:rsidR="009F7330" w:rsidRPr="009F7330" w:rsidRDefault="009F7330" w:rsidP="009F7330">
      <w:pPr>
        <w:pStyle w:val="EndNoteBibliography"/>
        <w:rPr>
          <w:noProof/>
        </w:rPr>
      </w:pPr>
      <w:r w:rsidRPr="009F7330">
        <w:rPr>
          <w:noProof/>
        </w:rPr>
        <w:t xml:space="preserve">Dudley, J.T., Deshpande, T. and Butte, A.J. Exploiting drug–disease relationships for computational drug repositioning. </w:t>
      </w:r>
      <w:r w:rsidRPr="009F7330">
        <w:rPr>
          <w:i/>
          <w:noProof/>
        </w:rPr>
        <w:t>Briefings in bioinformatics</w:t>
      </w:r>
      <w:r w:rsidRPr="009F7330">
        <w:rPr>
          <w:noProof/>
        </w:rPr>
        <w:t xml:space="preserve"> 2011:bbr013.</w:t>
      </w:r>
    </w:p>
    <w:p w14:paraId="4396321D" w14:textId="77777777" w:rsidR="009F7330" w:rsidRPr="009F7330" w:rsidRDefault="009F7330" w:rsidP="009F7330">
      <w:pPr>
        <w:pStyle w:val="EndNoteBibliography"/>
        <w:rPr>
          <w:noProof/>
        </w:rPr>
      </w:pPr>
      <w:r w:rsidRPr="009F7330">
        <w:rPr>
          <w:noProof/>
        </w:rPr>
        <w:t xml:space="preserve">Edgar, R., Domrachev, M. and Lash, A.E. Gene Expression Omnibus: NCBI gene expression and hybridization array data repository. </w:t>
      </w:r>
      <w:r w:rsidRPr="009F7330">
        <w:rPr>
          <w:i/>
          <w:noProof/>
        </w:rPr>
        <w:t>Nucleic acids research</w:t>
      </w:r>
      <w:r w:rsidRPr="009F7330">
        <w:rPr>
          <w:noProof/>
        </w:rPr>
        <w:t xml:space="preserve"> 2002;30(1):207-210.</w:t>
      </w:r>
    </w:p>
    <w:p w14:paraId="2BB208F6" w14:textId="77777777" w:rsidR="009F7330" w:rsidRPr="009F7330" w:rsidRDefault="009F7330" w:rsidP="009F7330">
      <w:pPr>
        <w:pStyle w:val="EndNoteBibliography"/>
        <w:rPr>
          <w:noProof/>
        </w:rPr>
      </w:pPr>
      <w:r w:rsidRPr="009F7330">
        <w:rPr>
          <w:noProof/>
        </w:rPr>
        <w:t>Eichhorn, J.</w:t>
      </w:r>
      <w:r w:rsidRPr="009F7330">
        <w:rPr>
          <w:i/>
          <w:noProof/>
        </w:rPr>
        <w:t>, et al.</w:t>
      </w:r>
      <w:r w:rsidRPr="009F7330">
        <w:rPr>
          <w:noProof/>
        </w:rPr>
        <w:t xml:space="preserve"> PLC-</w:t>
      </w:r>
      <w:r w:rsidRPr="009F7330">
        <w:rPr>
          <w:rFonts w:hint="eastAsia"/>
          <w:noProof/>
        </w:rPr>
        <w:t>γ</w:t>
      </w:r>
      <w:r w:rsidRPr="009F7330">
        <w:rPr>
          <w:noProof/>
        </w:rPr>
        <w:t xml:space="preserve">1 enzyme activity is required for insulin-induced DNA synthesis. </w:t>
      </w:r>
      <w:r w:rsidRPr="009F7330">
        <w:rPr>
          <w:i/>
          <w:noProof/>
        </w:rPr>
        <w:t>Endocrinology</w:t>
      </w:r>
      <w:r w:rsidRPr="009F7330">
        <w:rPr>
          <w:noProof/>
        </w:rPr>
        <w:t xml:space="preserve"> 2002;143(2):655-664.</w:t>
      </w:r>
    </w:p>
    <w:p w14:paraId="65EDB0E1" w14:textId="77777777" w:rsidR="009F7330" w:rsidRPr="009F7330" w:rsidRDefault="009F7330" w:rsidP="009F7330">
      <w:pPr>
        <w:pStyle w:val="EndNoteBibliography"/>
        <w:rPr>
          <w:noProof/>
        </w:rPr>
      </w:pPr>
      <w:r w:rsidRPr="009F7330">
        <w:rPr>
          <w:noProof/>
        </w:rPr>
        <w:t>Gamazon, E.R.</w:t>
      </w:r>
      <w:r w:rsidRPr="009F7330">
        <w:rPr>
          <w:i/>
          <w:noProof/>
        </w:rPr>
        <w:t>, et al.</w:t>
      </w:r>
      <w:r w:rsidRPr="009F7330">
        <w:rPr>
          <w:noProof/>
        </w:rPr>
        <w:t xml:space="preserve"> A gene-based association method for mapping traits using reference transcriptome data. </w:t>
      </w:r>
      <w:r w:rsidRPr="009F7330">
        <w:rPr>
          <w:i/>
          <w:noProof/>
        </w:rPr>
        <w:t>Nature genetics</w:t>
      </w:r>
      <w:r w:rsidRPr="009F7330">
        <w:rPr>
          <w:noProof/>
        </w:rPr>
        <w:t xml:space="preserve"> 2015;47(9):1091-1098.</w:t>
      </w:r>
    </w:p>
    <w:p w14:paraId="3CC8BB63" w14:textId="77777777" w:rsidR="009F7330" w:rsidRPr="009F7330" w:rsidRDefault="009F7330" w:rsidP="009F7330">
      <w:pPr>
        <w:pStyle w:val="EndNoteBibliography"/>
        <w:rPr>
          <w:noProof/>
        </w:rPr>
      </w:pPr>
      <w:r w:rsidRPr="009F7330">
        <w:rPr>
          <w:noProof/>
        </w:rPr>
        <w:t>Glass, D.</w:t>
      </w:r>
      <w:r w:rsidRPr="009F7330">
        <w:rPr>
          <w:i/>
          <w:noProof/>
        </w:rPr>
        <w:t>, et al.</w:t>
      </w:r>
      <w:r w:rsidRPr="009F7330">
        <w:rPr>
          <w:noProof/>
        </w:rPr>
        <w:t xml:space="preserve"> Gene expression changes with age in skin, adipose tissue, blood and brain. </w:t>
      </w:r>
      <w:r w:rsidRPr="009F7330">
        <w:rPr>
          <w:i/>
          <w:noProof/>
        </w:rPr>
        <w:t>Genome Biol</w:t>
      </w:r>
      <w:r w:rsidRPr="009F7330">
        <w:rPr>
          <w:noProof/>
        </w:rPr>
        <w:t xml:space="preserve"> 2013;14(7):R75.</w:t>
      </w:r>
    </w:p>
    <w:p w14:paraId="7ABECF34" w14:textId="77777777" w:rsidR="009F7330" w:rsidRPr="009F7330" w:rsidRDefault="009F7330" w:rsidP="009F7330">
      <w:pPr>
        <w:pStyle w:val="EndNoteBibliography"/>
        <w:rPr>
          <w:noProof/>
        </w:rPr>
      </w:pPr>
      <w:r w:rsidRPr="009F7330">
        <w:rPr>
          <w:noProof/>
        </w:rPr>
        <w:t>Hassane, D.C.</w:t>
      </w:r>
      <w:r w:rsidRPr="009F7330">
        <w:rPr>
          <w:i/>
          <w:noProof/>
        </w:rPr>
        <w:t>, et al.</w:t>
      </w:r>
      <w:r w:rsidRPr="009F7330">
        <w:rPr>
          <w:noProof/>
        </w:rPr>
        <w:t xml:space="preserve"> Discovery of agents that eradicate leukemia stem cells using an in silico screen of public gene expression data. </w:t>
      </w:r>
      <w:r w:rsidRPr="009F7330">
        <w:rPr>
          <w:i/>
          <w:noProof/>
        </w:rPr>
        <w:t>Blood</w:t>
      </w:r>
      <w:r w:rsidRPr="009F7330">
        <w:rPr>
          <w:noProof/>
        </w:rPr>
        <w:t xml:space="preserve"> 2008;111(12):5654-5662.</w:t>
      </w:r>
    </w:p>
    <w:p w14:paraId="3566F2D2" w14:textId="77777777" w:rsidR="009F7330" w:rsidRPr="009F7330" w:rsidRDefault="009F7330" w:rsidP="009F7330">
      <w:pPr>
        <w:pStyle w:val="EndNoteBibliography"/>
        <w:rPr>
          <w:noProof/>
        </w:rPr>
      </w:pPr>
      <w:r w:rsidRPr="009F7330">
        <w:rPr>
          <w:noProof/>
        </w:rPr>
        <w:t xml:space="preserve">Hu, G. and Agarwal, P. Human disease-drug network based on genomic expression profiles. </w:t>
      </w:r>
      <w:r w:rsidRPr="009F7330">
        <w:rPr>
          <w:i/>
          <w:noProof/>
        </w:rPr>
        <w:t>PloS one</w:t>
      </w:r>
      <w:r w:rsidRPr="009F7330">
        <w:rPr>
          <w:noProof/>
        </w:rPr>
        <w:t xml:space="preserve"> 2009;4(8):e6536.</w:t>
      </w:r>
    </w:p>
    <w:p w14:paraId="2461BF35" w14:textId="77777777" w:rsidR="009F7330" w:rsidRPr="009F7330" w:rsidRDefault="009F7330" w:rsidP="009F7330">
      <w:pPr>
        <w:pStyle w:val="EndNoteBibliography"/>
        <w:rPr>
          <w:noProof/>
        </w:rPr>
      </w:pPr>
      <w:r w:rsidRPr="009F7330">
        <w:rPr>
          <w:noProof/>
        </w:rPr>
        <w:t>Iwata, M.</w:t>
      </w:r>
      <w:r w:rsidRPr="009F7330">
        <w:rPr>
          <w:i/>
          <w:noProof/>
        </w:rPr>
        <w:t>, et al.</w:t>
      </w:r>
      <w:r w:rsidRPr="009F7330">
        <w:rPr>
          <w:noProof/>
        </w:rPr>
        <w:t xml:space="preserve"> Elucidating the modes of action for bioactive compounds in a cell-specific manner by large-scale chemically-induced transcriptomics. </w:t>
      </w:r>
      <w:r w:rsidRPr="009F7330">
        <w:rPr>
          <w:i/>
          <w:noProof/>
        </w:rPr>
        <w:t>Scientific Reports</w:t>
      </w:r>
      <w:r w:rsidRPr="009F7330">
        <w:rPr>
          <w:noProof/>
        </w:rPr>
        <w:t xml:space="preserve"> 2017;7:40164.</w:t>
      </w:r>
    </w:p>
    <w:p w14:paraId="2D9E75C6" w14:textId="77777777" w:rsidR="009F7330" w:rsidRPr="009F7330" w:rsidRDefault="009F7330" w:rsidP="009F7330">
      <w:pPr>
        <w:pStyle w:val="EndNoteBibliography"/>
        <w:rPr>
          <w:noProof/>
        </w:rPr>
      </w:pPr>
      <w:r w:rsidRPr="009F7330">
        <w:rPr>
          <w:noProof/>
        </w:rPr>
        <w:t xml:space="preserve">Kangas, J.D., Naik, A.W. and Murphy, R.F. Efficient discovery of responses of proteins to compounds using active learning. </w:t>
      </w:r>
      <w:r w:rsidRPr="009F7330">
        <w:rPr>
          <w:i/>
          <w:noProof/>
        </w:rPr>
        <w:t>BMC bioinformatics</w:t>
      </w:r>
      <w:r w:rsidRPr="009F7330">
        <w:rPr>
          <w:noProof/>
        </w:rPr>
        <w:t xml:space="preserve"> 2014;15(1):1.</w:t>
      </w:r>
    </w:p>
    <w:p w14:paraId="5F8D831C" w14:textId="77777777" w:rsidR="009F7330" w:rsidRPr="009F7330" w:rsidRDefault="009F7330" w:rsidP="009F7330">
      <w:pPr>
        <w:pStyle w:val="EndNoteBibliography"/>
        <w:rPr>
          <w:noProof/>
        </w:rPr>
      </w:pPr>
      <w:r w:rsidRPr="009F7330">
        <w:rPr>
          <w:noProof/>
        </w:rPr>
        <w:t>Khan, S.A.</w:t>
      </w:r>
      <w:r w:rsidRPr="009F7330">
        <w:rPr>
          <w:i/>
          <w:noProof/>
        </w:rPr>
        <w:t>, et al.</w:t>
      </w:r>
      <w:r w:rsidRPr="009F7330">
        <w:rPr>
          <w:noProof/>
        </w:rPr>
        <w:t xml:space="preserve"> Identification of structural features in chemicals associated with cancer drug response: a systematic data-driven analysis. </w:t>
      </w:r>
      <w:r w:rsidRPr="009F7330">
        <w:rPr>
          <w:i/>
          <w:noProof/>
        </w:rPr>
        <w:t>Bioinformatics</w:t>
      </w:r>
      <w:r w:rsidRPr="009F7330">
        <w:rPr>
          <w:noProof/>
        </w:rPr>
        <w:t xml:space="preserve"> 2014;30(17):i497-i504.</w:t>
      </w:r>
    </w:p>
    <w:p w14:paraId="2179C24B" w14:textId="77777777" w:rsidR="009F7330" w:rsidRPr="009F7330" w:rsidRDefault="009F7330" w:rsidP="009F7330">
      <w:pPr>
        <w:pStyle w:val="EndNoteBibliography"/>
        <w:rPr>
          <w:noProof/>
        </w:rPr>
      </w:pPr>
      <w:r w:rsidRPr="009F7330">
        <w:rPr>
          <w:noProof/>
        </w:rPr>
        <w:t xml:space="preserve">Kolda, T.G. and Bader, B.W. Tensor decompositions and applications. </w:t>
      </w:r>
      <w:r w:rsidRPr="009F7330">
        <w:rPr>
          <w:i/>
          <w:noProof/>
        </w:rPr>
        <w:t>SIAM review</w:t>
      </w:r>
      <w:r w:rsidRPr="009F7330">
        <w:rPr>
          <w:noProof/>
        </w:rPr>
        <w:t xml:space="preserve"> 2009;51(3):455-500.</w:t>
      </w:r>
    </w:p>
    <w:p w14:paraId="6F645DCD" w14:textId="77777777" w:rsidR="009F7330" w:rsidRPr="009F7330" w:rsidRDefault="009F7330" w:rsidP="009F7330">
      <w:pPr>
        <w:pStyle w:val="EndNoteBibliography"/>
        <w:rPr>
          <w:noProof/>
        </w:rPr>
      </w:pPr>
      <w:r w:rsidRPr="009F7330">
        <w:rPr>
          <w:noProof/>
        </w:rPr>
        <w:t>Lagunin, A.</w:t>
      </w:r>
      <w:r w:rsidRPr="009F7330">
        <w:rPr>
          <w:i/>
          <w:noProof/>
        </w:rPr>
        <w:t>, et al.</w:t>
      </w:r>
      <w:r w:rsidRPr="009F7330">
        <w:rPr>
          <w:noProof/>
        </w:rPr>
        <w:t xml:space="preserve"> DIGEP-Pred: web service for in silico prediction of drug-induced gene expression profiles based on structural formula. </w:t>
      </w:r>
      <w:r w:rsidRPr="009F7330">
        <w:rPr>
          <w:i/>
          <w:noProof/>
        </w:rPr>
        <w:t>Bioinformatics</w:t>
      </w:r>
      <w:r w:rsidRPr="009F7330">
        <w:rPr>
          <w:noProof/>
        </w:rPr>
        <w:t xml:space="preserve"> 2013:btt322.</w:t>
      </w:r>
    </w:p>
    <w:p w14:paraId="5D3FF8FE" w14:textId="77777777" w:rsidR="009F7330" w:rsidRPr="009F7330" w:rsidRDefault="009F7330" w:rsidP="009F7330">
      <w:pPr>
        <w:pStyle w:val="EndNoteBibliography"/>
        <w:rPr>
          <w:noProof/>
        </w:rPr>
      </w:pPr>
      <w:r w:rsidRPr="009F7330">
        <w:rPr>
          <w:noProof/>
        </w:rPr>
        <w:t>Lamb, J.</w:t>
      </w:r>
      <w:r w:rsidRPr="009F7330">
        <w:rPr>
          <w:i/>
          <w:noProof/>
        </w:rPr>
        <w:t>, et al.</w:t>
      </w:r>
      <w:r w:rsidRPr="009F7330">
        <w:rPr>
          <w:noProof/>
        </w:rPr>
        <w:t xml:space="preserve"> The Connectivity Map: using gene-expression signatures to connect small molecules, genes, and disease. </w:t>
      </w:r>
      <w:r w:rsidRPr="009F7330">
        <w:rPr>
          <w:i/>
          <w:noProof/>
        </w:rPr>
        <w:t>Science</w:t>
      </w:r>
      <w:r w:rsidRPr="009F7330">
        <w:rPr>
          <w:noProof/>
        </w:rPr>
        <w:t xml:space="preserve"> 2006;313(5795):1929-1935.</w:t>
      </w:r>
    </w:p>
    <w:p w14:paraId="732A0D3C" w14:textId="77777777" w:rsidR="009F7330" w:rsidRPr="009F7330" w:rsidRDefault="009F7330" w:rsidP="009F7330">
      <w:pPr>
        <w:pStyle w:val="EndNoteBibliography"/>
        <w:rPr>
          <w:noProof/>
        </w:rPr>
      </w:pPr>
      <w:r w:rsidRPr="009F7330">
        <w:rPr>
          <w:noProof/>
        </w:rPr>
        <w:t>Liu, J.</w:t>
      </w:r>
      <w:r w:rsidRPr="009F7330">
        <w:rPr>
          <w:i/>
          <w:noProof/>
        </w:rPr>
        <w:t>, et al.</w:t>
      </w:r>
      <w:r w:rsidRPr="009F7330">
        <w:rPr>
          <w:noProof/>
        </w:rPr>
        <w:t xml:space="preserve"> Tensor completion for estimating missing values in visual data. </w:t>
      </w:r>
      <w:r w:rsidRPr="009F7330">
        <w:rPr>
          <w:i/>
          <w:noProof/>
        </w:rPr>
        <w:t>Pattern Analysis and Machine Intelligence, IEEE Transactions on</w:t>
      </w:r>
      <w:r w:rsidRPr="009F7330">
        <w:rPr>
          <w:noProof/>
        </w:rPr>
        <w:t xml:space="preserve"> 2013;35(1):208-220.</w:t>
      </w:r>
    </w:p>
    <w:p w14:paraId="5FCE7328" w14:textId="77777777" w:rsidR="009F7330" w:rsidRPr="009F7330" w:rsidRDefault="009F7330" w:rsidP="009F7330">
      <w:pPr>
        <w:pStyle w:val="EndNoteBibliography"/>
        <w:rPr>
          <w:noProof/>
        </w:rPr>
      </w:pPr>
      <w:r w:rsidRPr="009F7330">
        <w:rPr>
          <w:noProof/>
        </w:rPr>
        <w:t>Melé, M.</w:t>
      </w:r>
      <w:r w:rsidRPr="009F7330">
        <w:rPr>
          <w:i/>
          <w:noProof/>
        </w:rPr>
        <w:t>, et al.</w:t>
      </w:r>
      <w:r w:rsidRPr="009F7330">
        <w:rPr>
          <w:noProof/>
        </w:rPr>
        <w:t xml:space="preserve"> The human transcriptome across tissues and individuals. </w:t>
      </w:r>
      <w:r w:rsidRPr="009F7330">
        <w:rPr>
          <w:i/>
          <w:noProof/>
        </w:rPr>
        <w:t>Science</w:t>
      </w:r>
      <w:r w:rsidRPr="009F7330">
        <w:rPr>
          <w:noProof/>
        </w:rPr>
        <w:t xml:space="preserve"> 2015;348(6235):660-665.</w:t>
      </w:r>
    </w:p>
    <w:p w14:paraId="318C4872" w14:textId="77777777" w:rsidR="009F7330" w:rsidRPr="009F7330" w:rsidRDefault="009F7330" w:rsidP="009F7330">
      <w:pPr>
        <w:pStyle w:val="EndNoteBibliography"/>
        <w:rPr>
          <w:noProof/>
        </w:rPr>
      </w:pPr>
      <w:r w:rsidRPr="009F7330">
        <w:rPr>
          <w:noProof/>
        </w:rPr>
        <w:t>NIH, B.I. NIH LINCS Program. In.; 2014.</w:t>
      </w:r>
    </w:p>
    <w:p w14:paraId="13A2A591" w14:textId="77777777" w:rsidR="009F7330" w:rsidRPr="009F7330" w:rsidRDefault="009F7330" w:rsidP="009F7330">
      <w:pPr>
        <w:pStyle w:val="EndNoteBibliography"/>
        <w:rPr>
          <w:noProof/>
        </w:rPr>
      </w:pPr>
      <w:r w:rsidRPr="009F7330">
        <w:rPr>
          <w:noProof/>
        </w:rPr>
        <w:t xml:space="preserve">Parkkinen, J.A. and Kaski, S. Probabilistic drug connectivity mapping. </w:t>
      </w:r>
      <w:r w:rsidRPr="009F7330">
        <w:rPr>
          <w:i/>
          <w:noProof/>
        </w:rPr>
        <w:t>BMC bioinformatics</w:t>
      </w:r>
      <w:r w:rsidRPr="009F7330">
        <w:rPr>
          <w:noProof/>
        </w:rPr>
        <w:t xml:space="preserve"> 2014;15(1):113.</w:t>
      </w:r>
    </w:p>
    <w:p w14:paraId="1635A82F" w14:textId="77777777" w:rsidR="009F7330" w:rsidRPr="009F7330" w:rsidRDefault="009F7330" w:rsidP="009F7330">
      <w:pPr>
        <w:pStyle w:val="EndNoteBibliography"/>
        <w:rPr>
          <w:noProof/>
        </w:rPr>
      </w:pPr>
      <w:r w:rsidRPr="009F7330">
        <w:rPr>
          <w:noProof/>
        </w:rPr>
        <w:t xml:space="preserve">Parrales, A., Lopez, E. and Lopez-Colome, A. Thrombin activation of PI3K/PDK1/Akt signaling promotes cyclin D1 upregulation and RPE cell proliferation. </w:t>
      </w:r>
      <w:r w:rsidRPr="009F7330">
        <w:rPr>
          <w:i/>
          <w:noProof/>
        </w:rPr>
        <w:t>Biochimica et Biophysica Acta (BBA)-Molecular Cell Research</w:t>
      </w:r>
      <w:r w:rsidRPr="009F7330">
        <w:rPr>
          <w:noProof/>
        </w:rPr>
        <w:t xml:space="preserve"> 2011;1813(10):1758-1766.</w:t>
      </w:r>
    </w:p>
    <w:p w14:paraId="43D06AB9" w14:textId="77777777" w:rsidR="009F7330" w:rsidRPr="009F7330" w:rsidRDefault="009F7330" w:rsidP="009F7330">
      <w:pPr>
        <w:pStyle w:val="EndNoteBibliography"/>
        <w:rPr>
          <w:noProof/>
        </w:rPr>
      </w:pPr>
      <w:r w:rsidRPr="009F7330">
        <w:rPr>
          <w:noProof/>
        </w:rPr>
        <w:t xml:space="preserve">Qu, X.A. and Rajpal, D.K. Applications of Connectivity Map in drug discovery and development. </w:t>
      </w:r>
      <w:r w:rsidRPr="009F7330">
        <w:rPr>
          <w:i/>
          <w:noProof/>
        </w:rPr>
        <w:t>Drug discovery today</w:t>
      </w:r>
      <w:r w:rsidRPr="009F7330">
        <w:rPr>
          <w:noProof/>
        </w:rPr>
        <w:t xml:space="preserve"> 2012;17(23):1289-1298.</w:t>
      </w:r>
    </w:p>
    <w:p w14:paraId="2C8A32C5" w14:textId="77777777" w:rsidR="009F7330" w:rsidRPr="009F7330" w:rsidRDefault="009F7330" w:rsidP="009F7330">
      <w:pPr>
        <w:pStyle w:val="EndNoteBibliography"/>
        <w:rPr>
          <w:noProof/>
        </w:rPr>
      </w:pPr>
      <w:r w:rsidRPr="009F7330">
        <w:rPr>
          <w:noProof/>
        </w:rPr>
        <w:t xml:space="preserve">Tomioka, R., Hayashi, K. and Kashima, H. Estimation of low-rank tensors via convex optimization. </w:t>
      </w:r>
      <w:r w:rsidRPr="009F7330">
        <w:rPr>
          <w:i/>
          <w:noProof/>
        </w:rPr>
        <w:t>arXiv preprint arXiv:1010.0789</w:t>
      </w:r>
      <w:r w:rsidRPr="009F7330">
        <w:rPr>
          <w:noProof/>
        </w:rPr>
        <w:t xml:space="preserve"> 2010.</w:t>
      </w:r>
    </w:p>
    <w:p w14:paraId="0DE9F048" w14:textId="77777777" w:rsidR="009F7330" w:rsidRPr="009F7330" w:rsidRDefault="009F7330" w:rsidP="009F7330">
      <w:pPr>
        <w:pStyle w:val="EndNoteBibliography"/>
        <w:rPr>
          <w:noProof/>
        </w:rPr>
      </w:pPr>
      <w:r w:rsidRPr="009F7330">
        <w:rPr>
          <w:noProof/>
        </w:rPr>
        <w:t>Troyanskaya, O.</w:t>
      </w:r>
      <w:r w:rsidRPr="009F7330">
        <w:rPr>
          <w:i/>
          <w:noProof/>
        </w:rPr>
        <w:t>, et al.</w:t>
      </w:r>
      <w:r w:rsidRPr="009F7330">
        <w:rPr>
          <w:noProof/>
        </w:rPr>
        <w:t xml:space="preserve"> Missing value estimation methods for DNA microarrays. </w:t>
      </w:r>
      <w:r w:rsidRPr="009F7330">
        <w:rPr>
          <w:i/>
          <w:noProof/>
        </w:rPr>
        <w:t>Bioinformatics</w:t>
      </w:r>
      <w:r w:rsidRPr="009F7330">
        <w:rPr>
          <w:noProof/>
        </w:rPr>
        <w:t xml:space="preserve"> 2001;17(6):520-525.</w:t>
      </w:r>
    </w:p>
    <w:p w14:paraId="43EE4B64" w14:textId="77777777" w:rsidR="009F7330" w:rsidRPr="009F7330" w:rsidRDefault="009F7330" w:rsidP="009F7330">
      <w:pPr>
        <w:pStyle w:val="EndNoteBibliography"/>
        <w:rPr>
          <w:noProof/>
        </w:rPr>
      </w:pPr>
      <w:r w:rsidRPr="009F7330">
        <w:rPr>
          <w:noProof/>
        </w:rPr>
        <w:t>Wang, J.</w:t>
      </w:r>
      <w:r w:rsidRPr="009F7330">
        <w:rPr>
          <w:i/>
          <w:noProof/>
        </w:rPr>
        <w:t>, et al.</w:t>
      </w:r>
      <w:r w:rsidRPr="009F7330">
        <w:rPr>
          <w:noProof/>
        </w:rPr>
        <w:t xml:space="preserve"> Imputing Gene Expression in Uncollected Tissues Within and Beyond GTEx. </w:t>
      </w:r>
      <w:r w:rsidRPr="009F7330">
        <w:rPr>
          <w:i/>
          <w:noProof/>
        </w:rPr>
        <w:t>The American Journal of Human Genetics</w:t>
      </w:r>
      <w:r w:rsidRPr="009F7330">
        <w:rPr>
          <w:noProof/>
        </w:rPr>
        <w:t xml:space="preserve"> 2016;98(4):697-708.</w:t>
      </w:r>
    </w:p>
    <w:p w14:paraId="50D3089E" w14:textId="77777777" w:rsidR="009F7330" w:rsidRPr="009F7330" w:rsidRDefault="009F7330" w:rsidP="009F7330">
      <w:pPr>
        <w:pStyle w:val="EndNoteBibliography"/>
        <w:rPr>
          <w:noProof/>
        </w:rPr>
      </w:pPr>
      <w:r w:rsidRPr="009F7330">
        <w:rPr>
          <w:noProof/>
        </w:rPr>
        <w:t>Wei, G.</w:t>
      </w:r>
      <w:r w:rsidRPr="009F7330">
        <w:rPr>
          <w:i/>
          <w:noProof/>
        </w:rPr>
        <w:t>, et al.</w:t>
      </w:r>
      <w:r w:rsidRPr="009F7330">
        <w:rPr>
          <w:noProof/>
        </w:rPr>
        <w:t xml:space="preserve"> Gene expression-based chemical genomics identifies rapamycin as a modulator of MCL1 and glucocorticoid resistance. </w:t>
      </w:r>
      <w:r w:rsidRPr="009F7330">
        <w:rPr>
          <w:i/>
          <w:noProof/>
        </w:rPr>
        <w:t>Cancer cell</w:t>
      </w:r>
      <w:r w:rsidRPr="009F7330">
        <w:rPr>
          <w:noProof/>
        </w:rPr>
        <w:t xml:space="preserve"> 2006;10(4):331-342.</w:t>
      </w:r>
    </w:p>
    <w:p w14:paraId="3F3CECC5" w14:textId="77777777" w:rsidR="009F7330" w:rsidRPr="009F7330" w:rsidRDefault="009F7330" w:rsidP="009F7330">
      <w:pPr>
        <w:pStyle w:val="EndNoteBibliography"/>
        <w:rPr>
          <w:noProof/>
        </w:rPr>
      </w:pPr>
      <w:r w:rsidRPr="009F7330">
        <w:rPr>
          <w:noProof/>
        </w:rPr>
        <w:t>Xu, Y.</w:t>
      </w:r>
      <w:r w:rsidRPr="009F7330">
        <w:rPr>
          <w:i/>
          <w:noProof/>
        </w:rPr>
        <w:t>, et al.</w:t>
      </w:r>
      <w:r w:rsidRPr="009F7330">
        <w:rPr>
          <w:noProof/>
        </w:rPr>
        <w:t xml:space="preserve"> Parallel matrix factorization for low-rank tensor completion. </w:t>
      </w:r>
      <w:r w:rsidRPr="009F7330">
        <w:rPr>
          <w:i/>
          <w:noProof/>
        </w:rPr>
        <w:t>arXiv preprint arXiv:1312.1254</w:t>
      </w:r>
      <w:r w:rsidRPr="009F7330">
        <w:rPr>
          <w:noProof/>
        </w:rPr>
        <w:t xml:space="preserve"> 2013.</w:t>
      </w:r>
    </w:p>
    <w:p w14:paraId="3A104FAE" w14:textId="5D6FE2CD" w:rsidR="005E005B" w:rsidRPr="008D18E3" w:rsidRDefault="004D77F5" w:rsidP="004255C7">
      <w:pPr>
        <w:spacing w:line="240" w:lineRule="auto"/>
      </w:pPr>
      <w:r>
        <w:fldChar w:fldCharType="end"/>
      </w:r>
    </w:p>
    <w:sectPr w:rsidR="005E005B" w:rsidRPr="008D18E3" w:rsidSect="008E0157">
      <w:type w:val="continuous"/>
      <w:pgSz w:w="12240" w:h="15840" w:code="1"/>
      <w:pgMar w:top="1267" w:right="1170" w:bottom="1267" w:left="1094" w:header="706" w:footer="835" w:gutter="0"/>
      <w:cols w:num="2" w:space="259"/>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6E5FD5A" w14:textId="77777777" w:rsidR="00971178" w:rsidRDefault="00971178">
      <w:r>
        <w:separator/>
      </w:r>
    </w:p>
  </w:endnote>
  <w:endnote w:type="continuationSeparator" w:id="0">
    <w:p w14:paraId="3B147FEB" w14:textId="77777777" w:rsidR="00971178" w:rsidRDefault="0097117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Times">
    <w:panose1 w:val="02000500000000000000"/>
    <w:charset w:val="00"/>
    <w:family w:val="auto"/>
    <w:pitch w:val="variable"/>
    <w:sig w:usb0="00000003" w:usb1="00000000" w:usb2="00000000" w:usb3="00000000" w:csb0="00000001"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auto"/>
    <w:pitch w:val="variable"/>
    <w:sig w:usb0="E0002AFF" w:usb1="C0007843" w:usb2="00000009" w:usb3="00000000" w:csb0="000001FF" w:csb1="00000000"/>
  </w:font>
  <w:font w:name="Helvetica-Light">
    <w:altName w:val="Helvetica Light"/>
    <w:charset w:val="00"/>
    <w:family w:val="auto"/>
    <w:pitch w:val="variable"/>
    <w:sig w:usb0="800000AF" w:usb1="4000204A" w:usb2="00000000" w:usb3="00000000" w:csb0="00000001" w:csb1="00000000"/>
  </w:font>
  <w:font w:name="Tahoma">
    <w:panose1 w:val="020B0604030504040204"/>
    <w:charset w:val="00"/>
    <w:family w:val="auto"/>
    <w:pitch w:val="variable"/>
    <w:sig w:usb0="00000003" w:usb1="00000000" w:usb2="00000000" w:usb3="00000000" w:csb0="00000001" w:csb1="00000000"/>
  </w:font>
  <w:font w:name="Calibri">
    <w:panose1 w:val="020F0502020204030204"/>
    <w:charset w:val="00"/>
    <w:family w:val="auto"/>
    <w:pitch w:val="variable"/>
    <w:sig w:usb0="E10002FF" w:usb1="4000ACFF" w:usb2="00000009" w:usb3="00000000" w:csb0="0000019F" w:csb1="00000000"/>
  </w:font>
  <w:font w:name="ＭＳ 明朝">
    <w:charset w:val="4E"/>
    <w:family w:val="auto"/>
    <w:pitch w:val="variable"/>
    <w:sig w:usb0="E00002FF" w:usb1="6AC7FDFB" w:usb2="00000012" w:usb3="00000000" w:csb0="0002009F" w:csb1="00000000"/>
  </w:font>
  <w:font w:name="Lucida Grande">
    <w:panose1 w:val="020B0600040502020204"/>
    <w:charset w:val="00"/>
    <w:family w:val="auto"/>
    <w:pitch w:val="variable"/>
    <w:sig w:usb0="E1000AEF" w:usb1="5000A1FF" w:usb2="00000000" w:usb3="00000000" w:csb0="000001BF" w:csb1="00000000"/>
  </w:font>
  <w:font w:name="AdvPS2AA1">
    <w:altName w:val="Cambria"/>
    <w:panose1 w:val="00000000000000000000"/>
    <w:charset w:val="00"/>
    <w:family w:val="swiss"/>
    <w:notTrueType/>
    <w:pitch w:val="default"/>
    <w:sig w:usb0="00000003" w:usb1="00000000" w:usb2="00000000" w:usb3="00000000" w:csb0="00000001" w:csb1="00000000"/>
  </w:font>
  <w:font w:name="AdvPS2A83">
    <w:altName w:val="Cambria"/>
    <w:panose1 w:val="00000000000000000000"/>
    <w:charset w:val="00"/>
    <w:family w:val="swiss"/>
    <w:notTrueType/>
    <w:pitch w:val="default"/>
    <w:sig w:usb0="00000003" w:usb1="00000000" w:usb2="00000000" w:usb3="00000000" w:csb0="00000001" w:csb1="00000000"/>
  </w:font>
  <w:font w:name="Cambria Math">
    <w:panose1 w:val="02040503050406030204"/>
    <w:charset w:val="00"/>
    <w:family w:val="auto"/>
    <w:pitch w:val="variable"/>
    <w:sig w:usb0="E00002FF" w:usb1="420024FF" w:usb2="00000000" w:usb3="00000000" w:csb0="0000019F" w:csb1="00000000"/>
  </w:font>
  <w:font w:name="AdvPSSAB-R">
    <w:altName w:val="Cambria"/>
    <w:panose1 w:val="00000000000000000000"/>
    <w:charset w:val="00"/>
    <w:family w:val="roman"/>
    <w:notTrueType/>
    <w:pitch w:val="default"/>
    <w:sig w:usb0="00000003" w:usb1="00000000" w:usb2="00000000" w:usb3="00000000" w:csb0="00000001" w:csb1="00000000"/>
  </w:font>
  <w:font w:name="ＭＳ ゴシック">
    <w:charset w:val="4E"/>
    <w:family w:val="auto"/>
    <w:pitch w:val="variable"/>
    <w:sig w:usb0="E00002FF" w:usb1="6AC7FDFB" w:usb2="00000012" w:usb3="00000000" w:csb0="0002009F" w:csb1="00000000"/>
  </w:font>
  <w:font w:name="Cambria">
    <w:panose1 w:val="02040503050406030204"/>
    <w:charset w:val="00"/>
    <w:family w:val="auto"/>
    <w:pitch w:val="variable"/>
    <w:sig w:usb0="E00002FF" w:usb1="400004FF"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317257E" w14:textId="77777777" w:rsidR="00971178" w:rsidRDefault="00971178">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BECDD8F" w14:textId="77777777" w:rsidR="00971178" w:rsidRDefault="00971178">
    <w:pPr>
      <w:pStyle w:val="Foo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D0D569A" w14:textId="77777777" w:rsidR="00971178" w:rsidRDefault="00971178">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B4C5EE0" w14:textId="77777777" w:rsidR="00971178" w:rsidRDefault="00971178">
      <w:pPr>
        <w:pStyle w:val="Footer"/>
        <w:tabs>
          <w:tab w:val="clear" w:pos="4320"/>
          <w:tab w:val="left" w:pos="4860"/>
        </w:tabs>
        <w:spacing w:line="200" w:lineRule="exact"/>
        <w:rPr>
          <w:u w:val="single" w:color="000000"/>
        </w:rPr>
      </w:pPr>
      <w:r>
        <w:rPr>
          <w:u w:val="single" w:color="000000"/>
        </w:rPr>
        <w:tab/>
      </w:r>
    </w:p>
  </w:footnote>
  <w:footnote w:type="continuationSeparator" w:id="0">
    <w:p w14:paraId="10E50005" w14:textId="77777777" w:rsidR="00971178" w:rsidRDefault="00971178">
      <w:pPr>
        <w:pStyle w:val="FootnoteText"/>
        <w:rPr>
          <w:szCs w:val="24"/>
        </w:rPr>
      </w:pPr>
      <w:r>
        <w:continuationSeparator/>
      </w:r>
    </w:p>
  </w:footnote>
  <w:footnote w:type="continuationNotice" w:id="1">
    <w:p w14:paraId="4197E467" w14:textId="77777777" w:rsidR="00971178" w:rsidRDefault="00971178">
      <w:pPr>
        <w:pStyle w:val="Footer"/>
        <w:spacing w:line="14" w:lineRule="exact"/>
      </w:pP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92B5F2E" w14:textId="19D72B60" w:rsidR="00971178" w:rsidRDefault="00971178">
    <w:pPr>
      <w:pStyle w:val="Header"/>
      <w:spacing w:after="0"/>
    </w:pPr>
    <w:r>
      <w:rPr>
        <w:noProof/>
        <w:lang w:eastAsia="ja-JP"/>
      </w:rPr>
      <mc:AlternateContent>
        <mc:Choice Requires="wps">
          <w:drawing>
            <wp:anchor distT="0" distB="0" distL="114300" distR="114300" simplePos="0" relativeHeight="251660288" behindDoc="0" locked="1" layoutInCell="1" allowOverlap="0" wp14:anchorId="51CB03F6" wp14:editId="7463D625">
              <wp:simplePos x="0" y="0"/>
              <wp:positionH relativeFrom="column">
                <wp:posOffset>0</wp:posOffset>
              </wp:positionH>
              <wp:positionV relativeFrom="page">
                <wp:posOffset>655320</wp:posOffset>
              </wp:positionV>
              <wp:extent cx="6400800" cy="0"/>
              <wp:effectExtent l="12700" t="7620" r="25400" b="30480"/>
              <wp:wrapNone/>
              <wp:docPr id="1" name="Line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400800" cy="0"/>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 o:spid="_x0000_s1026" style="position:absolute;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 from="0,51.6pt" to="7in,51.6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" o:allowoverlap="f" strokeweight=".5pt">
              <w10:wrap anchory="page"/>
              <w10:anchorlock/>
            </v:line>
          </w:pict>
        </mc:Fallback>
      </mc:AlternateContent>
    </w:r>
    <w:r>
      <w:t>R. Hodos et al.</w: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995A5AD" w14:textId="0ED46208" w:rsidR="00971178" w:rsidRPr="008E5030" w:rsidRDefault="00971178" w:rsidP="008E5030">
    <w:pPr>
      <w:pStyle w:val="Header"/>
    </w:pPr>
    <w:r>
      <w:t>Predicting drug-induced gene expression</w:t>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AE9D6F6" w14:textId="77777777" w:rsidR="00971178" w:rsidRDefault="00971178">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307557"/>
    <w:multiLevelType w:val="hybridMultilevel"/>
    <w:tmpl w:val="CAB4ED6E"/>
    <w:lvl w:ilvl="0" w:tplc="04090001">
      <w:start w:val="1"/>
      <w:numFmt w:val="bullet"/>
      <w:lvlText w:val=""/>
      <w:lvlJc w:val="left"/>
      <w:pPr>
        <w:ind w:left="480" w:hanging="480"/>
      </w:pPr>
      <w:rPr>
        <w:rFonts w:ascii="Symbol" w:hAnsi="Symbol" w:hint="default"/>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1">
    <w:nsid w:val="045A1A77"/>
    <w:multiLevelType w:val="multilevel"/>
    <w:tmpl w:val="5BCAEE7E"/>
    <w:lvl w:ilvl="0">
      <w:start w:val="2"/>
      <w:numFmt w:val="decimal"/>
      <w:lvlText w:val="%1."/>
      <w:lvlJc w:val="left"/>
      <w:pPr>
        <w:ind w:left="425" w:hanging="425"/>
      </w:pPr>
      <w:rPr>
        <w:rFonts w:hint="default"/>
      </w:rPr>
    </w:lvl>
    <w:lvl w:ilvl="1">
      <w:start w:val="1"/>
      <w:numFmt w:val="decimal"/>
      <w:lvlText w:val="%1.%2."/>
      <w:lvlJc w:val="left"/>
      <w:pPr>
        <w:ind w:left="567" w:hanging="567"/>
      </w:pPr>
      <w:rPr>
        <w:rFonts w:hint="default"/>
      </w:rPr>
    </w:lvl>
    <w:lvl w:ilvl="2">
      <w:start w:val="1"/>
      <w:numFmt w:val="decimal"/>
      <w:lvlText w:val="%1.%2.%3."/>
      <w:lvlJc w:val="left"/>
      <w:pPr>
        <w:ind w:left="709" w:hanging="709"/>
      </w:pPr>
      <w:rPr>
        <w:rFonts w:hint="default"/>
      </w:rPr>
    </w:lvl>
    <w:lvl w:ilvl="3">
      <w:start w:val="1"/>
      <w:numFmt w:val="decimal"/>
      <w:lvlText w:val="%1.%2.%3.%4."/>
      <w:lvlJc w:val="left"/>
      <w:pPr>
        <w:ind w:left="851" w:hanging="851"/>
      </w:pPr>
      <w:rPr>
        <w:rFonts w:hint="default"/>
      </w:rPr>
    </w:lvl>
    <w:lvl w:ilvl="4">
      <w:start w:val="1"/>
      <w:numFmt w:val="decimal"/>
      <w:lvlText w:val="%1.%2.%3.%4.%5."/>
      <w:lvlJc w:val="left"/>
      <w:pPr>
        <w:ind w:left="992" w:hanging="992"/>
      </w:pPr>
      <w:rPr>
        <w:rFonts w:hint="default"/>
      </w:rPr>
    </w:lvl>
    <w:lvl w:ilvl="5">
      <w:start w:val="1"/>
      <w:numFmt w:val="decimal"/>
      <w:lvlText w:val="%1.%2.%3.%4.%5.%6."/>
      <w:lvlJc w:val="left"/>
      <w:pPr>
        <w:ind w:left="1134" w:hanging="1134"/>
      </w:pPr>
      <w:rPr>
        <w:rFonts w:hint="default"/>
      </w:rPr>
    </w:lvl>
    <w:lvl w:ilvl="6">
      <w:start w:val="1"/>
      <w:numFmt w:val="decimal"/>
      <w:lvlText w:val="%1.%2.%3.%4.%5.%6.%7."/>
      <w:lvlJc w:val="left"/>
      <w:pPr>
        <w:ind w:left="1276" w:hanging="1276"/>
      </w:pPr>
      <w:rPr>
        <w:rFonts w:hint="default"/>
      </w:rPr>
    </w:lvl>
    <w:lvl w:ilvl="7">
      <w:start w:val="1"/>
      <w:numFmt w:val="decimal"/>
      <w:lvlText w:val="%1.%2.%3.%4.%5.%6.%7.%8."/>
      <w:lvlJc w:val="left"/>
      <w:pPr>
        <w:ind w:left="1418" w:hanging="1418"/>
      </w:pPr>
      <w:rPr>
        <w:rFonts w:hint="default"/>
      </w:rPr>
    </w:lvl>
    <w:lvl w:ilvl="8">
      <w:start w:val="1"/>
      <w:numFmt w:val="decimal"/>
      <w:lvlText w:val="%1.%2.%3.%4.%5.%6.%7.%8.%9."/>
      <w:lvlJc w:val="left"/>
      <w:pPr>
        <w:ind w:left="1559" w:hanging="1559"/>
      </w:pPr>
      <w:rPr>
        <w:rFonts w:hint="default"/>
      </w:rPr>
    </w:lvl>
  </w:abstractNum>
  <w:abstractNum w:abstractNumId="2">
    <w:nsid w:val="0602390B"/>
    <w:multiLevelType w:val="multilevel"/>
    <w:tmpl w:val="22660D46"/>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nsid w:val="060E0926"/>
    <w:multiLevelType w:val="hybridMultilevel"/>
    <w:tmpl w:val="37785536"/>
    <w:lvl w:ilvl="0" w:tplc="0409000F">
      <w:start w:val="1"/>
      <w:numFmt w:val="decimal"/>
      <w:lvlText w:val="%1."/>
      <w:lvlJc w:val="left"/>
      <w:pPr>
        <w:ind w:left="480" w:hanging="480"/>
      </w:p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4">
    <w:nsid w:val="0A465944"/>
    <w:multiLevelType w:val="hybridMultilevel"/>
    <w:tmpl w:val="7F7AD9CE"/>
    <w:lvl w:ilvl="0" w:tplc="69CC4B72">
      <w:start w:val="1"/>
      <w:numFmt w:val="decimal"/>
      <w:lvlText w:val="3.%1"/>
      <w:lvlJc w:val="left"/>
      <w:pPr>
        <w:ind w:left="36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nsid w:val="0F196B76"/>
    <w:multiLevelType w:val="multilevel"/>
    <w:tmpl w:val="0D6082C0"/>
    <w:lvl w:ilvl="0">
      <w:start w:val="1"/>
      <w:numFmt w:val="decimal"/>
      <w:lvlText w:val="3.%1"/>
      <w:lvlJc w:val="left"/>
      <w:pPr>
        <w:ind w:left="36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nsid w:val="10F951E6"/>
    <w:multiLevelType w:val="hybridMultilevel"/>
    <w:tmpl w:val="31B8E822"/>
    <w:lvl w:ilvl="0" w:tplc="04090001">
      <w:start w:val="1"/>
      <w:numFmt w:val="bullet"/>
      <w:lvlText w:val=""/>
      <w:lvlJc w:val="left"/>
      <w:pPr>
        <w:ind w:left="480" w:hanging="480"/>
      </w:pPr>
      <w:rPr>
        <w:rFonts w:ascii="Symbol" w:hAnsi="Symbol" w:hint="default"/>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7">
    <w:nsid w:val="203F55B8"/>
    <w:multiLevelType w:val="hybridMultilevel"/>
    <w:tmpl w:val="B2D8BD12"/>
    <w:lvl w:ilvl="0" w:tplc="9CA63370">
      <w:start w:val="878"/>
      <w:numFmt w:val="bullet"/>
      <w:lvlText w:val="-"/>
      <w:lvlJc w:val="left"/>
      <w:pPr>
        <w:ind w:left="820" w:hanging="460"/>
      </w:pPr>
      <w:rPr>
        <w:rFonts w:ascii="Times New Roman" w:eastAsia="Times New Roman" w:hAnsi="Times New Roman" w:cs="Times New Roman" w:hint="default"/>
      </w:rPr>
    </w:lvl>
    <w:lvl w:ilvl="1" w:tplc="0409000B" w:tentative="1">
      <w:start w:val="1"/>
      <w:numFmt w:val="bullet"/>
      <w:lvlText w:val=""/>
      <w:lvlJc w:val="left"/>
      <w:pPr>
        <w:ind w:left="1320" w:hanging="480"/>
      </w:pPr>
      <w:rPr>
        <w:rFonts w:ascii="Wingdings" w:hAnsi="Wingdings" w:hint="default"/>
      </w:rPr>
    </w:lvl>
    <w:lvl w:ilvl="2" w:tplc="0409000D" w:tentative="1">
      <w:start w:val="1"/>
      <w:numFmt w:val="bullet"/>
      <w:lvlText w:val=""/>
      <w:lvlJc w:val="left"/>
      <w:pPr>
        <w:ind w:left="1800" w:hanging="480"/>
      </w:pPr>
      <w:rPr>
        <w:rFonts w:ascii="Wingdings" w:hAnsi="Wingdings" w:hint="default"/>
      </w:rPr>
    </w:lvl>
    <w:lvl w:ilvl="3" w:tplc="04090001" w:tentative="1">
      <w:start w:val="1"/>
      <w:numFmt w:val="bullet"/>
      <w:lvlText w:val=""/>
      <w:lvlJc w:val="left"/>
      <w:pPr>
        <w:ind w:left="2280" w:hanging="480"/>
      </w:pPr>
      <w:rPr>
        <w:rFonts w:ascii="Wingdings" w:hAnsi="Wingdings" w:hint="default"/>
      </w:rPr>
    </w:lvl>
    <w:lvl w:ilvl="4" w:tplc="0409000B" w:tentative="1">
      <w:start w:val="1"/>
      <w:numFmt w:val="bullet"/>
      <w:lvlText w:val=""/>
      <w:lvlJc w:val="left"/>
      <w:pPr>
        <w:ind w:left="2760" w:hanging="480"/>
      </w:pPr>
      <w:rPr>
        <w:rFonts w:ascii="Wingdings" w:hAnsi="Wingdings" w:hint="default"/>
      </w:rPr>
    </w:lvl>
    <w:lvl w:ilvl="5" w:tplc="0409000D" w:tentative="1">
      <w:start w:val="1"/>
      <w:numFmt w:val="bullet"/>
      <w:lvlText w:val=""/>
      <w:lvlJc w:val="left"/>
      <w:pPr>
        <w:ind w:left="3240" w:hanging="480"/>
      </w:pPr>
      <w:rPr>
        <w:rFonts w:ascii="Wingdings" w:hAnsi="Wingdings" w:hint="default"/>
      </w:rPr>
    </w:lvl>
    <w:lvl w:ilvl="6" w:tplc="04090001" w:tentative="1">
      <w:start w:val="1"/>
      <w:numFmt w:val="bullet"/>
      <w:lvlText w:val=""/>
      <w:lvlJc w:val="left"/>
      <w:pPr>
        <w:ind w:left="3720" w:hanging="480"/>
      </w:pPr>
      <w:rPr>
        <w:rFonts w:ascii="Wingdings" w:hAnsi="Wingdings" w:hint="default"/>
      </w:rPr>
    </w:lvl>
    <w:lvl w:ilvl="7" w:tplc="0409000B" w:tentative="1">
      <w:start w:val="1"/>
      <w:numFmt w:val="bullet"/>
      <w:lvlText w:val=""/>
      <w:lvlJc w:val="left"/>
      <w:pPr>
        <w:ind w:left="4200" w:hanging="480"/>
      </w:pPr>
      <w:rPr>
        <w:rFonts w:ascii="Wingdings" w:hAnsi="Wingdings" w:hint="default"/>
      </w:rPr>
    </w:lvl>
    <w:lvl w:ilvl="8" w:tplc="0409000D" w:tentative="1">
      <w:start w:val="1"/>
      <w:numFmt w:val="bullet"/>
      <w:lvlText w:val=""/>
      <w:lvlJc w:val="left"/>
      <w:pPr>
        <w:ind w:left="4680" w:hanging="480"/>
      </w:pPr>
      <w:rPr>
        <w:rFonts w:ascii="Wingdings" w:hAnsi="Wingdings" w:hint="default"/>
      </w:rPr>
    </w:lvl>
  </w:abstractNum>
  <w:abstractNum w:abstractNumId="8">
    <w:nsid w:val="25D800C8"/>
    <w:multiLevelType w:val="hybridMultilevel"/>
    <w:tmpl w:val="438820FC"/>
    <w:lvl w:ilvl="0" w:tplc="04090001">
      <w:start w:val="1"/>
      <w:numFmt w:val="bullet"/>
      <w:lvlText w:val=""/>
      <w:lvlJc w:val="left"/>
      <w:pPr>
        <w:ind w:left="480" w:hanging="480"/>
      </w:pPr>
      <w:rPr>
        <w:rFonts w:ascii="Symbol" w:hAnsi="Symbol" w:hint="default"/>
      </w:rPr>
    </w:lvl>
    <w:lvl w:ilvl="1" w:tplc="0409000B">
      <w:start w:val="1"/>
      <w:numFmt w:val="bullet"/>
      <w:lvlText w:val=""/>
      <w:lvlJc w:val="left"/>
      <w:pPr>
        <w:ind w:left="960" w:hanging="480"/>
      </w:pPr>
      <w:rPr>
        <w:rFonts w:ascii="Wingdings" w:hAnsi="Wingdings" w:hint="default"/>
      </w:rPr>
    </w:lvl>
    <w:lvl w:ilvl="2" w:tplc="0409000D">
      <w:start w:val="1"/>
      <w:numFmt w:val="bullet"/>
      <w:lvlText w:val=""/>
      <w:lvlJc w:val="left"/>
      <w:pPr>
        <w:ind w:left="1440" w:hanging="480"/>
      </w:pPr>
      <w:rPr>
        <w:rFonts w:ascii="Wingdings" w:hAnsi="Wingdings" w:hint="default"/>
      </w:rPr>
    </w:lvl>
    <w:lvl w:ilvl="3" w:tplc="0409000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9">
    <w:nsid w:val="2AE95C4D"/>
    <w:multiLevelType w:val="multilevel"/>
    <w:tmpl w:val="2E40AC56"/>
    <w:lvl w:ilvl="0">
      <w:start w:val="2"/>
      <w:numFmt w:val="decimal"/>
      <w:lvlText w:val="%1."/>
      <w:lvlJc w:val="left"/>
      <w:pPr>
        <w:ind w:left="425" w:hanging="425"/>
      </w:pPr>
      <w:rPr>
        <w:rFonts w:hint="default"/>
      </w:rPr>
    </w:lvl>
    <w:lvl w:ilvl="1">
      <w:start w:val="1"/>
      <w:numFmt w:val="decimal"/>
      <w:lvlText w:val="%1.%2."/>
      <w:lvlJc w:val="left"/>
      <w:pPr>
        <w:ind w:left="567" w:hanging="567"/>
      </w:pPr>
      <w:rPr>
        <w:rFonts w:hint="default"/>
        <w:sz w:val="18"/>
      </w:rPr>
    </w:lvl>
    <w:lvl w:ilvl="2">
      <w:start w:val="1"/>
      <w:numFmt w:val="decimal"/>
      <w:lvlText w:val="%1.%2.%3."/>
      <w:lvlJc w:val="left"/>
      <w:pPr>
        <w:ind w:left="709" w:hanging="709"/>
      </w:pPr>
      <w:rPr>
        <w:rFonts w:hint="default"/>
      </w:rPr>
    </w:lvl>
    <w:lvl w:ilvl="3">
      <w:start w:val="1"/>
      <w:numFmt w:val="decimal"/>
      <w:lvlText w:val="%1.%2.%3.%4."/>
      <w:lvlJc w:val="left"/>
      <w:pPr>
        <w:ind w:left="851" w:hanging="851"/>
      </w:pPr>
      <w:rPr>
        <w:rFonts w:hint="default"/>
      </w:rPr>
    </w:lvl>
    <w:lvl w:ilvl="4">
      <w:start w:val="1"/>
      <w:numFmt w:val="decimal"/>
      <w:lvlText w:val="%1.%2.%3.%4.%5."/>
      <w:lvlJc w:val="left"/>
      <w:pPr>
        <w:ind w:left="992" w:hanging="992"/>
      </w:pPr>
      <w:rPr>
        <w:rFonts w:hint="default"/>
      </w:rPr>
    </w:lvl>
    <w:lvl w:ilvl="5">
      <w:start w:val="1"/>
      <w:numFmt w:val="decimal"/>
      <w:lvlText w:val="%1.%2.%3.%4.%5.%6."/>
      <w:lvlJc w:val="left"/>
      <w:pPr>
        <w:ind w:left="1134" w:hanging="1134"/>
      </w:pPr>
      <w:rPr>
        <w:rFonts w:hint="default"/>
      </w:rPr>
    </w:lvl>
    <w:lvl w:ilvl="6">
      <w:start w:val="1"/>
      <w:numFmt w:val="decimal"/>
      <w:lvlText w:val="%1.%2.%3.%4.%5.%6.%7."/>
      <w:lvlJc w:val="left"/>
      <w:pPr>
        <w:ind w:left="1276" w:hanging="1276"/>
      </w:pPr>
      <w:rPr>
        <w:rFonts w:hint="default"/>
      </w:rPr>
    </w:lvl>
    <w:lvl w:ilvl="7">
      <w:start w:val="1"/>
      <w:numFmt w:val="decimal"/>
      <w:lvlText w:val="%1.%2.%3.%4.%5.%6.%7.%8."/>
      <w:lvlJc w:val="left"/>
      <w:pPr>
        <w:ind w:left="1418" w:hanging="1418"/>
      </w:pPr>
      <w:rPr>
        <w:rFonts w:hint="default"/>
      </w:rPr>
    </w:lvl>
    <w:lvl w:ilvl="8">
      <w:start w:val="1"/>
      <w:numFmt w:val="decimal"/>
      <w:lvlText w:val="%1.%2.%3.%4.%5.%6.%7.%8.%9."/>
      <w:lvlJc w:val="left"/>
      <w:pPr>
        <w:ind w:left="1559" w:hanging="1559"/>
      </w:pPr>
      <w:rPr>
        <w:rFonts w:hint="default"/>
      </w:rPr>
    </w:lvl>
  </w:abstractNum>
  <w:abstractNum w:abstractNumId="10">
    <w:nsid w:val="31931B16"/>
    <w:multiLevelType w:val="hybridMultilevel"/>
    <w:tmpl w:val="8454FFE2"/>
    <w:lvl w:ilvl="0" w:tplc="04090001">
      <w:start w:val="1"/>
      <w:numFmt w:val="bullet"/>
      <w:lvlText w:val=""/>
      <w:lvlJc w:val="left"/>
      <w:pPr>
        <w:ind w:left="480" w:hanging="480"/>
      </w:pPr>
      <w:rPr>
        <w:rFonts w:ascii="Symbol" w:hAnsi="Symbol" w:hint="default"/>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11">
    <w:nsid w:val="32907A2D"/>
    <w:multiLevelType w:val="hybridMultilevel"/>
    <w:tmpl w:val="A89E316E"/>
    <w:lvl w:ilvl="0" w:tplc="D80828FC">
      <w:start w:val="1"/>
      <w:numFmt w:val="bullet"/>
      <w:lvlText w:val="-"/>
      <w:lvlJc w:val="left"/>
      <w:pPr>
        <w:ind w:left="360" w:hanging="360"/>
      </w:pPr>
      <w:rPr>
        <w:rFonts w:ascii="Times New Roman" w:eastAsia="Times New Roman" w:hAnsi="Times New Roman" w:cs="Times New Roman" w:hint="default"/>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12">
    <w:nsid w:val="347952ED"/>
    <w:multiLevelType w:val="multilevel"/>
    <w:tmpl w:val="A9FE0454"/>
    <w:lvl w:ilvl="0">
      <w:start w:val="2"/>
      <w:numFmt w:val="decimal"/>
      <w:lvlText w:val="%1."/>
      <w:lvlJc w:val="left"/>
      <w:pPr>
        <w:ind w:left="425" w:hanging="425"/>
      </w:pPr>
      <w:rPr>
        <w:rFonts w:hint="default"/>
      </w:rPr>
    </w:lvl>
    <w:lvl w:ilvl="1">
      <w:start w:val="1"/>
      <w:numFmt w:val="decimal"/>
      <w:lvlText w:val="%1.%2."/>
      <w:lvlJc w:val="left"/>
      <w:pPr>
        <w:ind w:left="567" w:hanging="567"/>
      </w:pPr>
      <w:rPr>
        <w:rFonts w:hint="default"/>
      </w:rPr>
    </w:lvl>
    <w:lvl w:ilvl="2">
      <w:start w:val="1"/>
      <w:numFmt w:val="decimal"/>
      <w:lvlText w:val="%1.%2.%3."/>
      <w:lvlJc w:val="left"/>
      <w:pPr>
        <w:ind w:left="709" w:hanging="709"/>
      </w:pPr>
      <w:rPr>
        <w:rFonts w:hint="default"/>
      </w:rPr>
    </w:lvl>
    <w:lvl w:ilvl="3">
      <w:start w:val="1"/>
      <w:numFmt w:val="decimal"/>
      <w:lvlText w:val="%1.%2.%3.%4."/>
      <w:lvlJc w:val="left"/>
      <w:pPr>
        <w:ind w:left="851" w:hanging="851"/>
      </w:pPr>
      <w:rPr>
        <w:rFonts w:hint="default"/>
      </w:rPr>
    </w:lvl>
    <w:lvl w:ilvl="4">
      <w:start w:val="1"/>
      <w:numFmt w:val="decimal"/>
      <w:lvlText w:val="%1.%2.%3.%4.%5."/>
      <w:lvlJc w:val="left"/>
      <w:pPr>
        <w:ind w:left="992" w:hanging="992"/>
      </w:pPr>
      <w:rPr>
        <w:rFonts w:hint="default"/>
      </w:rPr>
    </w:lvl>
    <w:lvl w:ilvl="5">
      <w:start w:val="1"/>
      <w:numFmt w:val="decimal"/>
      <w:lvlText w:val="%1.%2.%3.%4.%5.%6."/>
      <w:lvlJc w:val="left"/>
      <w:pPr>
        <w:ind w:left="1134" w:hanging="1134"/>
      </w:pPr>
      <w:rPr>
        <w:rFonts w:hint="default"/>
      </w:rPr>
    </w:lvl>
    <w:lvl w:ilvl="6">
      <w:start w:val="1"/>
      <w:numFmt w:val="decimal"/>
      <w:lvlText w:val="%1.%2.%3.%4.%5.%6.%7."/>
      <w:lvlJc w:val="left"/>
      <w:pPr>
        <w:ind w:left="1276" w:hanging="1276"/>
      </w:pPr>
      <w:rPr>
        <w:rFonts w:hint="default"/>
      </w:rPr>
    </w:lvl>
    <w:lvl w:ilvl="7">
      <w:start w:val="1"/>
      <w:numFmt w:val="decimal"/>
      <w:lvlText w:val="%1.%2.%3.%4.%5.%6.%7.%8."/>
      <w:lvlJc w:val="left"/>
      <w:pPr>
        <w:ind w:left="1418" w:hanging="1418"/>
      </w:pPr>
      <w:rPr>
        <w:rFonts w:hint="default"/>
      </w:rPr>
    </w:lvl>
    <w:lvl w:ilvl="8">
      <w:start w:val="1"/>
      <w:numFmt w:val="decimal"/>
      <w:lvlText w:val="%1.%2.%3.%4.%5.%6.%7.%8.%9."/>
      <w:lvlJc w:val="left"/>
      <w:pPr>
        <w:ind w:left="1559" w:hanging="1559"/>
      </w:pPr>
      <w:rPr>
        <w:rFonts w:hint="default"/>
      </w:rPr>
    </w:lvl>
  </w:abstractNum>
  <w:abstractNum w:abstractNumId="13">
    <w:nsid w:val="350372EA"/>
    <w:multiLevelType w:val="multilevel"/>
    <w:tmpl w:val="8670F66A"/>
    <w:lvl w:ilvl="0">
      <w:start w:val="2"/>
      <w:numFmt w:val="decimal"/>
      <w:lvlText w:val="%1."/>
      <w:lvlJc w:val="left"/>
      <w:pPr>
        <w:ind w:left="425" w:hanging="425"/>
      </w:pPr>
      <w:rPr>
        <w:rFonts w:hint="default"/>
      </w:rPr>
    </w:lvl>
    <w:lvl w:ilvl="1">
      <w:start w:val="1"/>
      <w:numFmt w:val="decimal"/>
      <w:lvlText w:val="%1.%2."/>
      <w:lvlJc w:val="left"/>
      <w:pPr>
        <w:ind w:left="567" w:hanging="567"/>
      </w:pPr>
      <w:rPr>
        <w:rFonts w:hint="default"/>
        <w:sz w:val="18"/>
      </w:rPr>
    </w:lvl>
    <w:lvl w:ilvl="2">
      <w:start w:val="1"/>
      <w:numFmt w:val="decimal"/>
      <w:lvlText w:val="%1.%2.%3."/>
      <w:lvlJc w:val="left"/>
      <w:pPr>
        <w:ind w:left="709" w:hanging="709"/>
      </w:pPr>
      <w:rPr>
        <w:rFonts w:hint="default"/>
      </w:rPr>
    </w:lvl>
    <w:lvl w:ilvl="3">
      <w:start w:val="1"/>
      <w:numFmt w:val="decimal"/>
      <w:lvlText w:val="%1.%2.%3.%4."/>
      <w:lvlJc w:val="left"/>
      <w:pPr>
        <w:ind w:left="851" w:hanging="851"/>
      </w:pPr>
      <w:rPr>
        <w:rFonts w:hint="default"/>
      </w:rPr>
    </w:lvl>
    <w:lvl w:ilvl="4">
      <w:start w:val="1"/>
      <w:numFmt w:val="decimal"/>
      <w:lvlText w:val="%1.%2.%3.%4.%5."/>
      <w:lvlJc w:val="left"/>
      <w:pPr>
        <w:ind w:left="992" w:hanging="992"/>
      </w:pPr>
      <w:rPr>
        <w:rFonts w:hint="default"/>
      </w:rPr>
    </w:lvl>
    <w:lvl w:ilvl="5">
      <w:start w:val="1"/>
      <w:numFmt w:val="decimal"/>
      <w:lvlText w:val="%1.%2.%3.%4.%5.%6."/>
      <w:lvlJc w:val="left"/>
      <w:pPr>
        <w:ind w:left="1134" w:hanging="1134"/>
      </w:pPr>
      <w:rPr>
        <w:rFonts w:hint="default"/>
      </w:rPr>
    </w:lvl>
    <w:lvl w:ilvl="6">
      <w:start w:val="1"/>
      <w:numFmt w:val="decimal"/>
      <w:lvlText w:val="%1.%2.%3.%4.%5.%6.%7."/>
      <w:lvlJc w:val="left"/>
      <w:pPr>
        <w:ind w:left="1276" w:hanging="1276"/>
      </w:pPr>
      <w:rPr>
        <w:rFonts w:hint="default"/>
      </w:rPr>
    </w:lvl>
    <w:lvl w:ilvl="7">
      <w:start w:val="1"/>
      <w:numFmt w:val="decimal"/>
      <w:lvlText w:val="%1.%2.%3.%4.%5.%6.%7.%8."/>
      <w:lvlJc w:val="left"/>
      <w:pPr>
        <w:ind w:left="1418" w:hanging="1418"/>
      </w:pPr>
      <w:rPr>
        <w:rFonts w:hint="default"/>
      </w:rPr>
    </w:lvl>
    <w:lvl w:ilvl="8">
      <w:start w:val="1"/>
      <w:numFmt w:val="decimal"/>
      <w:lvlText w:val="%1.%2.%3.%4.%5.%6.%7.%8.%9."/>
      <w:lvlJc w:val="left"/>
      <w:pPr>
        <w:ind w:left="1559" w:hanging="1559"/>
      </w:pPr>
      <w:rPr>
        <w:rFonts w:hint="default"/>
      </w:rPr>
    </w:lvl>
  </w:abstractNum>
  <w:abstractNum w:abstractNumId="14">
    <w:nsid w:val="400711BA"/>
    <w:multiLevelType w:val="multilevel"/>
    <w:tmpl w:val="A9FE0454"/>
    <w:lvl w:ilvl="0">
      <w:start w:val="2"/>
      <w:numFmt w:val="decimal"/>
      <w:lvlText w:val="%1."/>
      <w:lvlJc w:val="left"/>
      <w:pPr>
        <w:ind w:left="425" w:hanging="425"/>
      </w:pPr>
      <w:rPr>
        <w:rFonts w:hint="default"/>
      </w:rPr>
    </w:lvl>
    <w:lvl w:ilvl="1">
      <w:start w:val="1"/>
      <w:numFmt w:val="decimal"/>
      <w:lvlText w:val="%1.%2."/>
      <w:lvlJc w:val="left"/>
      <w:pPr>
        <w:ind w:left="567" w:hanging="567"/>
      </w:pPr>
      <w:rPr>
        <w:rFonts w:hint="default"/>
      </w:rPr>
    </w:lvl>
    <w:lvl w:ilvl="2">
      <w:start w:val="1"/>
      <w:numFmt w:val="decimal"/>
      <w:lvlText w:val="%1.%2.%3."/>
      <w:lvlJc w:val="left"/>
      <w:pPr>
        <w:ind w:left="709" w:hanging="709"/>
      </w:pPr>
      <w:rPr>
        <w:rFonts w:hint="default"/>
      </w:rPr>
    </w:lvl>
    <w:lvl w:ilvl="3">
      <w:start w:val="1"/>
      <w:numFmt w:val="decimal"/>
      <w:lvlText w:val="%1.%2.%3.%4."/>
      <w:lvlJc w:val="left"/>
      <w:pPr>
        <w:ind w:left="851" w:hanging="851"/>
      </w:pPr>
      <w:rPr>
        <w:rFonts w:hint="default"/>
      </w:rPr>
    </w:lvl>
    <w:lvl w:ilvl="4">
      <w:start w:val="1"/>
      <w:numFmt w:val="decimal"/>
      <w:lvlText w:val="%1.%2.%3.%4.%5."/>
      <w:lvlJc w:val="left"/>
      <w:pPr>
        <w:ind w:left="992" w:hanging="992"/>
      </w:pPr>
      <w:rPr>
        <w:rFonts w:hint="default"/>
      </w:rPr>
    </w:lvl>
    <w:lvl w:ilvl="5">
      <w:start w:val="1"/>
      <w:numFmt w:val="decimal"/>
      <w:lvlText w:val="%1.%2.%3.%4.%5.%6."/>
      <w:lvlJc w:val="left"/>
      <w:pPr>
        <w:ind w:left="1134" w:hanging="1134"/>
      </w:pPr>
      <w:rPr>
        <w:rFonts w:hint="default"/>
      </w:rPr>
    </w:lvl>
    <w:lvl w:ilvl="6">
      <w:start w:val="1"/>
      <w:numFmt w:val="decimal"/>
      <w:lvlText w:val="%1.%2.%3.%4.%5.%6.%7."/>
      <w:lvlJc w:val="left"/>
      <w:pPr>
        <w:ind w:left="1276" w:hanging="1276"/>
      </w:pPr>
      <w:rPr>
        <w:rFonts w:hint="default"/>
      </w:rPr>
    </w:lvl>
    <w:lvl w:ilvl="7">
      <w:start w:val="1"/>
      <w:numFmt w:val="decimal"/>
      <w:lvlText w:val="%1.%2.%3.%4.%5.%6.%7.%8."/>
      <w:lvlJc w:val="left"/>
      <w:pPr>
        <w:ind w:left="1418" w:hanging="1418"/>
      </w:pPr>
      <w:rPr>
        <w:rFonts w:hint="default"/>
      </w:rPr>
    </w:lvl>
    <w:lvl w:ilvl="8">
      <w:start w:val="1"/>
      <w:numFmt w:val="decimal"/>
      <w:lvlText w:val="%1.%2.%3.%4.%5.%6.%7.%8.%9."/>
      <w:lvlJc w:val="left"/>
      <w:pPr>
        <w:ind w:left="1559" w:hanging="1559"/>
      </w:pPr>
      <w:rPr>
        <w:rFonts w:hint="default"/>
      </w:rPr>
    </w:lvl>
  </w:abstractNum>
  <w:abstractNum w:abstractNumId="15">
    <w:nsid w:val="40136296"/>
    <w:multiLevelType w:val="multilevel"/>
    <w:tmpl w:val="04090025"/>
    <w:lvl w:ilvl="0">
      <w:start w:val="1"/>
      <w:numFmt w:val="decimal"/>
      <w:lvlText w:val="%1"/>
      <w:lvlJc w:val="left"/>
      <w:pPr>
        <w:ind w:left="432" w:hanging="432"/>
      </w:pPr>
      <w:rPr>
        <w:rFonts w:hint="default"/>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6">
    <w:nsid w:val="406225C3"/>
    <w:multiLevelType w:val="hybridMultilevel"/>
    <w:tmpl w:val="BE9877B6"/>
    <w:lvl w:ilvl="0" w:tplc="04090001">
      <w:start w:val="1"/>
      <w:numFmt w:val="bullet"/>
      <w:lvlText w:val=""/>
      <w:lvlJc w:val="left"/>
      <w:pPr>
        <w:ind w:left="480" w:hanging="480"/>
      </w:pPr>
      <w:rPr>
        <w:rFonts w:ascii="Wingdings" w:hAnsi="Wingdings" w:hint="default"/>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17">
    <w:nsid w:val="40AB27A2"/>
    <w:multiLevelType w:val="multilevel"/>
    <w:tmpl w:val="892E409A"/>
    <w:lvl w:ilvl="0">
      <w:start w:val="1"/>
      <w:numFmt w:val="decimal"/>
      <w:isLgl/>
      <w:lvlText w:val="%1.1"/>
      <w:lvlJc w:val="left"/>
      <w:pPr>
        <w:tabs>
          <w:tab w:val="num" w:pos="544"/>
        </w:tabs>
        <w:ind w:left="544" w:hanging="544"/>
      </w:pPr>
      <w:rPr>
        <w:rFonts w:hint="default"/>
      </w:rPr>
    </w:lvl>
    <w:lvl w:ilvl="1">
      <w:start w:val="1"/>
      <w:numFmt w:val="decimal"/>
      <w:isLg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8">
    <w:nsid w:val="4470475F"/>
    <w:multiLevelType w:val="multilevel"/>
    <w:tmpl w:val="2E40AC56"/>
    <w:lvl w:ilvl="0">
      <w:start w:val="2"/>
      <w:numFmt w:val="decimal"/>
      <w:lvlText w:val="%1."/>
      <w:lvlJc w:val="left"/>
      <w:pPr>
        <w:ind w:left="425" w:hanging="425"/>
      </w:pPr>
      <w:rPr>
        <w:rFonts w:hint="default"/>
      </w:rPr>
    </w:lvl>
    <w:lvl w:ilvl="1">
      <w:start w:val="1"/>
      <w:numFmt w:val="decimal"/>
      <w:lvlText w:val="%1.%2."/>
      <w:lvlJc w:val="left"/>
      <w:pPr>
        <w:ind w:left="567" w:hanging="567"/>
      </w:pPr>
      <w:rPr>
        <w:rFonts w:hint="default"/>
        <w:sz w:val="18"/>
      </w:rPr>
    </w:lvl>
    <w:lvl w:ilvl="2">
      <w:start w:val="1"/>
      <w:numFmt w:val="decimal"/>
      <w:lvlText w:val="%1.%2.%3."/>
      <w:lvlJc w:val="left"/>
      <w:pPr>
        <w:ind w:left="709" w:hanging="709"/>
      </w:pPr>
      <w:rPr>
        <w:rFonts w:hint="default"/>
      </w:rPr>
    </w:lvl>
    <w:lvl w:ilvl="3">
      <w:start w:val="1"/>
      <w:numFmt w:val="decimal"/>
      <w:lvlText w:val="%1.%2.%3.%4."/>
      <w:lvlJc w:val="left"/>
      <w:pPr>
        <w:ind w:left="851" w:hanging="851"/>
      </w:pPr>
      <w:rPr>
        <w:rFonts w:hint="default"/>
      </w:rPr>
    </w:lvl>
    <w:lvl w:ilvl="4">
      <w:start w:val="1"/>
      <w:numFmt w:val="decimal"/>
      <w:lvlText w:val="%1.%2.%3.%4.%5."/>
      <w:lvlJc w:val="left"/>
      <w:pPr>
        <w:ind w:left="992" w:hanging="992"/>
      </w:pPr>
      <w:rPr>
        <w:rFonts w:hint="default"/>
      </w:rPr>
    </w:lvl>
    <w:lvl w:ilvl="5">
      <w:start w:val="1"/>
      <w:numFmt w:val="decimal"/>
      <w:lvlText w:val="%1.%2.%3.%4.%5.%6."/>
      <w:lvlJc w:val="left"/>
      <w:pPr>
        <w:ind w:left="1134" w:hanging="1134"/>
      </w:pPr>
      <w:rPr>
        <w:rFonts w:hint="default"/>
      </w:rPr>
    </w:lvl>
    <w:lvl w:ilvl="6">
      <w:start w:val="1"/>
      <w:numFmt w:val="decimal"/>
      <w:lvlText w:val="%1.%2.%3.%4.%5.%6.%7."/>
      <w:lvlJc w:val="left"/>
      <w:pPr>
        <w:ind w:left="1276" w:hanging="1276"/>
      </w:pPr>
      <w:rPr>
        <w:rFonts w:hint="default"/>
      </w:rPr>
    </w:lvl>
    <w:lvl w:ilvl="7">
      <w:start w:val="1"/>
      <w:numFmt w:val="decimal"/>
      <w:lvlText w:val="%1.%2.%3.%4.%5.%6.%7.%8."/>
      <w:lvlJc w:val="left"/>
      <w:pPr>
        <w:ind w:left="1418" w:hanging="1418"/>
      </w:pPr>
      <w:rPr>
        <w:rFonts w:hint="default"/>
      </w:rPr>
    </w:lvl>
    <w:lvl w:ilvl="8">
      <w:start w:val="1"/>
      <w:numFmt w:val="decimal"/>
      <w:lvlText w:val="%1.%2.%3.%4.%5.%6.%7.%8.%9."/>
      <w:lvlJc w:val="left"/>
      <w:pPr>
        <w:ind w:left="1559" w:hanging="1559"/>
      </w:pPr>
      <w:rPr>
        <w:rFonts w:hint="default"/>
      </w:rPr>
    </w:lvl>
  </w:abstractNum>
  <w:abstractNum w:abstractNumId="19">
    <w:nsid w:val="44F93A6F"/>
    <w:multiLevelType w:val="multilevel"/>
    <w:tmpl w:val="5E58B856"/>
    <w:lvl w:ilvl="0">
      <w:start w:val="1"/>
      <w:numFmt w:val="decimal"/>
      <w:isLgl/>
      <w:lvlText w:val="%1"/>
      <w:lvlJc w:val="left"/>
      <w:pPr>
        <w:tabs>
          <w:tab w:val="num" w:pos="360"/>
        </w:tabs>
        <w:ind w:left="350" w:hanging="350"/>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0">
    <w:nsid w:val="46532CC9"/>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1">
    <w:nsid w:val="468B74A9"/>
    <w:multiLevelType w:val="multilevel"/>
    <w:tmpl w:val="A9FE0454"/>
    <w:lvl w:ilvl="0">
      <w:start w:val="2"/>
      <w:numFmt w:val="decimal"/>
      <w:lvlText w:val="%1."/>
      <w:lvlJc w:val="left"/>
      <w:pPr>
        <w:ind w:left="425" w:hanging="425"/>
      </w:pPr>
      <w:rPr>
        <w:rFonts w:hint="default"/>
      </w:rPr>
    </w:lvl>
    <w:lvl w:ilvl="1">
      <w:start w:val="1"/>
      <w:numFmt w:val="decimal"/>
      <w:lvlText w:val="%1.%2."/>
      <w:lvlJc w:val="left"/>
      <w:pPr>
        <w:ind w:left="567" w:hanging="567"/>
      </w:pPr>
      <w:rPr>
        <w:rFonts w:hint="default"/>
      </w:rPr>
    </w:lvl>
    <w:lvl w:ilvl="2">
      <w:start w:val="1"/>
      <w:numFmt w:val="decimal"/>
      <w:lvlText w:val="%1.%2.%3."/>
      <w:lvlJc w:val="left"/>
      <w:pPr>
        <w:ind w:left="709" w:hanging="709"/>
      </w:pPr>
      <w:rPr>
        <w:rFonts w:hint="default"/>
      </w:rPr>
    </w:lvl>
    <w:lvl w:ilvl="3">
      <w:start w:val="1"/>
      <w:numFmt w:val="decimal"/>
      <w:lvlText w:val="%1.%2.%3.%4."/>
      <w:lvlJc w:val="left"/>
      <w:pPr>
        <w:ind w:left="851" w:hanging="851"/>
      </w:pPr>
      <w:rPr>
        <w:rFonts w:hint="default"/>
      </w:rPr>
    </w:lvl>
    <w:lvl w:ilvl="4">
      <w:start w:val="1"/>
      <w:numFmt w:val="decimal"/>
      <w:lvlText w:val="%1.%2.%3.%4.%5."/>
      <w:lvlJc w:val="left"/>
      <w:pPr>
        <w:ind w:left="992" w:hanging="992"/>
      </w:pPr>
      <w:rPr>
        <w:rFonts w:hint="default"/>
      </w:rPr>
    </w:lvl>
    <w:lvl w:ilvl="5">
      <w:start w:val="1"/>
      <w:numFmt w:val="decimal"/>
      <w:lvlText w:val="%1.%2.%3.%4.%5.%6."/>
      <w:lvlJc w:val="left"/>
      <w:pPr>
        <w:ind w:left="1134" w:hanging="1134"/>
      </w:pPr>
      <w:rPr>
        <w:rFonts w:hint="default"/>
      </w:rPr>
    </w:lvl>
    <w:lvl w:ilvl="6">
      <w:start w:val="1"/>
      <w:numFmt w:val="decimal"/>
      <w:lvlText w:val="%1.%2.%3.%4.%5.%6.%7."/>
      <w:lvlJc w:val="left"/>
      <w:pPr>
        <w:ind w:left="1276" w:hanging="1276"/>
      </w:pPr>
      <w:rPr>
        <w:rFonts w:hint="default"/>
      </w:rPr>
    </w:lvl>
    <w:lvl w:ilvl="7">
      <w:start w:val="1"/>
      <w:numFmt w:val="decimal"/>
      <w:lvlText w:val="%1.%2.%3.%4.%5.%6.%7.%8."/>
      <w:lvlJc w:val="left"/>
      <w:pPr>
        <w:ind w:left="1418" w:hanging="1418"/>
      </w:pPr>
      <w:rPr>
        <w:rFonts w:hint="default"/>
      </w:rPr>
    </w:lvl>
    <w:lvl w:ilvl="8">
      <w:start w:val="1"/>
      <w:numFmt w:val="decimal"/>
      <w:lvlText w:val="%1.%2.%3.%4.%5.%6.%7.%8.%9."/>
      <w:lvlJc w:val="left"/>
      <w:pPr>
        <w:ind w:left="1559" w:hanging="1559"/>
      </w:pPr>
      <w:rPr>
        <w:rFonts w:hint="default"/>
      </w:rPr>
    </w:lvl>
  </w:abstractNum>
  <w:abstractNum w:abstractNumId="22">
    <w:nsid w:val="4DB013E8"/>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3">
    <w:nsid w:val="4F385F95"/>
    <w:multiLevelType w:val="multilevel"/>
    <w:tmpl w:val="C36C867A"/>
    <w:lvl w:ilvl="0">
      <w:start w:val="2"/>
      <w:numFmt w:val="decimal"/>
      <w:lvlText w:val="%1."/>
      <w:lvlJc w:val="left"/>
      <w:pPr>
        <w:ind w:left="425" w:hanging="425"/>
      </w:pPr>
      <w:rPr>
        <w:rFonts w:hint="default"/>
      </w:rPr>
    </w:lvl>
    <w:lvl w:ilvl="1">
      <w:start w:val="1"/>
      <w:numFmt w:val="decimal"/>
      <w:pStyle w:val="Heading2"/>
      <w:lvlText w:val="%1.%2."/>
      <w:lvlJc w:val="left"/>
      <w:pPr>
        <w:ind w:left="567" w:hanging="567"/>
      </w:pPr>
      <w:rPr>
        <w:rFonts w:hint="default"/>
        <w:sz w:val="18"/>
      </w:rPr>
    </w:lvl>
    <w:lvl w:ilvl="2">
      <w:start w:val="1"/>
      <w:numFmt w:val="decimal"/>
      <w:lvlText w:val="%1.%2.%3."/>
      <w:lvlJc w:val="left"/>
      <w:pPr>
        <w:ind w:left="709" w:hanging="709"/>
      </w:pPr>
      <w:rPr>
        <w:rFonts w:hint="default"/>
      </w:rPr>
    </w:lvl>
    <w:lvl w:ilvl="3">
      <w:start w:val="1"/>
      <w:numFmt w:val="decimal"/>
      <w:lvlText w:val="%1.%2.%3.%4."/>
      <w:lvlJc w:val="left"/>
      <w:pPr>
        <w:ind w:left="851" w:hanging="851"/>
      </w:pPr>
      <w:rPr>
        <w:rFonts w:hint="default"/>
      </w:rPr>
    </w:lvl>
    <w:lvl w:ilvl="4">
      <w:start w:val="1"/>
      <w:numFmt w:val="decimal"/>
      <w:lvlText w:val="%1.%2.%3.%4.%5."/>
      <w:lvlJc w:val="left"/>
      <w:pPr>
        <w:ind w:left="992" w:hanging="992"/>
      </w:pPr>
      <w:rPr>
        <w:rFonts w:hint="default"/>
      </w:rPr>
    </w:lvl>
    <w:lvl w:ilvl="5">
      <w:start w:val="1"/>
      <w:numFmt w:val="decimal"/>
      <w:lvlText w:val="%1.%2.%3.%4.%5.%6."/>
      <w:lvlJc w:val="left"/>
      <w:pPr>
        <w:ind w:left="1134" w:hanging="1134"/>
      </w:pPr>
      <w:rPr>
        <w:rFonts w:hint="default"/>
      </w:rPr>
    </w:lvl>
    <w:lvl w:ilvl="6">
      <w:start w:val="1"/>
      <w:numFmt w:val="decimal"/>
      <w:lvlText w:val="%1.%2.%3.%4.%5.%6.%7."/>
      <w:lvlJc w:val="left"/>
      <w:pPr>
        <w:ind w:left="1276" w:hanging="1276"/>
      </w:pPr>
      <w:rPr>
        <w:rFonts w:hint="default"/>
      </w:rPr>
    </w:lvl>
    <w:lvl w:ilvl="7">
      <w:start w:val="1"/>
      <w:numFmt w:val="decimal"/>
      <w:lvlText w:val="%1.%2.%3.%4.%5.%6.%7.%8."/>
      <w:lvlJc w:val="left"/>
      <w:pPr>
        <w:ind w:left="1418" w:hanging="1418"/>
      </w:pPr>
      <w:rPr>
        <w:rFonts w:hint="default"/>
      </w:rPr>
    </w:lvl>
    <w:lvl w:ilvl="8">
      <w:start w:val="1"/>
      <w:numFmt w:val="decimal"/>
      <w:lvlText w:val="%1.%2.%3.%4.%5.%6.%7.%8.%9."/>
      <w:lvlJc w:val="left"/>
      <w:pPr>
        <w:ind w:left="1559" w:hanging="1559"/>
      </w:pPr>
      <w:rPr>
        <w:rFonts w:hint="default"/>
      </w:rPr>
    </w:lvl>
  </w:abstractNum>
  <w:abstractNum w:abstractNumId="24">
    <w:nsid w:val="4F900454"/>
    <w:multiLevelType w:val="multilevel"/>
    <w:tmpl w:val="A9FE0454"/>
    <w:lvl w:ilvl="0">
      <w:start w:val="2"/>
      <w:numFmt w:val="decimal"/>
      <w:lvlText w:val="%1."/>
      <w:lvlJc w:val="left"/>
      <w:pPr>
        <w:ind w:left="425" w:hanging="425"/>
      </w:pPr>
      <w:rPr>
        <w:rFonts w:hint="default"/>
      </w:rPr>
    </w:lvl>
    <w:lvl w:ilvl="1">
      <w:start w:val="1"/>
      <w:numFmt w:val="decimal"/>
      <w:lvlText w:val="%1.%2."/>
      <w:lvlJc w:val="left"/>
      <w:pPr>
        <w:ind w:left="567" w:hanging="567"/>
      </w:pPr>
      <w:rPr>
        <w:rFonts w:hint="default"/>
      </w:rPr>
    </w:lvl>
    <w:lvl w:ilvl="2">
      <w:start w:val="1"/>
      <w:numFmt w:val="decimal"/>
      <w:lvlText w:val="%1.%2.%3."/>
      <w:lvlJc w:val="left"/>
      <w:pPr>
        <w:ind w:left="709" w:hanging="709"/>
      </w:pPr>
      <w:rPr>
        <w:rFonts w:hint="default"/>
      </w:rPr>
    </w:lvl>
    <w:lvl w:ilvl="3">
      <w:start w:val="1"/>
      <w:numFmt w:val="decimal"/>
      <w:lvlText w:val="%1.%2.%3.%4."/>
      <w:lvlJc w:val="left"/>
      <w:pPr>
        <w:ind w:left="851" w:hanging="851"/>
      </w:pPr>
      <w:rPr>
        <w:rFonts w:hint="default"/>
      </w:rPr>
    </w:lvl>
    <w:lvl w:ilvl="4">
      <w:start w:val="1"/>
      <w:numFmt w:val="decimal"/>
      <w:lvlText w:val="%1.%2.%3.%4.%5."/>
      <w:lvlJc w:val="left"/>
      <w:pPr>
        <w:ind w:left="992" w:hanging="992"/>
      </w:pPr>
      <w:rPr>
        <w:rFonts w:hint="default"/>
      </w:rPr>
    </w:lvl>
    <w:lvl w:ilvl="5">
      <w:start w:val="1"/>
      <w:numFmt w:val="decimal"/>
      <w:lvlText w:val="%1.%2.%3.%4.%5.%6."/>
      <w:lvlJc w:val="left"/>
      <w:pPr>
        <w:ind w:left="1134" w:hanging="1134"/>
      </w:pPr>
      <w:rPr>
        <w:rFonts w:hint="default"/>
      </w:rPr>
    </w:lvl>
    <w:lvl w:ilvl="6">
      <w:start w:val="1"/>
      <w:numFmt w:val="decimal"/>
      <w:lvlText w:val="%1.%2.%3.%4.%5.%6.%7."/>
      <w:lvlJc w:val="left"/>
      <w:pPr>
        <w:ind w:left="1276" w:hanging="1276"/>
      </w:pPr>
      <w:rPr>
        <w:rFonts w:hint="default"/>
      </w:rPr>
    </w:lvl>
    <w:lvl w:ilvl="7">
      <w:start w:val="1"/>
      <w:numFmt w:val="decimal"/>
      <w:lvlText w:val="%1.%2.%3.%4.%5.%6.%7.%8."/>
      <w:lvlJc w:val="left"/>
      <w:pPr>
        <w:ind w:left="1418" w:hanging="1418"/>
      </w:pPr>
      <w:rPr>
        <w:rFonts w:hint="default"/>
      </w:rPr>
    </w:lvl>
    <w:lvl w:ilvl="8">
      <w:start w:val="1"/>
      <w:numFmt w:val="decimal"/>
      <w:lvlText w:val="%1.%2.%3.%4.%5.%6.%7.%8.%9."/>
      <w:lvlJc w:val="left"/>
      <w:pPr>
        <w:ind w:left="1559" w:hanging="1559"/>
      </w:pPr>
      <w:rPr>
        <w:rFonts w:hint="default"/>
      </w:rPr>
    </w:lvl>
  </w:abstractNum>
  <w:abstractNum w:abstractNumId="25">
    <w:nsid w:val="557D6F61"/>
    <w:multiLevelType w:val="hybridMultilevel"/>
    <w:tmpl w:val="1A360E4C"/>
    <w:lvl w:ilvl="0" w:tplc="E3C6AEBE">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5742559D"/>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7">
    <w:nsid w:val="57A3564B"/>
    <w:multiLevelType w:val="multilevel"/>
    <w:tmpl w:val="A9FE0454"/>
    <w:lvl w:ilvl="0">
      <w:start w:val="2"/>
      <w:numFmt w:val="decimal"/>
      <w:lvlText w:val="%1."/>
      <w:lvlJc w:val="left"/>
      <w:pPr>
        <w:ind w:left="425" w:hanging="425"/>
      </w:pPr>
      <w:rPr>
        <w:rFonts w:hint="default"/>
      </w:rPr>
    </w:lvl>
    <w:lvl w:ilvl="1">
      <w:start w:val="1"/>
      <w:numFmt w:val="decimal"/>
      <w:lvlText w:val="%1.%2."/>
      <w:lvlJc w:val="left"/>
      <w:pPr>
        <w:ind w:left="567" w:hanging="567"/>
      </w:pPr>
      <w:rPr>
        <w:rFonts w:hint="default"/>
      </w:rPr>
    </w:lvl>
    <w:lvl w:ilvl="2">
      <w:start w:val="1"/>
      <w:numFmt w:val="decimal"/>
      <w:lvlText w:val="%1.%2.%3."/>
      <w:lvlJc w:val="left"/>
      <w:pPr>
        <w:ind w:left="709" w:hanging="709"/>
      </w:pPr>
      <w:rPr>
        <w:rFonts w:hint="default"/>
      </w:rPr>
    </w:lvl>
    <w:lvl w:ilvl="3">
      <w:start w:val="1"/>
      <w:numFmt w:val="decimal"/>
      <w:lvlText w:val="%1.%2.%3.%4."/>
      <w:lvlJc w:val="left"/>
      <w:pPr>
        <w:ind w:left="851" w:hanging="851"/>
      </w:pPr>
      <w:rPr>
        <w:rFonts w:hint="default"/>
      </w:rPr>
    </w:lvl>
    <w:lvl w:ilvl="4">
      <w:start w:val="1"/>
      <w:numFmt w:val="decimal"/>
      <w:lvlText w:val="%1.%2.%3.%4.%5."/>
      <w:lvlJc w:val="left"/>
      <w:pPr>
        <w:ind w:left="992" w:hanging="992"/>
      </w:pPr>
      <w:rPr>
        <w:rFonts w:hint="default"/>
      </w:rPr>
    </w:lvl>
    <w:lvl w:ilvl="5">
      <w:start w:val="1"/>
      <w:numFmt w:val="decimal"/>
      <w:lvlText w:val="%1.%2.%3.%4.%5.%6."/>
      <w:lvlJc w:val="left"/>
      <w:pPr>
        <w:ind w:left="1134" w:hanging="1134"/>
      </w:pPr>
      <w:rPr>
        <w:rFonts w:hint="default"/>
      </w:rPr>
    </w:lvl>
    <w:lvl w:ilvl="6">
      <w:start w:val="1"/>
      <w:numFmt w:val="decimal"/>
      <w:lvlText w:val="%1.%2.%3.%4.%5.%6.%7."/>
      <w:lvlJc w:val="left"/>
      <w:pPr>
        <w:ind w:left="1276" w:hanging="1276"/>
      </w:pPr>
      <w:rPr>
        <w:rFonts w:hint="default"/>
      </w:rPr>
    </w:lvl>
    <w:lvl w:ilvl="7">
      <w:start w:val="1"/>
      <w:numFmt w:val="decimal"/>
      <w:lvlText w:val="%1.%2.%3.%4.%5.%6.%7.%8."/>
      <w:lvlJc w:val="left"/>
      <w:pPr>
        <w:ind w:left="1418" w:hanging="1418"/>
      </w:pPr>
      <w:rPr>
        <w:rFonts w:hint="default"/>
      </w:rPr>
    </w:lvl>
    <w:lvl w:ilvl="8">
      <w:start w:val="1"/>
      <w:numFmt w:val="decimal"/>
      <w:lvlText w:val="%1.%2.%3.%4.%5.%6.%7.%8.%9."/>
      <w:lvlJc w:val="left"/>
      <w:pPr>
        <w:ind w:left="1559" w:hanging="1559"/>
      </w:pPr>
      <w:rPr>
        <w:rFonts w:hint="default"/>
      </w:rPr>
    </w:lvl>
  </w:abstractNum>
  <w:abstractNum w:abstractNumId="28">
    <w:nsid w:val="5E8312F6"/>
    <w:multiLevelType w:val="hybridMultilevel"/>
    <w:tmpl w:val="5F828634"/>
    <w:lvl w:ilvl="0" w:tplc="E52C5C26">
      <w:start w:val="1"/>
      <w:numFmt w:val="decimal"/>
      <w:pStyle w:val="NumberedList"/>
      <w:lvlText w:val="(%1)"/>
      <w:lvlJc w:val="left"/>
      <w:pPr>
        <w:tabs>
          <w:tab w:val="num" w:pos="720"/>
        </w:tabs>
        <w:ind w:left="720" w:hanging="55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9">
    <w:nsid w:val="5E9951ED"/>
    <w:multiLevelType w:val="hybridMultilevel"/>
    <w:tmpl w:val="5CD82356"/>
    <w:lvl w:ilvl="0" w:tplc="04090001">
      <w:start w:val="1"/>
      <w:numFmt w:val="bullet"/>
      <w:lvlText w:val=""/>
      <w:lvlJc w:val="left"/>
      <w:pPr>
        <w:ind w:left="480" w:hanging="480"/>
      </w:pPr>
      <w:rPr>
        <w:rFonts w:ascii="Symbol" w:hAnsi="Symbol" w:hint="default"/>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30">
    <w:nsid w:val="61140F81"/>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1">
    <w:nsid w:val="63371086"/>
    <w:multiLevelType w:val="multilevel"/>
    <w:tmpl w:val="5B009628"/>
    <w:lvl w:ilvl="0">
      <w:start w:val="1"/>
      <w:numFmt w:val="decimal"/>
      <w:lvlText w:val="%1"/>
      <w:lvlJc w:val="left"/>
      <w:pPr>
        <w:tabs>
          <w:tab w:val="num" w:pos="360"/>
        </w:tabs>
        <w:ind w:left="360" w:hanging="360"/>
      </w:pPr>
      <w:rPr>
        <w:rFonts w:hint="default"/>
      </w:rPr>
    </w:lvl>
    <w:lvl w:ilvl="1">
      <w:start w:val="1"/>
      <w:numFmt w:val="decimal"/>
      <w:isLgl/>
      <w:lvlText w:val="%1.%2"/>
      <w:lvlJc w:val="left"/>
      <w:pPr>
        <w:tabs>
          <w:tab w:val="num" w:pos="544"/>
        </w:tabs>
        <w:ind w:left="544" w:hanging="544"/>
      </w:pPr>
      <w:rPr>
        <w:rFonts w:hint="default"/>
      </w:rPr>
    </w:lvl>
    <w:lvl w:ilvl="2">
      <w:start w:val="1"/>
      <w:numFmt w:val="decimal"/>
      <w:lvlText w:val="%1.%2.%3."/>
      <w:lvlJc w:val="left"/>
      <w:pPr>
        <w:tabs>
          <w:tab w:val="num" w:pos="1224"/>
        </w:tabs>
        <w:ind w:left="1224" w:hanging="504"/>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736"/>
        </w:tabs>
        <w:ind w:left="2736" w:hanging="936"/>
      </w:pPr>
      <w:rPr>
        <w:rFonts w:hint="default"/>
      </w:rPr>
    </w:lvl>
    <w:lvl w:ilvl="6">
      <w:start w:val="1"/>
      <w:numFmt w:val="decimal"/>
      <w:lvlText w:val="%1.%2.%3.%4.%5.%6.%7."/>
      <w:lvlJc w:val="left"/>
      <w:pPr>
        <w:tabs>
          <w:tab w:val="num" w:pos="3240"/>
        </w:tabs>
        <w:ind w:left="3240" w:hanging="1080"/>
      </w:pPr>
      <w:rPr>
        <w:rFonts w:hint="default"/>
      </w:rPr>
    </w:lvl>
    <w:lvl w:ilvl="7">
      <w:start w:val="1"/>
      <w:numFmt w:val="decimal"/>
      <w:lvlText w:val="%1.%2.%3.%4.%5.%6.%7.%8."/>
      <w:lvlJc w:val="left"/>
      <w:pPr>
        <w:tabs>
          <w:tab w:val="num" w:pos="3744"/>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32">
    <w:nsid w:val="63707C25"/>
    <w:multiLevelType w:val="hybridMultilevel"/>
    <w:tmpl w:val="E56AC72C"/>
    <w:lvl w:ilvl="0" w:tplc="04090001">
      <w:start w:val="1"/>
      <w:numFmt w:val="bullet"/>
      <w:lvlText w:val=""/>
      <w:lvlJc w:val="left"/>
      <w:pPr>
        <w:ind w:left="480" w:hanging="480"/>
      </w:pPr>
      <w:rPr>
        <w:rFonts w:ascii="Symbol" w:hAnsi="Symbol" w:hint="default"/>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33">
    <w:nsid w:val="67171F41"/>
    <w:multiLevelType w:val="multilevel"/>
    <w:tmpl w:val="0916F0DE"/>
    <w:lvl w:ilvl="0">
      <w:start w:val="2"/>
      <w:numFmt w:val="decimal"/>
      <w:lvlText w:val="%1."/>
      <w:lvlJc w:val="left"/>
      <w:pPr>
        <w:ind w:left="425" w:hanging="425"/>
      </w:pPr>
      <w:rPr>
        <w:rFonts w:hint="default"/>
      </w:rPr>
    </w:lvl>
    <w:lvl w:ilvl="1">
      <w:start w:val="1"/>
      <w:numFmt w:val="decimal"/>
      <w:lvlText w:val="%1.%2."/>
      <w:lvlJc w:val="left"/>
      <w:pPr>
        <w:ind w:left="567" w:hanging="567"/>
      </w:pPr>
      <w:rPr>
        <w:rFonts w:hint="default"/>
        <w:sz w:val="18"/>
      </w:rPr>
    </w:lvl>
    <w:lvl w:ilvl="2">
      <w:start w:val="1"/>
      <w:numFmt w:val="decimal"/>
      <w:lvlText w:val="%1.%2.%3."/>
      <w:lvlJc w:val="left"/>
      <w:pPr>
        <w:ind w:left="709" w:hanging="709"/>
      </w:pPr>
      <w:rPr>
        <w:rFonts w:hint="default"/>
      </w:rPr>
    </w:lvl>
    <w:lvl w:ilvl="3">
      <w:start w:val="1"/>
      <w:numFmt w:val="decimal"/>
      <w:lvlText w:val="%1.%2.%3.%4."/>
      <w:lvlJc w:val="left"/>
      <w:pPr>
        <w:ind w:left="851" w:hanging="851"/>
      </w:pPr>
      <w:rPr>
        <w:rFonts w:hint="default"/>
      </w:rPr>
    </w:lvl>
    <w:lvl w:ilvl="4">
      <w:start w:val="1"/>
      <w:numFmt w:val="decimal"/>
      <w:lvlText w:val="%1.%2.%3.%4.%5."/>
      <w:lvlJc w:val="left"/>
      <w:pPr>
        <w:ind w:left="992" w:hanging="992"/>
      </w:pPr>
      <w:rPr>
        <w:rFonts w:hint="default"/>
      </w:rPr>
    </w:lvl>
    <w:lvl w:ilvl="5">
      <w:start w:val="1"/>
      <w:numFmt w:val="decimal"/>
      <w:lvlText w:val="%1.%2.%3.%4.%5.%6."/>
      <w:lvlJc w:val="left"/>
      <w:pPr>
        <w:ind w:left="1134" w:hanging="1134"/>
      </w:pPr>
      <w:rPr>
        <w:rFonts w:hint="default"/>
      </w:rPr>
    </w:lvl>
    <w:lvl w:ilvl="6">
      <w:start w:val="1"/>
      <w:numFmt w:val="decimal"/>
      <w:lvlText w:val="%1.%2.%3.%4.%5.%6.%7."/>
      <w:lvlJc w:val="left"/>
      <w:pPr>
        <w:ind w:left="1276" w:hanging="1276"/>
      </w:pPr>
      <w:rPr>
        <w:rFonts w:hint="default"/>
      </w:rPr>
    </w:lvl>
    <w:lvl w:ilvl="7">
      <w:start w:val="1"/>
      <w:numFmt w:val="decimal"/>
      <w:lvlText w:val="%1.%2.%3.%4.%5.%6.%7.%8."/>
      <w:lvlJc w:val="left"/>
      <w:pPr>
        <w:ind w:left="1418" w:hanging="1418"/>
      </w:pPr>
      <w:rPr>
        <w:rFonts w:hint="default"/>
      </w:rPr>
    </w:lvl>
    <w:lvl w:ilvl="8">
      <w:start w:val="1"/>
      <w:numFmt w:val="decimal"/>
      <w:lvlText w:val="%1.%2.%3.%4.%5.%6.%7.%8.%9."/>
      <w:lvlJc w:val="left"/>
      <w:pPr>
        <w:ind w:left="1559" w:hanging="1559"/>
      </w:pPr>
      <w:rPr>
        <w:rFonts w:hint="default"/>
      </w:rPr>
    </w:lvl>
  </w:abstractNum>
  <w:abstractNum w:abstractNumId="34">
    <w:nsid w:val="6A8427A4"/>
    <w:multiLevelType w:val="hybridMultilevel"/>
    <w:tmpl w:val="D34CBE2A"/>
    <w:lvl w:ilvl="0" w:tplc="04090001">
      <w:start w:val="1"/>
      <w:numFmt w:val="bullet"/>
      <w:lvlText w:val=""/>
      <w:lvlJc w:val="left"/>
      <w:pPr>
        <w:ind w:left="480" w:hanging="480"/>
      </w:pPr>
      <w:rPr>
        <w:rFonts w:ascii="Symbol" w:hAnsi="Symbol" w:hint="default"/>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35">
    <w:nsid w:val="6E690407"/>
    <w:multiLevelType w:val="hybridMultilevel"/>
    <w:tmpl w:val="B364AB5E"/>
    <w:lvl w:ilvl="0" w:tplc="B65EA458">
      <w:start w:val="1"/>
      <w:numFmt w:val="bullet"/>
      <w:pStyle w:val="BulletedList"/>
      <w:lvlText w:val=""/>
      <w:lvlJc w:val="left"/>
      <w:pPr>
        <w:tabs>
          <w:tab w:val="num" w:pos="560"/>
        </w:tabs>
        <w:ind w:left="560" w:hanging="39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6">
    <w:nsid w:val="6EBE34E9"/>
    <w:multiLevelType w:val="hybridMultilevel"/>
    <w:tmpl w:val="03AC24CA"/>
    <w:lvl w:ilvl="0" w:tplc="B764E612">
      <w:start w:val="1"/>
      <w:numFmt w:val="decimal"/>
      <w:lvlText w:val="%1)"/>
      <w:lvlJc w:val="left"/>
      <w:pPr>
        <w:ind w:left="360" w:hanging="360"/>
      </w:pPr>
      <w:rPr>
        <w:rFonts w:hint="default"/>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37">
    <w:nsid w:val="72F97A35"/>
    <w:multiLevelType w:val="hybridMultilevel"/>
    <w:tmpl w:val="6C1037E2"/>
    <w:lvl w:ilvl="0" w:tplc="F06E3592">
      <w:start w:val="1"/>
      <w:numFmt w:val="decimal"/>
      <w:lvlText w:val="%1."/>
      <w:lvlJc w:val="left"/>
      <w:pPr>
        <w:ind w:left="360" w:hanging="360"/>
      </w:pPr>
      <w:rPr>
        <w:rFonts w:hint="default"/>
      </w:rPr>
    </w:lvl>
    <w:lvl w:ilvl="1" w:tplc="329E65C4">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77776D02"/>
    <w:multiLevelType w:val="hybridMultilevel"/>
    <w:tmpl w:val="E5627752"/>
    <w:lvl w:ilvl="0" w:tplc="7960FB9A">
      <w:start w:val="1"/>
      <w:numFmt w:val="decimal"/>
      <w:lvlText w:val="1.%1."/>
      <w:lvlJc w:val="left"/>
      <w:pPr>
        <w:ind w:left="36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9">
    <w:nsid w:val="789B25F8"/>
    <w:multiLevelType w:val="hybridMultilevel"/>
    <w:tmpl w:val="A7D41BCE"/>
    <w:lvl w:ilvl="0" w:tplc="D80828FC">
      <w:start w:val="1"/>
      <w:numFmt w:val="bullet"/>
      <w:lvlText w:val="-"/>
      <w:lvlJc w:val="left"/>
      <w:pPr>
        <w:ind w:left="360" w:hanging="360"/>
      </w:pPr>
      <w:rPr>
        <w:rFonts w:ascii="Times New Roman" w:eastAsia="Times New Roman" w:hAnsi="Times New Roman" w:cs="Times New Roman" w:hint="default"/>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40">
    <w:nsid w:val="7AA4469C"/>
    <w:multiLevelType w:val="multilevel"/>
    <w:tmpl w:val="0D6082C0"/>
    <w:lvl w:ilvl="0">
      <w:start w:val="1"/>
      <w:numFmt w:val="decimal"/>
      <w:lvlText w:val="3.%1"/>
      <w:lvlJc w:val="left"/>
      <w:pPr>
        <w:ind w:left="36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1">
    <w:nsid w:val="7BB5290A"/>
    <w:multiLevelType w:val="hybridMultilevel"/>
    <w:tmpl w:val="BA76F702"/>
    <w:lvl w:ilvl="0" w:tplc="24E27952">
      <w:start w:val="1"/>
      <w:numFmt w:val="decimalZero"/>
      <w:suff w:val="space"/>
      <w:lvlText w:val="[00%1]"/>
      <w:lvlJc w:val="left"/>
      <w:rPr>
        <w:rFonts w:ascii="Times New Roman" w:hAnsi="Times New Roman" w:cs="Times New Roman" w:hint="default"/>
        <w:b/>
        <w:bCs/>
        <w:i w:val="0"/>
        <w:iCs w:val="0"/>
      </w:rPr>
    </w:lvl>
    <w:lvl w:ilvl="1" w:tplc="C696F618">
      <w:start w:val="1"/>
      <w:numFmt w:val="lowerLetter"/>
      <w:lvlText w:val="%2."/>
      <w:lvlJc w:val="left"/>
      <w:pPr>
        <w:tabs>
          <w:tab w:val="num" w:pos="1440"/>
        </w:tabs>
        <w:ind w:left="1440" w:hanging="360"/>
      </w:pPr>
      <w:rPr>
        <w:rFonts w:ascii="Times New Roman" w:hAnsi="Times New Roman" w:cs="Times New Roman"/>
      </w:rPr>
    </w:lvl>
    <w:lvl w:ilvl="2" w:tplc="9918BC64">
      <w:start w:val="1"/>
      <w:numFmt w:val="lowerRoman"/>
      <w:lvlText w:val="%3."/>
      <w:lvlJc w:val="right"/>
      <w:pPr>
        <w:tabs>
          <w:tab w:val="num" w:pos="2160"/>
        </w:tabs>
        <w:ind w:left="2160" w:hanging="180"/>
      </w:pPr>
      <w:rPr>
        <w:rFonts w:ascii="Times New Roman" w:hAnsi="Times New Roman" w:cs="Times New Roman"/>
      </w:rPr>
    </w:lvl>
    <w:lvl w:ilvl="3" w:tplc="E2464134">
      <w:start w:val="1"/>
      <w:numFmt w:val="decimal"/>
      <w:lvlText w:val="%4."/>
      <w:lvlJc w:val="left"/>
      <w:pPr>
        <w:tabs>
          <w:tab w:val="num" w:pos="2880"/>
        </w:tabs>
        <w:ind w:left="2880" w:hanging="360"/>
      </w:pPr>
      <w:rPr>
        <w:rFonts w:ascii="Times New Roman" w:hAnsi="Times New Roman" w:cs="Times New Roman"/>
      </w:rPr>
    </w:lvl>
    <w:lvl w:ilvl="4" w:tplc="F768D4C0">
      <w:start w:val="1"/>
      <w:numFmt w:val="lowerLetter"/>
      <w:lvlText w:val="%5."/>
      <w:lvlJc w:val="left"/>
      <w:pPr>
        <w:tabs>
          <w:tab w:val="num" w:pos="3600"/>
        </w:tabs>
        <w:ind w:left="3600" w:hanging="360"/>
      </w:pPr>
      <w:rPr>
        <w:rFonts w:ascii="Times New Roman" w:hAnsi="Times New Roman" w:cs="Times New Roman"/>
      </w:rPr>
    </w:lvl>
    <w:lvl w:ilvl="5" w:tplc="40A8DF5E">
      <w:start w:val="1"/>
      <w:numFmt w:val="lowerRoman"/>
      <w:lvlText w:val="%6."/>
      <w:lvlJc w:val="right"/>
      <w:pPr>
        <w:tabs>
          <w:tab w:val="num" w:pos="4320"/>
        </w:tabs>
        <w:ind w:left="4320" w:hanging="180"/>
      </w:pPr>
      <w:rPr>
        <w:rFonts w:ascii="Times New Roman" w:hAnsi="Times New Roman" w:cs="Times New Roman"/>
      </w:rPr>
    </w:lvl>
    <w:lvl w:ilvl="6" w:tplc="CC08F89A">
      <w:start w:val="1"/>
      <w:numFmt w:val="decimal"/>
      <w:lvlText w:val="%7."/>
      <w:lvlJc w:val="left"/>
      <w:pPr>
        <w:tabs>
          <w:tab w:val="num" w:pos="5040"/>
        </w:tabs>
        <w:ind w:left="5040" w:hanging="360"/>
      </w:pPr>
      <w:rPr>
        <w:rFonts w:ascii="Times New Roman" w:hAnsi="Times New Roman" w:cs="Times New Roman"/>
      </w:rPr>
    </w:lvl>
    <w:lvl w:ilvl="7" w:tplc="E1D09E28">
      <w:start w:val="1"/>
      <w:numFmt w:val="lowerLetter"/>
      <w:lvlText w:val="%8."/>
      <w:lvlJc w:val="left"/>
      <w:pPr>
        <w:tabs>
          <w:tab w:val="num" w:pos="5760"/>
        </w:tabs>
        <w:ind w:left="5760" w:hanging="360"/>
      </w:pPr>
      <w:rPr>
        <w:rFonts w:ascii="Times New Roman" w:hAnsi="Times New Roman" w:cs="Times New Roman"/>
      </w:rPr>
    </w:lvl>
    <w:lvl w:ilvl="8" w:tplc="F61AEF86">
      <w:start w:val="1"/>
      <w:numFmt w:val="lowerRoman"/>
      <w:lvlText w:val="%9."/>
      <w:lvlJc w:val="right"/>
      <w:pPr>
        <w:tabs>
          <w:tab w:val="num" w:pos="6480"/>
        </w:tabs>
        <w:ind w:left="6480" w:hanging="180"/>
      </w:pPr>
      <w:rPr>
        <w:rFonts w:ascii="Times New Roman" w:hAnsi="Times New Roman" w:cs="Times New Roman"/>
      </w:rPr>
    </w:lvl>
  </w:abstractNum>
  <w:abstractNum w:abstractNumId="42">
    <w:nsid w:val="7C8B3801"/>
    <w:multiLevelType w:val="multilevel"/>
    <w:tmpl w:val="DF0096DA"/>
    <w:lvl w:ilvl="0">
      <w:start w:val="1"/>
      <w:numFmt w:val="decimal"/>
      <w:isLgl/>
      <w:lvlText w:val="%1"/>
      <w:lvlJc w:val="left"/>
      <w:pPr>
        <w:tabs>
          <w:tab w:val="num" w:pos="432"/>
        </w:tabs>
        <w:ind w:left="432" w:hanging="432"/>
      </w:pPr>
      <w:rPr>
        <w:rFonts w:hint="default"/>
      </w:rPr>
    </w:lvl>
    <w:lvl w:ilvl="1">
      <w:start w:val="1"/>
      <w:numFmt w:val="decimal"/>
      <w:pStyle w:val="BHead"/>
      <w:isLg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800"/>
        </w:tabs>
        <w:ind w:left="1440" w:hanging="1440"/>
      </w:pPr>
      <w:rPr>
        <w:rFonts w:hint="default"/>
      </w:rPr>
    </w:lvl>
    <w:lvl w:ilvl="8">
      <w:start w:val="1"/>
      <w:numFmt w:val="decimal"/>
      <w:lvlText w:val="%1.%2.%3.%4.%5.%6.%7.%8.%9"/>
      <w:lvlJc w:val="left"/>
      <w:pPr>
        <w:tabs>
          <w:tab w:val="num" w:pos="1800"/>
        </w:tabs>
        <w:ind w:left="1584" w:hanging="1584"/>
      </w:pPr>
      <w:rPr>
        <w:rFonts w:hint="default"/>
      </w:rPr>
    </w:lvl>
  </w:abstractNum>
  <w:abstractNum w:abstractNumId="43">
    <w:nsid w:val="7E3A3D62"/>
    <w:multiLevelType w:val="multilevel"/>
    <w:tmpl w:val="8670F66A"/>
    <w:lvl w:ilvl="0">
      <w:start w:val="2"/>
      <w:numFmt w:val="decimal"/>
      <w:lvlText w:val="%1."/>
      <w:lvlJc w:val="left"/>
      <w:pPr>
        <w:ind w:left="425" w:hanging="425"/>
      </w:pPr>
      <w:rPr>
        <w:rFonts w:hint="default"/>
      </w:rPr>
    </w:lvl>
    <w:lvl w:ilvl="1">
      <w:start w:val="1"/>
      <w:numFmt w:val="decimal"/>
      <w:lvlText w:val="%1.%2."/>
      <w:lvlJc w:val="left"/>
      <w:pPr>
        <w:ind w:left="567" w:hanging="567"/>
      </w:pPr>
      <w:rPr>
        <w:rFonts w:hint="default"/>
        <w:sz w:val="18"/>
      </w:rPr>
    </w:lvl>
    <w:lvl w:ilvl="2">
      <w:start w:val="1"/>
      <w:numFmt w:val="decimal"/>
      <w:lvlText w:val="%1.%2.%3."/>
      <w:lvlJc w:val="left"/>
      <w:pPr>
        <w:ind w:left="709" w:hanging="709"/>
      </w:pPr>
      <w:rPr>
        <w:rFonts w:hint="default"/>
      </w:rPr>
    </w:lvl>
    <w:lvl w:ilvl="3">
      <w:start w:val="1"/>
      <w:numFmt w:val="decimal"/>
      <w:lvlText w:val="%1.%2.%3.%4."/>
      <w:lvlJc w:val="left"/>
      <w:pPr>
        <w:ind w:left="851" w:hanging="851"/>
      </w:pPr>
      <w:rPr>
        <w:rFonts w:hint="default"/>
      </w:rPr>
    </w:lvl>
    <w:lvl w:ilvl="4">
      <w:start w:val="1"/>
      <w:numFmt w:val="decimal"/>
      <w:lvlText w:val="%1.%2.%3.%4.%5."/>
      <w:lvlJc w:val="left"/>
      <w:pPr>
        <w:ind w:left="992" w:hanging="992"/>
      </w:pPr>
      <w:rPr>
        <w:rFonts w:hint="default"/>
      </w:rPr>
    </w:lvl>
    <w:lvl w:ilvl="5">
      <w:start w:val="1"/>
      <w:numFmt w:val="decimal"/>
      <w:lvlText w:val="%1.%2.%3.%4.%5.%6."/>
      <w:lvlJc w:val="left"/>
      <w:pPr>
        <w:ind w:left="1134" w:hanging="1134"/>
      </w:pPr>
      <w:rPr>
        <w:rFonts w:hint="default"/>
      </w:rPr>
    </w:lvl>
    <w:lvl w:ilvl="6">
      <w:start w:val="1"/>
      <w:numFmt w:val="decimal"/>
      <w:lvlText w:val="%1.%2.%3.%4.%5.%6.%7."/>
      <w:lvlJc w:val="left"/>
      <w:pPr>
        <w:ind w:left="1276" w:hanging="1276"/>
      </w:pPr>
      <w:rPr>
        <w:rFonts w:hint="default"/>
      </w:rPr>
    </w:lvl>
    <w:lvl w:ilvl="7">
      <w:start w:val="1"/>
      <w:numFmt w:val="decimal"/>
      <w:lvlText w:val="%1.%2.%3.%4.%5.%6.%7.%8."/>
      <w:lvlJc w:val="left"/>
      <w:pPr>
        <w:ind w:left="1418" w:hanging="1418"/>
      </w:pPr>
      <w:rPr>
        <w:rFonts w:hint="default"/>
      </w:rPr>
    </w:lvl>
    <w:lvl w:ilvl="8">
      <w:start w:val="1"/>
      <w:numFmt w:val="decimal"/>
      <w:lvlText w:val="%1.%2.%3.%4.%5.%6.%7.%8.%9."/>
      <w:lvlJc w:val="left"/>
      <w:pPr>
        <w:ind w:left="1559" w:hanging="1559"/>
      </w:pPr>
      <w:rPr>
        <w:rFonts w:hint="default"/>
      </w:rPr>
    </w:lvl>
  </w:abstractNum>
  <w:num w:numId="1">
    <w:abstractNumId w:val="28"/>
  </w:num>
  <w:num w:numId="2">
    <w:abstractNumId w:val="35"/>
  </w:num>
  <w:num w:numId="3">
    <w:abstractNumId w:val="19"/>
  </w:num>
  <w:num w:numId="4">
    <w:abstractNumId w:val="17"/>
  </w:num>
  <w:num w:numId="5">
    <w:abstractNumId w:val="31"/>
  </w:num>
  <w:num w:numId="6">
    <w:abstractNumId w:val="31"/>
  </w:num>
  <w:num w:numId="7">
    <w:abstractNumId w:val="31"/>
  </w:num>
  <w:num w:numId="8">
    <w:abstractNumId w:val="42"/>
  </w:num>
  <w:num w:numId="9">
    <w:abstractNumId w:val="25"/>
  </w:num>
  <w:num w:numId="10">
    <w:abstractNumId w:val="37"/>
  </w:num>
  <w:num w:numId="11">
    <w:abstractNumId w:val="38"/>
  </w:num>
  <w:num w:numId="12">
    <w:abstractNumId w:val="12"/>
  </w:num>
  <w:num w:numId="13">
    <w:abstractNumId w:val="4"/>
  </w:num>
  <w:num w:numId="14">
    <w:abstractNumId w:val="8"/>
  </w:num>
  <w:num w:numId="15">
    <w:abstractNumId w:val="39"/>
  </w:num>
  <w:num w:numId="16">
    <w:abstractNumId w:val="11"/>
  </w:num>
  <w:num w:numId="17">
    <w:abstractNumId w:val="10"/>
  </w:num>
  <w:num w:numId="18">
    <w:abstractNumId w:val="0"/>
  </w:num>
  <w:num w:numId="19">
    <w:abstractNumId w:val="32"/>
  </w:num>
  <w:num w:numId="20">
    <w:abstractNumId w:val="34"/>
  </w:num>
  <w:num w:numId="21">
    <w:abstractNumId w:val="40"/>
  </w:num>
  <w:num w:numId="22">
    <w:abstractNumId w:val="5"/>
  </w:num>
  <w:num w:numId="23">
    <w:abstractNumId w:val="30"/>
  </w:num>
  <w:num w:numId="24">
    <w:abstractNumId w:val="22"/>
  </w:num>
  <w:num w:numId="25">
    <w:abstractNumId w:val="20"/>
  </w:num>
  <w:num w:numId="26">
    <w:abstractNumId w:val="23"/>
  </w:num>
  <w:num w:numId="27">
    <w:abstractNumId w:val="1"/>
  </w:num>
  <w:num w:numId="28">
    <w:abstractNumId w:val="21"/>
  </w:num>
  <w:num w:numId="29">
    <w:abstractNumId w:val="16"/>
  </w:num>
  <w:num w:numId="30">
    <w:abstractNumId w:val="6"/>
  </w:num>
  <w:num w:numId="31">
    <w:abstractNumId w:val="29"/>
  </w:num>
  <w:num w:numId="32">
    <w:abstractNumId w:val="2"/>
  </w:num>
  <w:num w:numId="33">
    <w:abstractNumId w:val="24"/>
  </w:num>
  <w:num w:numId="34">
    <w:abstractNumId w:val="14"/>
  </w:num>
  <w:num w:numId="35">
    <w:abstractNumId w:val="27"/>
  </w:num>
  <w:num w:numId="36">
    <w:abstractNumId w:val="15"/>
  </w:num>
  <w:num w:numId="37">
    <w:abstractNumId w:val="3"/>
  </w:num>
  <w:num w:numId="38">
    <w:abstractNumId w:val="36"/>
  </w:num>
  <w:num w:numId="39">
    <w:abstractNumId w:val="23"/>
  </w:num>
  <w:num w:numId="40">
    <w:abstractNumId w:val="23"/>
  </w:num>
  <w:num w:numId="41">
    <w:abstractNumId w:val="13"/>
  </w:num>
  <w:num w:numId="42">
    <w:abstractNumId w:val="43"/>
  </w:num>
  <w:num w:numId="43">
    <w:abstractNumId w:val="33"/>
  </w:num>
  <w:num w:numId="44">
    <w:abstractNumId w:val="23"/>
    <w:lvlOverride w:ilvl="0">
      <w:startOverride w:val="3"/>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18"/>
  </w:num>
  <w:num w:numId="46">
    <w:abstractNumId w:val="41"/>
  </w:num>
  <w:num w:numId="47">
    <w:abstractNumId w:val="9"/>
  </w:num>
  <w:num w:numId="48">
    <w:abstractNumId w:val="7"/>
  </w:num>
  <w:num w:numId="49">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mirrorMargins/>
  <w:proofState w:grammar="clean"/>
  <w:attachedTemplate r:id="rId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trackRevisions/>
  <w:doNotTrackMoves/>
  <w:defaultTabStop w:val="720"/>
  <w:autoHyphenation/>
  <w:doNotHyphenateCaps/>
  <w:evenAndOddHeaders/>
  <w:drawingGridHorizontalSpacing w:val="100"/>
  <w:displayHorizontalDrawingGridEvery w:val="2"/>
  <w:displayVerticalDrawingGridEvery w:val="2"/>
  <w:noPunctuationKerning/>
  <w:characterSpacingControl w:val="doNotCompress"/>
  <w:savePreviewPicture/>
  <w:hdrShapeDefaults>
    <o:shapedefaults v:ext="edit" spidmax="2050">
      <v:textbox inset="5.85pt,.7pt,5.85pt,.7pt"/>
    </o:shapedefaults>
  </w:hdrShapeDefaults>
  <w:footnotePr>
    <w:footnote w:id="-1"/>
    <w:footnote w:id="0"/>
    <w:footnote w:id="1"/>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Bioinformatics&lt;/Style&gt;&lt;LeftDelim&gt;{&lt;/LeftDelim&gt;&lt;RightDelim&gt;}&lt;/RightDelim&gt;&lt;FontName&gt;Times New Roman&lt;/FontName&gt;&lt;FontSize&gt;7&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z5xffwddp5rps0ez2x1xptr4azxt50rspf92&quot;&gt;My EndNote Library&lt;record-ids&gt;&lt;item&gt;52&lt;/item&gt;&lt;item&gt;63&lt;/item&gt;&lt;item&gt;74&lt;/item&gt;&lt;item&gt;182&lt;/item&gt;&lt;item&gt;183&lt;/item&gt;&lt;item&gt;191&lt;/item&gt;&lt;item&gt;192&lt;/item&gt;&lt;item&gt;203&lt;/item&gt;&lt;item&gt;225&lt;/item&gt;&lt;item&gt;307&lt;/item&gt;&lt;item&gt;329&lt;/item&gt;&lt;item&gt;332&lt;/item&gt;&lt;item&gt;333&lt;/item&gt;&lt;item&gt;334&lt;/item&gt;&lt;item&gt;335&lt;/item&gt;&lt;item&gt;339&lt;/item&gt;&lt;item&gt;340&lt;/item&gt;&lt;item&gt;341&lt;/item&gt;&lt;item&gt;345&lt;/item&gt;&lt;item&gt;350&lt;/item&gt;&lt;item&gt;351&lt;/item&gt;&lt;item&gt;352&lt;/item&gt;&lt;item&gt;354&lt;/item&gt;&lt;item&gt;361&lt;/item&gt;&lt;item&gt;362&lt;/item&gt;&lt;item&gt;364&lt;/item&gt;&lt;item&gt;367&lt;/item&gt;&lt;item&gt;372&lt;/item&gt;&lt;item&gt;375&lt;/item&gt;&lt;item&gt;376&lt;/item&gt;&lt;item&gt;391&lt;/item&gt;&lt;/record-ids&gt;&lt;/item&gt;&lt;/Libraries&gt;"/>
  </w:docVars>
  <w:rsids>
    <w:rsidRoot w:val="005E473C"/>
    <w:rsid w:val="00000420"/>
    <w:rsid w:val="00000B51"/>
    <w:rsid w:val="00000F83"/>
    <w:rsid w:val="0000202A"/>
    <w:rsid w:val="000028B9"/>
    <w:rsid w:val="00002C9C"/>
    <w:rsid w:val="0000335E"/>
    <w:rsid w:val="000035E6"/>
    <w:rsid w:val="00003D29"/>
    <w:rsid w:val="00003D3C"/>
    <w:rsid w:val="00004005"/>
    <w:rsid w:val="00004FC2"/>
    <w:rsid w:val="00005963"/>
    <w:rsid w:val="000062D1"/>
    <w:rsid w:val="000076C3"/>
    <w:rsid w:val="0001034D"/>
    <w:rsid w:val="000104AF"/>
    <w:rsid w:val="00010A97"/>
    <w:rsid w:val="00010F70"/>
    <w:rsid w:val="0001213C"/>
    <w:rsid w:val="0001263D"/>
    <w:rsid w:val="00012F55"/>
    <w:rsid w:val="000137AE"/>
    <w:rsid w:val="00014262"/>
    <w:rsid w:val="00015970"/>
    <w:rsid w:val="00015A1D"/>
    <w:rsid w:val="00016553"/>
    <w:rsid w:val="000169F4"/>
    <w:rsid w:val="000174C6"/>
    <w:rsid w:val="00017D43"/>
    <w:rsid w:val="00020110"/>
    <w:rsid w:val="000204FD"/>
    <w:rsid w:val="00021E33"/>
    <w:rsid w:val="00022623"/>
    <w:rsid w:val="0002516F"/>
    <w:rsid w:val="00025E5C"/>
    <w:rsid w:val="00025E9F"/>
    <w:rsid w:val="00025F73"/>
    <w:rsid w:val="00025FFD"/>
    <w:rsid w:val="00026720"/>
    <w:rsid w:val="0002678D"/>
    <w:rsid w:val="00026AA1"/>
    <w:rsid w:val="00026CC3"/>
    <w:rsid w:val="00027CAF"/>
    <w:rsid w:val="000320A7"/>
    <w:rsid w:val="00032168"/>
    <w:rsid w:val="00032B87"/>
    <w:rsid w:val="0003354D"/>
    <w:rsid w:val="00034983"/>
    <w:rsid w:val="00034D3A"/>
    <w:rsid w:val="00036EEE"/>
    <w:rsid w:val="000406E0"/>
    <w:rsid w:val="00041DBA"/>
    <w:rsid w:val="000420E8"/>
    <w:rsid w:val="00042992"/>
    <w:rsid w:val="000433EE"/>
    <w:rsid w:val="00043BCA"/>
    <w:rsid w:val="00044671"/>
    <w:rsid w:val="00044C88"/>
    <w:rsid w:val="000453EB"/>
    <w:rsid w:val="000455E5"/>
    <w:rsid w:val="00045E64"/>
    <w:rsid w:val="00046905"/>
    <w:rsid w:val="0004696A"/>
    <w:rsid w:val="000470D0"/>
    <w:rsid w:val="00047A60"/>
    <w:rsid w:val="00050B51"/>
    <w:rsid w:val="00051652"/>
    <w:rsid w:val="0005180B"/>
    <w:rsid w:val="00051B25"/>
    <w:rsid w:val="0005237A"/>
    <w:rsid w:val="000526C9"/>
    <w:rsid w:val="0005272D"/>
    <w:rsid w:val="00052F3E"/>
    <w:rsid w:val="00053B21"/>
    <w:rsid w:val="00056142"/>
    <w:rsid w:val="00056165"/>
    <w:rsid w:val="00056D51"/>
    <w:rsid w:val="00057C15"/>
    <w:rsid w:val="000601A2"/>
    <w:rsid w:val="000607DC"/>
    <w:rsid w:val="00061433"/>
    <w:rsid w:val="00063427"/>
    <w:rsid w:val="00063765"/>
    <w:rsid w:val="00064670"/>
    <w:rsid w:val="000654B2"/>
    <w:rsid w:val="00065834"/>
    <w:rsid w:val="00066081"/>
    <w:rsid w:val="00066F21"/>
    <w:rsid w:val="000677A9"/>
    <w:rsid w:val="00067B7D"/>
    <w:rsid w:val="00067CE7"/>
    <w:rsid w:val="000710A1"/>
    <w:rsid w:val="000714A9"/>
    <w:rsid w:val="00071DCA"/>
    <w:rsid w:val="00073AB9"/>
    <w:rsid w:val="00073F7B"/>
    <w:rsid w:val="000749AB"/>
    <w:rsid w:val="00074B10"/>
    <w:rsid w:val="00074F0F"/>
    <w:rsid w:val="0007573B"/>
    <w:rsid w:val="00075C12"/>
    <w:rsid w:val="000766C0"/>
    <w:rsid w:val="0007702D"/>
    <w:rsid w:val="00077B29"/>
    <w:rsid w:val="00080D2F"/>
    <w:rsid w:val="00081910"/>
    <w:rsid w:val="00083002"/>
    <w:rsid w:val="000830C5"/>
    <w:rsid w:val="00083912"/>
    <w:rsid w:val="00083970"/>
    <w:rsid w:val="00084856"/>
    <w:rsid w:val="000848F7"/>
    <w:rsid w:val="000853E0"/>
    <w:rsid w:val="000853E7"/>
    <w:rsid w:val="000865EB"/>
    <w:rsid w:val="00087060"/>
    <w:rsid w:val="000873BE"/>
    <w:rsid w:val="000905AF"/>
    <w:rsid w:val="000907E9"/>
    <w:rsid w:val="00091F24"/>
    <w:rsid w:val="00092972"/>
    <w:rsid w:val="00092F25"/>
    <w:rsid w:val="00093A07"/>
    <w:rsid w:val="00093E98"/>
    <w:rsid w:val="00094585"/>
    <w:rsid w:val="00094D7D"/>
    <w:rsid w:val="00095098"/>
    <w:rsid w:val="000953B5"/>
    <w:rsid w:val="00095F1C"/>
    <w:rsid w:val="0009603B"/>
    <w:rsid w:val="00097898"/>
    <w:rsid w:val="000A0043"/>
    <w:rsid w:val="000A0643"/>
    <w:rsid w:val="000A1B09"/>
    <w:rsid w:val="000A3D00"/>
    <w:rsid w:val="000A493F"/>
    <w:rsid w:val="000A4972"/>
    <w:rsid w:val="000A4EB2"/>
    <w:rsid w:val="000A62BC"/>
    <w:rsid w:val="000A6A28"/>
    <w:rsid w:val="000A738D"/>
    <w:rsid w:val="000A7BE3"/>
    <w:rsid w:val="000B1455"/>
    <w:rsid w:val="000B1F59"/>
    <w:rsid w:val="000B1F91"/>
    <w:rsid w:val="000B21E2"/>
    <w:rsid w:val="000B285A"/>
    <w:rsid w:val="000B36E5"/>
    <w:rsid w:val="000B4849"/>
    <w:rsid w:val="000B4993"/>
    <w:rsid w:val="000B4AC7"/>
    <w:rsid w:val="000B5090"/>
    <w:rsid w:val="000B550F"/>
    <w:rsid w:val="000B5EF7"/>
    <w:rsid w:val="000B5F53"/>
    <w:rsid w:val="000B621F"/>
    <w:rsid w:val="000B7C23"/>
    <w:rsid w:val="000B7D76"/>
    <w:rsid w:val="000C0512"/>
    <w:rsid w:val="000C2250"/>
    <w:rsid w:val="000C2675"/>
    <w:rsid w:val="000C2D36"/>
    <w:rsid w:val="000C56AC"/>
    <w:rsid w:val="000C5907"/>
    <w:rsid w:val="000C7D4E"/>
    <w:rsid w:val="000D0FA3"/>
    <w:rsid w:val="000D150A"/>
    <w:rsid w:val="000D1AEE"/>
    <w:rsid w:val="000D2339"/>
    <w:rsid w:val="000D25D8"/>
    <w:rsid w:val="000D37AB"/>
    <w:rsid w:val="000D3B3F"/>
    <w:rsid w:val="000D6709"/>
    <w:rsid w:val="000D67AC"/>
    <w:rsid w:val="000D68E5"/>
    <w:rsid w:val="000E0341"/>
    <w:rsid w:val="000E2867"/>
    <w:rsid w:val="000E2BFC"/>
    <w:rsid w:val="000E2E1C"/>
    <w:rsid w:val="000E30E5"/>
    <w:rsid w:val="000E3D2B"/>
    <w:rsid w:val="000E403B"/>
    <w:rsid w:val="000E497E"/>
    <w:rsid w:val="000E4D68"/>
    <w:rsid w:val="000E550A"/>
    <w:rsid w:val="000E56AE"/>
    <w:rsid w:val="000E5E7F"/>
    <w:rsid w:val="000E5EB7"/>
    <w:rsid w:val="000E619A"/>
    <w:rsid w:val="000E6C3C"/>
    <w:rsid w:val="000E7618"/>
    <w:rsid w:val="000E76D7"/>
    <w:rsid w:val="000E7919"/>
    <w:rsid w:val="000F07DF"/>
    <w:rsid w:val="000F3B89"/>
    <w:rsid w:val="000F445C"/>
    <w:rsid w:val="000F44BC"/>
    <w:rsid w:val="000F5A34"/>
    <w:rsid w:val="000F6073"/>
    <w:rsid w:val="000F7097"/>
    <w:rsid w:val="000F734F"/>
    <w:rsid w:val="001004BE"/>
    <w:rsid w:val="00100A1E"/>
    <w:rsid w:val="001015E2"/>
    <w:rsid w:val="00101F69"/>
    <w:rsid w:val="0010303E"/>
    <w:rsid w:val="0010329C"/>
    <w:rsid w:val="001054E8"/>
    <w:rsid w:val="00107710"/>
    <w:rsid w:val="00107C33"/>
    <w:rsid w:val="00110500"/>
    <w:rsid w:val="00110625"/>
    <w:rsid w:val="001106E6"/>
    <w:rsid w:val="00110EA4"/>
    <w:rsid w:val="00111301"/>
    <w:rsid w:val="0011188E"/>
    <w:rsid w:val="0011229A"/>
    <w:rsid w:val="001123D0"/>
    <w:rsid w:val="00112539"/>
    <w:rsid w:val="00112F7C"/>
    <w:rsid w:val="0011329E"/>
    <w:rsid w:val="00113504"/>
    <w:rsid w:val="00113D26"/>
    <w:rsid w:val="00113FB7"/>
    <w:rsid w:val="00114444"/>
    <w:rsid w:val="001151E5"/>
    <w:rsid w:val="00116A0F"/>
    <w:rsid w:val="00117C4B"/>
    <w:rsid w:val="00120E09"/>
    <w:rsid w:val="00120FBC"/>
    <w:rsid w:val="0012121D"/>
    <w:rsid w:val="001214D2"/>
    <w:rsid w:val="00121938"/>
    <w:rsid w:val="00121E1C"/>
    <w:rsid w:val="00122291"/>
    <w:rsid w:val="00123725"/>
    <w:rsid w:val="00123986"/>
    <w:rsid w:val="00123D0C"/>
    <w:rsid w:val="00123EC6"/>
    <w:rsid w:val="001251D0"/>
    <w:rsid w:val="001255E9"/>
    <w:rsid w:val="001278A4"/>
    <w:rsid w:val="00127F5C"/>
    <w:rsid w:val="00130260"/>
    <w:rsid w:val="00130406"/>
    <w:rsid w:val="00130F5F"/>
    <w:rsid w:val="0013122F"/>
    <w:rsid w:val="00131A5F"/>
    <w:rsid w:val="00132C89"/>
    <w:rsid w:val="001345F7"/>
    <w:rsid w:val="00135609"/>
    <w:rsid w:val="001356FC"/>
    <w:rsid w:val="0013666F"/>
    <w:rsid w:val="00137259"/>
    <w:rsid w:val="001372F1"/>
    <w:rsid w:val="00137E78"/>
    <w:rsid w:val="001405E7"/>
    <w:rsid w:val="00141A9B"/>
    <w:rsid w:val="001426D7"/>
    <w:rsid w:val="0014288C"/>
    <w:rsid w:val="00142F39"/>
    <w:rsid w:val="00143380"/>
    <w:rsid w:val="00144168"/>
    <w:rsid w:val="00144661"/>
    <w:rsid w:val="00144E43"/>
    <w:rsid w:val="0014675B"/>
    <w:rsid w:val="00146EBB"/>
    <w:rsid w:val="00146FDE"/>
    <w:rsid w:val="00147035"/>
    <w:rsid w:val="0014776B"/>
    <w:rsid w:val="00150D9D"/>
    <w:rsid w:val="00152E32"/>
    <w:rsid w:val="00153BD9"/>
    <w:rsid w:val="001548CC"/>
    <w:rsid w:val="00155114"/>
    <w:rsid w:val="00155BB3"/>
    <w:rsid w:val="00155D67"/>
    <w:rsid w:val="001561D5"/>
    <w:rsid w:val="00156E21"/>
    <w:rsid w:val="001572DD"/>
    <w:rsid w:val="00157455"/>
    <w:rsid w:val="00157BEC"/>
    <w:rsid w:val="00157E8A"/>
    <w:rsid w:val="001610B4"/>
    <w:rsid w:val="001616DA"/>
    <w:rsid w:val="00161822"/>
    <w:rsid w:val="00161892"/>
    <w:rsid w:val="0016229C"/>
    <w:rsid w:val="00162EED"/>
    <w:rsid w:val="00163184"/>
    <w:rsid w:val="00163472"/>
    <w:rsid w:val="00163C8B"/>
    <w:rsid w:val="00164CC5"/>
    <w:rsid w:val="001655A2"/>
    <w:rsid w:val="001655D9"/>
    <w:rsid w:val="00166034"/>
    <w:rsid w:val="00166266"/>
    <w:rsid w:val="00167EE0"/>
    <w:rsid w:val="00170483"/>
    <w:rsid w:val="00171845"/>
    <w:rsid w:val="001726C7"/>
    <w:rsid w:val="00174299"/>
    <w:rsid w:val="00175111"/>
    <w:rsid w:val="00175848"/>
    <w:rsid w:val="00175E68"/>
    <w:rsid w:val="00176386"/>
    <w:rsid w:val="0017786B"/>
    <w:rsid w:val="001812C1"/>
    <w:rsid w:val="00182EF3"/>
    <w:rsid w:val="001836B1"/>
    <w:rsid w:val="001838DB"/>
    <w:rsid w:val="001841C2"/>
    <w:rsid w:val="00184EBB"/>
    <w:rsid w:val="00185287"/>
    <w:rsid w:val="0018669A"/>
    <w:rsid w:val="00186F1A"/>
    <w:rsid w:val="00186F86"/>
    <w:rsid w:val="001872DF"/>
    <w:rsid w:val="001876ED"/>
    <w:rsid w:val="001877F1"/>
    <w:rsid w:val="001906DC"/>
    <w:rsid w:val="00191A9D"/>
    <w:rsid w:val="0019228C"/>
    <w:rsid w:val="0019362B"/>
    <w:rsid w:val="0019402A"/>
    <w:rsid w:val="001954E6"/>
    <w:rsid w:val="001959C7"/>
    <w:rsid w:val="00195DCE"/>
    <w:rsid w:val="0019650A"/>
    <w:rsid w:val="001976C9"/>
    <w:rsid w:val="001A0125"/>
    <w:rsid w:val="001A0548"/>
    <w:rsid w:val="001A06D9"/>
    <w:rsid w:val="001A1579"/>
    <w:rsid w:val="001A1672"/>
    <w:rsid w:val="001A17E6"/>
    <w:rsid w:val="001A2BB0"/>
    <w:rsid w:val="001A5509"/>
    <w:rsid w:val="001A564C"/>
    <w:rsid w:val="001A5B4F"/>
    <w:rsid w:val="001A7AB9"/>
    <w:rsid w:val="001B1122"/>
    <w:rsid w:val="001B155A"/>
    <w:rsid w:val="001B1707"/>
    <w:rsid w:val="001B2078"/>
    <w:rsid w:val="001B220C"/>
    <w:rsid w:val="001B2DC1"/>
    <w:rsid w:val="001B3112"/>
    <w:rsid w:val="001B35EF"/>
    <w:rsid w:val="001B38C7"/>
    <w:rsid w:val="001B3F5F"/>
    <w:rsid w:val="001B42DD"/>
    <w:rsid w:val="001B58DD"/>
    <w:rsid w:val="001B5955"/>
    <w:rsid w:val="001B5E80"/>
    <w:rsid w:val="001B6A95"/>
    <w:rsid w:val="001B7055"/>
    <w:rsid w:val="001B75B7"/>
    <w:rsid w:val="001C079E"/>
    <w:rsid w:val="001C0ABE"/>
    <w:rsid w:val="001C2278"/>
    <w:rsid w:val="001C2E74"/>
    <w:rsid w:val="001C36E3"/>
    <w:rsid w:val="001C3D1B"/>
    <w:rsid w:val="001C40E4"/>
    <w:rsid w:val="001C454E"/>
    <w:rsid w:val="001C4DEF"/>
    <w:rsid w:val="001C6AEE"/>
    <w:rsid w:val="001D0CE7"/>
    <w:rsid w:val="001D1128"/>
    <w:rsid w:val="001D1A9A"/>
    <w:rsid w:val="001D1C4A"/>
    <w:rsid w:val="001D23A2"/>
    <w:rsid w:val="001D295B"/>
    <w:rsid w:val="001D3391"/>
    <w:rsid w:val="001D3395"/>
    <w:rsid w:val="001D403E"/>
    <w:rsid w:val="001D432A"/>
    <w:rsid w:val="001D4B6F"/>
    <w:rsid w:val="001D5880"/>
    <w:rsid w:val="001D61BD"/>
    <w:rsid w:val="001D708D"/>
    <w:rsid w:val="001D7521"/>
    <w:rsid w:val="001D7EA9"/>
    <w:rsid w:val="001E022B"/>
    <w:rsid w:val="001E11BC"/>
    <w:rsid w:val="001E29D8"/>
    <w:rsid w:val="001E2D22"/>
    <w:rsid w:val="001E30E0"/>
    <w:rsid w:val="001E3A97"/>
    <w:rsid w:val="001E4189"/>
    <w:rsid w:val="001E53B3"/>
    <w:rsid w:val="001E558F"/>
    <w:rsid w:val="001E5ECC"/>
    <w:rsid w:val="001E61AE"/>
    <w:rsid w:val="001E625D"/>
    <w:rsid w:val="001E6D72"/>
    <w:rsid w:val="001E6DB9"/>
    <w:rsid w:val="001E75F8"/>
    <w:rsid w:val="001E7627"/>
    <w:rsid w:val="001F017C"/>
    <w:rsid w:val="001F0A0A"/>
    <w:rsid w:val="001F1F6B"/>
    <w:rsid w:val="001F32CE"/>
    <w:rsid w:val="001F3BE3"/>
    <w:rsid w:val="001F436F"/>
    <w:rsid w:val="001F5CC5"/>
    <w:rsid w:val="001F678A"/>
    <w:rsid w:val="001F68EC"/>
    <w:rsid w:val="001F7DA6"/>
    <w:rsid w:val="001F7DEB"/>
    <w:rsid w:val="0020006C"/>
    <w:rsid w:val="0020009A"/>
    <w:rsid w:val="002000FF"/>
    <w:rsid w:val="002005A0"/>
    <w:rsid w:val="00200E4F"/>
    <w:rsid w:val="002024C7"/>
    <w:rsid w:val="002026E4"/>
    <w:rsid w:val="00203D3B"/>
    <w:rsid w:val="00203E54"/>
    <w:rsid w:val="00204DE6"/>
    <w:rsid w:val="00205196"/>
    <w:rsid w:val="00205431"/>
    <w:rsid w:val="00205C48"/>
    <w:rsid w:val="0020726B"/>
    <w:rsid w:val="00212869"/>
    <w:rsid w:val="002136AF"/>
    <w:rsid w:val="002139FE"/>
    <w:rsid w:val="00214C04"/>
    <w:rsid w:val="00215E9D"/>
    <w:rsid w:val="002162D7"/>
    <w:rsid w:val="00216ED9"/>
    <w:rsid w:val="00216F1C"/>
    <w:rsid w:val="002179EF"/>
    <w:rsid w:val="00217D91"/>
    <w:rsid w:val="0022193F"/>
    <w:rsid w:val="00221A47"/>
    <w:rsid w:val="0022221D"/>
    <w:rsid w:val="0022243D"/>
    <w:rsid w:val="00222763"/>
    <w:rsid w:val="00222CA7"/>
    <w:rsid w:val="00223365"/>
    <w:rsid w:val="002257AE"/>
    <w:rsid w:val="00225F1F"/>
    <w:rsid w:val="00226AD5"/>
    <w:rsid w:val="00226FF6"/>
    <w:rsid w:val="00230D0F"/>
    <w:rsid w:val="00230D15"/>
    <w:rsid w:val="002314D1"/>
    <w:rsid w:val="002319DE"/>
    <w:rsid w:val="00232B2C"/>
    <w:rsid w:val="00234BC7"/>
    <w:rsid w:val="00234C2A"/>
    <w:rsid w:val="002361C5"/>
    <w:rsid w:val="0023681C"/>
    <w:rsid w:val="00236D73"/>
    <w:rsid w:val="002370D3"/>
    <w:rsid w:val="00237A76"/>
    <w:rsid w:val="00237E4B"/>
    <w:rsid w:val="0024082C"/>
    <w:rsid w:val="00240BB7"/>
    <w:rsid w:val="00243019"/>
    <w:rsid w:val="0024408C"/>
    <w:rsid w:val="0024494D"/>
    <w:rsid w:val="00244BD8"/>
    <w:rsid w:val="00245092"/>
    <w:rsid w:val="00246868"/>
    <w:rsid w:val="00247CF6"/>
    <w:rsid w:val="00250853"/>
    <w:rsid w:val="00250E02"/>
    <w:rsid w:val="002527B9"/>
    <w:rsid w:val="00253082"/>
    <w:rsid w:val="002540AE"/>
    <w:rsid w:val="00255DD5"/>
    <w:rsid w:val="0025603C"/>
    <w:rsid w:val="002563CD"/>
    <w:rsid w:val="00256830"/>
    <w:rsid w:val="0025693A"/>
    <w:rsid w:val="0025730B"/>
    <w:rsid w:val="002575AC"/>
    <w:rsid w:val="0026131A"/>
    <w:rsid w:val="00261614"/>
    <w:rsid w:val="00261F68"/>
    <w:rsid w:val="002620D0"/>
    <w:rsid w:val="002620D2"/>
    <w:rsid w:val="002639D7"/>
    <w:rsid w:val="002645F3"/>
    <w:rsid w:val="00264752"/>
    <w:rsid w:val="0026551D"/>
    <w:rsid w:val="00265B34"/>
    <w:rsid w:val="00266253"/>
    <w:rsid w:val="00267D0C"/>
    <w:rsid w:val="00267FFA"/>
    <w:rsid w:val="00270225"/>
    <w:rsid w:val="0027045F"/>
    <w:rsid w:val="002706DE"/>
    <w:rsid w:val="002713BD"/>
    <w:rsid w:val="002714AE"/>
    <w:rsid w:val="0027231C"/>
    <w:rsid w:val="002726C8"/>
    <w:rsid w:val="00272766"/>
    <w:rsid w:val="002731D0"/>
    <w:rsid w:val="002733FB"/>
    <w:rsid w:val="00273A68"/>
    <w:rsid w:val="0027486F"/>
    <w:rsid w:val="00274D6E"/>
    <w:rsid w:val="00274FEE"/>
    <w:rsid w:val="00276C47"/>
    <w:rsid w:val="00276D63"/>
    <w:rsid w:val="002775BD"/>
    <w:rsid w:val="002779B3"/>
    <w:rsid w:val="00280169"/>
    <w:rsid w:val="002805C4"/>
    <w:rsid w:val="0028084C"/>
    <w:rsid w:val="0028288C"/>
    <w:rsid w:val="00282EB5"/>
    <w:rsid w:val="00283C5E"/>
    <w:rsid w:val="00283E3A"/>
    <w:rsid w:val="0028467B"/>
    <w:rsid w:val="00284863"/>
    <w:rsid w:val="00284E68"/>
    <w:rsid w:val="00285552"/>
    <w:rsid w:val="00287431"/>
    <w:rsid w:val="002908D8"/>
    <w:rsid w:val="002913CC"/>
    <w:rsid w:val="0029243E"/>
    <w:rsid w:val="002926C5"/>
    <w:rsid w:val="002929CD"/>
    <w:rsid w:val="00293298"/>
    <w:rsid w:val="00293B50"/>
    <w:rsid w:val="00295348"/>
    <w:rsid w:val="0029588B"/>
    <w:rsid w:val="002967F7"/>
    <w:rsid w:val="002972F3"/>
    <w:rsid w:val="002979F6"/>
    <w:rsid w:val="00297C7C"/>
    <w:rsid w:val="002A0666"/>
    <w:rsid w:val="002A1324"/>
    <w:rsid w:val="002A1618"/>
    <w:rsid w:val="002A1810"/>
    <w:rsid w:val="002A1848"/>
    <w:rsid w:val="002A1BC0"/>
    <w:rsid w:val="002A1CC7"/>
    <w:rsid w:val="002A2089"/>
    <w:rsid w:val="002A398F"/>
    <w:rsid w:val="002A3BD9"/>
    <w:rsid w:val="002A468C"/>
    <w:rsid w:val="002A4826"/>
    <w:rsid w:val="002A48A5"/>
    <w:rsid w:val="002A5F5C"/>
    <w:rsid w:val="002A62D1"/>
    <w:rsid w:val="002A7209"/>
    <w:rsid w:val="002A722B"/>
    <w:rsid w:val="002B00E9"/>
    <w:rsid w:val="002B1ADA"/>
    <w:rsid w:val="002B1BA1"/>
    <w:rsid w:val="002B256A"/>
    <w:rsid w:val="002B2D4F"/>
    <w:rsid w:val="002B3C25"/>
    <w:rsid w:val="002B4479"/>
    <w:rsid w:val="002B47ED"/>
    <w:rsid w:val="002B4F4A"/>
    <w:rsid w:val="002B6DD5"/>
    <w:rsid w:val="002B7116"/>
    <w:rsid w:val="002B75A3"/>
    <w:rsid w:val="002B75B0"/>
    <w:rsid w:val="002B7997"/>
    <w:rsid w:val="002B79B7"/>
    <w:rsid w:val="002C2FBB"/>
    <w:rsid w:val="002C63E5"/>
    <w:rsid w:val="002C783E"/>
    <w:rsid w:val="002C7A4B"/>
    <w:rsid w:val="002D1627"/>
    <w:rsid w:val="002D21A2"/>
    <w:rsid w:val="002D2E2D"/>
    <w:rsid w:val="002D3B6B"/>
    <w:rsid w:val="002D4A97"/>
    <w:rsid w:val="002D5837"/>
    <w:rsid w:val="002D5A7A"/>
    <w:rsid w:val="002D64A8"/>
    <w:rsid w:val="002D6BE1"/>
    <w:rsid w:val="002D6CB4"/>
    <w:rsid w:val="002D74AC"/>
    <w:rsid w:val="002D7AA3"/>
    <w:rsid w:val="002E0B25"/>
    <w:rsid w:val="002E11E0"/>
    <w:rsid w:val="002E1884"/>
    <w:rsid w:val="002E1EB3"/>
    <w:rsid w:val="002E2E96"/>
    <w:rsid w:val="002E45A4"/>
    <w:rsid w:val="002E521D"/>
    <w:rsid w:val="002E6C0A"/>
    <w:rsid w:val="002E7046"/>
    <w:rsid w:val="002E73AE"/>
    <w:rsid w:val="002E7719"/>
    <w:rsid w:val="002E7FA0"/>
    <w:rsid w:val="002F17F5"/>
    <w:rsid w:val="002F2D8D"/>
    <w:rsid w:val="002F3B2B"/>
    <w:rsid w:val="002F4CA8"/>
    <w:rsid w:val="002F51F0"/>
    <w:rsid w:val="002F5CA0"/>
    <w:rsid w:val="003006BD"/>
    <w:rsid w:val="003007F0"/>
    <w:rsid w:val="00301A8E"/>
    <w:rsid w:val="003034CC"/>
    <w:rsid w:val="003040C1"/>
    <w:rsid w:val="00304539"/>
    <w:rsid w:val="00305148"/>
    <w:rsid w:val="0030596C"/>
    <w:rsid w:val="00305C33"/>
    <w:rsid w:val="003078DF"/>
    <w:rsid w:val="00310047"/>
    <w:rsid w:val="00310220"/>
    <w:rsid w:val="003103F0"/>
    <w:rsid w:val="00310D2D"/>
    <w:rsid w:val="00311ACA"/>
    <w:rsid w:val="00311C21"/>
    <w:rsid w:val="003136B5"/>
    <w:rsid w:val="00313780"/>
    <w:rsid w:val="003147C3"/>
    <w:rsid w:val="00314B1B"/>
    <w:rsid w:val="003153CD"/>
    <w:rsid w:val="0031597B"/>
    <w:rsid w:val="00315FE1"/>
    <w:rsid w:val="0031722C"/>
    <w:rsid w:val="00317C02"/>
    <w:rsid w:val="003206B8"/>
    <w:rsid w:val="003207AE"/>
    <w:rsid w:val="00324F60"/>
    <w:rsid w:val="00327CFB"/>
    <w:rsid w:val="00331FE5"/>
    <w:rsid w:val="0033238E"/>
    <w:rsid w:val="003328DD"/>
    <w:rsid w:val="0033305B"/>
    <w:rsid w:val="0033371A"/>
    <w:rsid w:val="00333765"/>
    <w:rsid w:val="0033416F"/>
    <w:rsid w:val="00336407"/>
    <w:rsid w:val="00336838"/>
    <w:rsid w:val="0033770A"/>
    <w:rsid w:val="00337B8F"/>
    <w:rsid w:val="00340318"/>
    <w:rsid w:val="00340357"/>
    <w:rsid w:val="003413BB"/>
    <w:rsid w:val="00341B9C"/>
    <w:rsid w:val="0034204F"/>
    <w:rsid w:val="0034314D"/>
    <w:rsid w:val="00344667"/>
    <w:rsid w:val="003455A5"/>
    <w:rsid w:val="00346B01"/>
    <w:rsid w:val="00346BA3"/>
    <w:rsid w:val="00346C33"/>
    <w:rsid w:val="00346D8A"/>
    <w:rsid w:val="00347B2A"/>
    <w:rsid w:val="00350AAC"/>
    <w:rsid w:val="00352804"/>
    <w:rsid w:val="00353AA0"/>
    <w:rsid w:val="00353D68"/>
    <w:rsid w:val="003543DD"/>
    <w:rsid w:val="0035541B"/>
    <w:rsid w:val="0035544D"/>
    <w:rsid w:val="003564D5"/>
    <w:rsid w:val="003576FA"/>
    <w:rsid w:val="0035772F"/>
    <w:rsid w:val="003603C5"/>
    <w:rsid w:val="00360447"/>
    <w:rsid w:val="00360928"/>
    <w:rsid w:val="00361A80"/>
    <w:rsid w:val="00361AF3"/>
    <w:rsid w:val="00361BA5"/>
    <w:rsid w:val="00361CEF"/>
    <w:rsid w:val="003633FB"/>
    <w:rsid w:val="0036370A"/>
    <w:rsid w:val="0036406B"/>
    <w:rsid w:val="00364661"/>
    <w:rsid w:val="00365570"/>
    <w:rsid w:val="00366351"/>
    <w:rsid w:val="00366A9F"/>
    <w:rsid w:val="00366B1E"/>
    <w:rsid w:val="003674F5"/>
    <w:rsid w:val="00367F27"/>
    <w:rsid w:val="00367F57"/>
    <w:rsid w:val="003728D1"/>
    <w:rsid w:val="00373125"/>
    <w:rsid w:val="00373925"/>
    <w:rsid w:val="00374336"/>
    <w:rsid w:val="00374660"/>
    <w:rsid w:val="00375220"/>
    <w:rsid w:val="00375656"/>
    <w:rsid w:val="0037607E"/>
    <w:rsid w:val="00376D4E"/>
    <w:rsid w:val="00376F32"/>
    <w:rsid w:val="003776E9"/>
    <w:rsid w:val="00377E65"/>
    <w:rsid w:val="00380780"/>
    <w:rsid w:val="00380862"/>
    <w:rsid w:val="00380BCD"/>
    <w:rsid w:val="00381B37"/>
    <w:rsid w:val="00381DE9"/>
    <w:rsid w:val="00385859"/>
    <w:rsid w:val="003866ED"/>
    <w:rsid w:val="003867FD"/>
    <w:rsid w:val="00386DA0"/>
    <w:rsid w:val="00386E1B"/>
    <w:rsid w:val="00387D5F"/>
    <w:rsid w:val="00387F65"/>
    <w:rsid w:val="00390B84"/>
    <w:rsid w:val="003912B0"/>
    <w:rsid w:val="003915F2"/>
    <w:rsid w:val="003918C8"/>
    <w:rsid w:val="00391A39"/>
    <w:rsid w:val="00392027"/>
    <w:rsid w:val="00392CEC"/>
    <w:rsid w:val="00392D81"/>
    <w:rsid w:val="003931E4"/>
    <w:rsid w:val="00393575"/>
    <w:rsid w:val="00394742"/>
    <w:rsid w:val="003949F8"/>
    <w:rsid w:val="00395364"/>
    <w:rsid w:val="003953C4"/>
    <w:rsid w:val="0039705B"/>
    <w:rsid w:val="003975E2"/>
    <w:rsid w:val="003A12EF"/>
    <w:rsid w:val="003A1720"/>
    <w:rsid w:val="003A191F"/>
    <w:rsid w:val="003A2390"/>
    <w:rsid w:val="003A3045"/>
    <w:rsid w:val="003A316F"/>
    <w:rsid w:val="003A3450"/>
    <w:rsid w:val="003A4127"/>
    <w:rsid w:val="003A4458"/>
    <w:rsid w:val="003A4F89"/>
    <w:rsid w:val="003A58A8"/>
    <w:rsid w:val="003A59F3"/>
    <w:rsid w:val="003A5D02"/>
    <w:rsid w:val="003B0E72"/>
    <w:rsid w:val="003B152F"/>
    <w:rsid w:val="003B1704"/>
    <w:rsid w:val="003B180E"/>
    <w:rsid w:val="003B26FF"/>
    <w:rsid w:val="003B3001"/>
    <w:rsid w:val="003B37A1"/>
    <w:rsid w:val="003B3915"/>
    <w:rsid w:val="003B3BA3"/>
    <w:rsid w:val="003B3D09"/>
    <w:rsid w:val="003B3E24"/>
    <w:rsid w:val="003B4098"/>
    <w:rsid w:val="003B598F"/>
    <w:rsid w:val="003B5C61"/>
    <w:rsid w:val="003B5DC5"/>
    <w:rsid w:val="003B6691"/>
    <w:rsid w:val="003B78F8"/>
    <w:rsid w:val="003C0DEA"/>
    <w:rsid w:val="003C1ADF"/>
    <w:rsid w:val="003C1D76"/>
    <w:rsid w:val="003C2681"/>
    <w:rsid w:val="003C2C6D"/>
    <w:rsid w:val="003C7658"/>
    <w:rsid w:val="003D1258"/>
    <w:rsid w:val="003D288F"/>
    <w:rsid w:val="003D2B83"/>
    <w:rsid w:val="003D2C2A"/>
    <w:rsid w:val="003D4184"/>
    <w:rsid w:val="003D4313"/>
    <w:rsid w:val="003D4325"/>
    <w:rsid w:val="003D61D7"/>
    <w:rsid w:val="003D61E8"/>
    <w:rsid w:val="003D63C9"/>
    <w:rsid w:val="003D661D"/>
    <w:rsid w:val="003D6D86"/>
    <w:rsid w:val="003D7321"/>
    <w:rsid w:val="003E0494"/>
    <w:rsid w:val="003E12F1"/>
    <w:rsid w:val="003E3458"/>
    <w:rsid w:val="003E395B"/>
    <w:rsid w:val="003E417F"/>
    <w:rsid w:val="003E4650"/>
    <w:rsid w:val="003E47DA"/>
    <w:rsid w:val="003E48AF"/>
    <w:rsid w:val="003E6A56"/>
    <w:rsid w:val="003E70B3"/>
    <w:rsid w:val="003F0D09"/>
    <w:rsid w:val="003F0E1C"/>
    <w:rsid w:val="003F1533"/>
    <w:rsid w:val="003F15ED"/>
    <w:rsid w:val="003F1D2D"/>
    <w:rsid w:val="003F1ED7"/>
    <w:rsid w:val="003F24B0"/>
    <w:rsid w:val="003F2796"/>
    <w:rsid w:val="003F3591"/>
    <w:rsid w:val="003F35D7"/>
    <w:rsid w:val="003F381E"/>
    <w:rsid w:val="003F3C07"/>
    <w:rsid w:val="003F3C73"/>
    <w:rsid w:val="003F415E"/>
    <w:rsid w:val="003F45CF"/>
    <w:rsid w:val="003F45FC"/>
    <w:rsid w:val="003F4C18"/>
    <w:rsid w:val="003F5633"/>
    <w:rsid w:val="003F5D4D"/>
    <w:rsid w:val="003F5EC7"/>
    <w:rsid w:val="003F62A4"/>
    <w:rsid w:val="003F6471"/>
    <w:rsid w:val="003F69D8"/>
    <w:rsid w:val="003F7449"/>
    <w:rsid w:val="00400C63"/>
    <w:rsid w:val="00400D2A"/>
    <w:rsid w:val="00401F46"/>
    <w:rsid w:val="00401F7B"/>
    <w:rsid w:val="004025C1"/>
    <w:rsid w:val="004038CC"/>
    <w:rsid w:val="00403998"/>
    <w:rsid w:val="00403F7A"/>
    <w:rsid w:val="00404A38"/>
    <w:rsid w:val="00404C41"/>
    <w:rsid w:val="00405022"/>
    <w:rsid w:val="00405722"/>
    <w:rsid w:val="00405D07"/>
    <w:rsid w:val="00406461"/>
    <w:rsid w:val="00406A49"/>
    <w:rsid w:val="004072BA"/>
    <w:rsid w:val="004075D7"/>
    <w:rsid w:val="004076BC"/>
    <w:rsid w:val="00407772"/>
    <w:rsid w:val="0041013C"/>
    <w:rsid w:val="00410358"/>
    <w:rsid w:val="00411670"/>
    <w:rsid w:val="0041185F"/>
    <w:rsid w:val="00411AE6"/>
    <w:rsid w:val="004122B7"/>
    <w:rsid w:val="00412568"/>
    <w:rsid w:val="00414DF6"/>
    <w:rsid w:val="0041507F"/>
    <w:rsid w:val="004150AA"/>
    <w:rsid w:val="0041577A"/>
    <w:rsid w:val="00415D2C"/>
    <w:rsid w:val="00416616"/>
    <w:rsid w:val="00417770"/>
    <w:rsid w:val="00417E33"/>
    <w:rsid w:val="00420293"/>
    <w:rsid w:val="00421B4B"/>
    <w:rsid w:val="004223F9"/>
    <w:rsid w:val="00422442"/>
    <w:rsid w:val="00422630"/>
    <w:rsid w:val="00422F27"/>
    <w:rsid w:val="00423C3C"/>
    <w:rsid w:val="00424174"/>
    <w:rsid w:val="00424179"/>
    <w:rsid w:val="00424A15"/>
    <w:rsid w:val="004255C7"/>
    <w:rsid w:val="00425C4D"/>
    <w:rsid w:val="0042649A"/>
    <w:rsid w:val="0042678D"/>
    <w:rsid w:val="004271FA"/>
    <w:rsid w:val="00427267"/>
    <w:rsid w:val="00427B58"/>
    <w:rsid w:val="00430A06"/>
    <w:rsid w:val="00431F93"/>
    <w:rsid w:val="0043261B"/>
    <w:rsid w:val="004337B2"/>
    <w:rsid w:val="00433890"/>
    <w:rsid w:val="00433D7F"/>
    <w:rsid w:val="00435193"/>
    <w:rsid w:val="0043547B"/>
    <w:rsid w:val="004357F4"/>
    <w:rsid w:val="00435A62"/>
    <w:rsid w:val="00436547"/>
    <w:rsid w:val="00436F5E"/>
    <w:rsid w:val="0043782C"/>
    <w:rsid w:val="00437C9D"/>
    <w:rsid w:val="00437CB9"/>
    <w:rsid w:val="004408A3"/>
    <w:rsid w:val="00440965"/>
    <w:rsid w:val="00441F93"/>
    <w:rsid w:val="00442921"/>
    <w:rsid w:val="00442C35"/>
    <w:rsid w:val="004430DA"/>
    <w:rsid w:val="0044416C"/>
    <w:rsid w:val="004443D5"/>
    <w:rsid w:val="004443FE"/>
    <w:rsid w:val="004444F6"/>
    <w:rsid w:val="00444CF7"/>
    <w:rsid w:val="00445CD1"/>
    <w:rsid w:val="004460AD"/>
    <w:rsid w:val="00446505"/>
    <w:rsid w:val="0044707A"/>
    <w:rsid w:val="00447417"/>
    <w:rsid w:val="00447B29"/>
    <w:rsid w:val="00447F00"/>
    <w:rsid w:val="00450952"/>
    <w:rsid w:val="00450AC1"/>
    <w:rsid w:val="00450E83"/>
    <w:rsid w:val="004510E7"/>
    <w:rsid w:val="004521DC"/>
    <w:rsid w:val="00452614"/>
    <w:rsid w:val="0045294E"/>
    <w:rsid w:val="00453252"/>
    <w:rsid w:val="00453BB5"/>
    <w:rsid w:val="00453DDC"/>
    <w:rsid w:val="00454049"/>
    <w:rsid w:val="00454567"/>
    <w:rsid w:val="0045510C"/>
    <w:rsid w:val="00455E69"/>
    <w:rsid w:val="00456371"/>
    <w:rsid w:val="004573B9"/>
    <w:rsid w:val="00457448"/>
    <w:rsid w:val="0045796B"/>
    <w:rsid w:val="00457AA4"/>
    <w:rsid w:val="00463223"/>
    <w:rsid w:val="004653F7"/>
    <w:rsid w:val="00465E4B"/>
    <w:rsid w:val="004661B0"/>
    <w:rsid w:val="0046659D"/>
    <w:rsid w:val="00466725"/>
    <w:rsid w:val="00466C38"/>
    <w:rsid w:val="00467969"/>
    <w:rsid w:val="00467F55"/>
    <w:rsid w:val="004701A7"/>
    <w:rsid w:val="00470A2F"/>
    <w:rsid w:val="00470BE7"/>
    <w:rsid w:val="0047177E"/>
    <w:rsid w:val="00472A39"/>
    <w:rsid w:val="00473EDA"/>
    <w:rsid w:val="004741F7"/>
    <w:rsid w:val="004744E7"/>
    <w:rsid w:val="00474514"/>
    <w:rsid w:val="00474D9D"/>
    <w:rsid w:val="004752E5"/>
    <w:rsid w:val="0047577D"/>
    <w:rsid w:val="004768E7"/>
    <w:rsid w:val="00476D0F"/>
    <w:rsid w:val="0047749C"/>
    <w:rsid w:val="00480C88"/>
    <w:rsid w:val="00481A17"/>
    <w:rsid w:val="00481B58"/>
    <w:rsid w:val="00481FE0"/>
    <w:rsid w:val="0048215A"/>
    <w:rsid w:val="00482E1C"/>
    <w:rsid w:val="00482EF3"/>
    <w:rsid w:val="004839C5"/>
    <w:rsid w:val="00483D41"/>
    <w:rsid w:val="0048422F"/>
    <w:rsid w:val="00485A72"/>
    <w:rsid w:val="0048640E"/>
    <w:rsid w:val="00486E58"/>
    <w:rsid w:val="00487EFC"/>
    <w:rsid w:val="00490525"/>
    <w:rsid w:val="004908A0"/>
    <w:rsid w:val="00490EBB"/>
    <w:rsid w:val="00491612"/>
    <w:rsid w:val="004917EB"/>
    <w:rsid w:val="00491A18"/>
    <w:rsid w:val="00492B5E"/>
    <w:rsid w:val="00493131"/>
    <w:rsid w:val="00493DDE"/>
    <w:rsid w:val="00494325"/>
    <w:rsid w:val="004943C6"/>
    <w:rsid w:val="004950F2"/>
    <w:rsid w:val="00495D28"/>
    <w:rsid w:val="00495DC3"/>
    <w:rsid w:val="004967D1"/>
    <w:rsid w:val="004973D9"/>
    <w:rsid w:val="004A008E"/>
    <w:rsid w:val="004A0233"/>
    <w:rsid w:val="004A110F"/>
    <w:rsid w:val="004A1DA3"/>
    <w:rsid w:val="004A2202"/>
    <w:rsid w:val="004A2A41"/>
    <w:rsid w:val="004A2ED0"/>
    <w:rsid w:val="004A2F37"/>
    <w:rsid w:val="004A3AF0"/>
    <w:rsid w:val="004A420D"/>
    <w:rsid w:val="004A4878"/>
    <w:rsid w:val="004A4891"/>
    <w:rsid w:val="004A670E"/>
    <w:rsid w:val="004A6E98"/>
    <w:rsid w:val="004A731D"/>
    <w:rsid w:val="004A7EE0"/>
    <w:rsid w:val="004B0139"/>
    <w:rsid w:val="004B12A6"/>
    <w:rsid w:val="004B2040"/>
    <w:rsid w:val="004B2628"/>
    <w:rsid w:val="004B3256"/>
    <w:rsid w:val="004B3D79"/>
    <w:rsid w:val="004B43B9"/>
    <w:rsid w:val="004B4931"/>
    <w:rsid w:val="004B4A11"/>
    <w:rsid w:val="004B4EFD"/>
    <w:rsid w:val="004B5806"/>
    <w:rsid w:val="004B593F"/>
    <w:rsid w:val="004B658F"/>
    <w:rsid w:val="004B6A39"/>
    <w:rsid w:val="004B7A2C"/>
    <w:rsid w:val="004C004A"/>
    <w:rsid w:val="004C07BC"/>
    <w:rsid w:val="004C0AC5"/>
    <w:rsid w:val="004C0D3D"/>
    <w:rsid w:val="004C0EF9"/>
    <w:rsid w:val="004C14B1"/>
    <w:rsid w:val="004C2ED3"/>
    <w:rsid w:val="004C6429"/>
    <w:rsid w:val="004C6C3E"/>
    <w:rsid w:val="004C7B36"/>
    <w:rsid w:val="004D0058"/>
    <w:rsid w:val="004D0381"/>
    <w:rsid w:val="004D0501"/>
    <w:rsid w:val="004D0B2E"/>
    <w:rsid w:val="004D1012"/>
    <w:rsid w:val="004D2C9A"/>
    <w:rsid w:val="004D3A58"/>
    <w:rsid w:val="004D4B54"/>
    <w:rsid w:val="004D4E87"/>
    <w:rsid w:val="004D77F5"/>
    <w:rsid w:val="004D7DB0"/>
    <w:rsid w:val="004D7F41"/>
    <w:rsid w:val="004E0136"/>
    <w:rsid w:val="004E0596"/>
    <w:rsid w:val="004E0B5D"/>
    <w:rsid w:val="004E0E0D"/>
    <w:rsid w:val="004E1218"/>
    <w:rsid w:val="004E13A5"/>
    <w:rsid w:val="004E1B38"/>
    <w:rsid w:val="004E2434"/>
    <w:rsid w:val="004E2ADC"/>
    <w:rsid w:val="004E36FC"/>
    <w:rsid w:val="004E3A83"/>
    <w:rsid w:val="004E3F46"/>
    <w:rsid w:val="004E44AC"/>
    <w:rsid w:val="004E554C"/>
    <w:rsid w:val="004E5775"/>
    <w:rsid w:val="004F0579"/>
    <w:rsid w:val="004F0F7B"/>
    <w:rsid w:val="004F1A53"/>
    <w:rsid w:val="004F240C"/>
    <w:rsid w:val="004F263D"/>
    <w:rsid w:val="004F2BED"/>
    <w:rsid w:val="004F37F8"/>
    <w:rsid w:val="004F43B0"/>
    <w:rsid w:val="004F46E5"/>
    <w:rsid w:val="004F4747"/>
    <w:rsid w:val="004F5765"/>
    <w:rsid w:val="004F6610"/>
    <w:rsid w:val="004F750E"/>
    <w:rsid w:val="004F798A"/>
    <w:rsid w:val="0050070B"/>
    <w:rsid w:val="00501984"/>
    <w:rsid w:val="0050235E"/>
    <w:rsid w:val="005034AD"/>
    <w:rsid w:val="0050364A"/>
    <w:rsid w:val="00503D67"/>
    <w:rsid w:val="00504A82"/>
    <w:rsid w:val="00504B3A"/>
    <w:rsid w:val="0050612E"/>
    <w:rsid w:val="005064FD"/>
    <w:rsid w:val="00506907"/>
    <w:rsid w:val="0050753F"/>
    <w:rsid w:val="00510B47"/>
    <w:rsid w:val="005121DC"/>
    <w:rsid w:val="00513FFC"/>
    <w:rsid w:val="005150E6"/>
    <w:rsid w:val="005154AA"/>
    <w:rsid w:val="00517096"/>
    <w:rsid w:val="00521121"/>
    <w:rsid w:val="005211A1"/>
    <w:rsid w:val="0052134A"/>
    <w:rsid w:val="005237BF"/>
    <w:rsid w:val="00523E4A"/>
    <w:rsid w:val="00524049"/>
    <w:rsid w:val="00524885"/>
    <w:rsid w:val="00524C3C"/>
    <w:rsid w:val="0052543B"/>
    <w:rsid w:val="005268DA"/>
    <w:rsid w:val="00527729"/>
    <w:rsid w:val="00531C2F"/>
    <w:rsid w:val="005321CF"/>
    <w:rsid w:val="00533AAF"/>
    <w:rsid w:val="0053433F"/>
    <w:rsid w:val="00534E38"/>
    <w:rsid w:val="00535AA5"/>
    <w:rsid w:val="00535B8F"/>
    <w:rsid w:val="00535D24"/>
    <w:rsid w:val="00537808"/>
    <w:rsid w:val="00540AA6"/>
    <w:rsid w:val="005422F8"/>
    <w:rsid w:val="00542C27"/>
    <w:rsid w:val="00542D0C"/>
    <w:rsid w:val="005442CB"/>
    <w:rsid w:val="00544A4B"/>
    <w:rsid w:val="00544ED1"/>
    <w:rsid w:val="005454DC"/>
    <w:rsid w:val="00545DF7"/>
    <w:rsid w:val="00550AC6"/>
    <w:rsid w:val="00550B17"/>
    <w:rsid w:val="00552A9A"/>
    <w:rsid w:val="005532DA"/>
    <w:rsid w:val="00553969"/>
    <w:rsid w:val="00553A8A"/>
    <w:rsid w:val="00554042"/>
    <w:rsid w:val="005541A2"/>
    <w:rsid w:val="00556327"/>
    <w:rsid w:val="00557153"/>
    <w:rsid w:val="0055774D"/>
    <w:rsid w:val="00557EE4"/>
    <w:rsid w:val="00557FF5"/>
    <w:rsid w:val="00560946"/>
    <w:rsid w:val="00560B59"/>
    <w:rsid w:val="005615C3"/>
    <w:rsid w:val="00561FE8"/>
    <w:rsid w:val="00562603"/>
    <w:rsid w:val="005631DE"/>
    <w:rsid w:val="00565645"/>
    <w:rsid w:val="005660DA"/>
    <w:rsid w:val="005660F1"/>
    <w:rsid w:val="00566650"/>
    <w:rsid w:val="0057024B"/>
    <w:rsid w:val="00570AF1"/>
    <w:rsid w:val="00570AF6"/>
    <w:rsid w:val="00571E63"/>
    <w:rsid w:val="00573266"/>
    <w:rsid w:val="00573B68"/>
    <w:rsid w:val="00573EA3"/>
    <w:rsid w:val="0057446D"/>
    <w:rsid w:val="00574BA1"/>
    <w:rsid w:val="00574BB5"/>
    <w:rsid w:val="00575731"/>
    <w:rsid w:val="005767DF"/>
    <w:rsid w:val="00576E09"/>
    <w:rsid w:val="0058021E"/>
    <w:rsid w:val="005806E7"/>
    <w:rsid w:val="0058120A"/>
    <w:rsid w:val="0058144D"/>
    <w:rsid w:val="00583DDF"/>
    <w:rsid w:val="00584A70"/>
    <w:rsid w:val="00584AE5"/>
    <w:rsid w:val="0058587C"/>
    <w:rsid w:val="00586739"/>
    <w:rsid w:val="0058677C"/>
    <w:rsid w:val="005869C4"/>
    <w:rsid w:val="00586E53"/>
    <w:rsid w:val="00587E80"/>
    <w:rsid w:val="005903FD"/>
    <w:rsid w:val="0059091B"/>
    <w:rsid w:val="00590AB8"/>
    <w:rsid w:val="00590ADF"/>
    <w:rsid w:val="00590BC8"/>
    <w:rsid w:val="00591DF1"/>
    <w:rsid w:val="0059386E"/>
    <w:rsid w:val="00593998"/>
    <w:rsid w:val="00594790"/>
    <w:rsid w:val="0059487C"/>
    <w:rsid w:val="005954CD"/>
    <w:rsid w:val="00595D41"/>
    <w:rsid w:val="005967A4"/>
    <w:rsid w:val="00596879"/>
    <w:rsid w:val="005969FA"/>
    <w:rsid w:val="00597422"/>
    <w:rsid w:val="00597555"/>
    <w:rsid w:val="005A078F"/>
    <w:rsid w:val="005A0B4F"/>
    <w:rsid w:val="005A0B76"/>
    <w:rsid w:val="005A1900"/>
    <w:rsid w:val="005A1A02"/>
    <w:rsid w:val="005A325D"/>
    <w:rsid w:val="005A3518"/>
    <w:rsid w:val="005A5197"/>
    <w:rsid w:val="005A5D15"/>
    <w:rsid w:val="005A666E"/>
    <w:rsid w:val="005A677A"/>
    <w:rsid w:val="005A6D11"/>
    <w:rsid w:val="005B052D"/>
    <w:rsid w:val="005B1B2D"/>
    <w:rsid w:val="005B22B6"/>
    <w:rsid w:val="005B243A"/>
    <w:rsid w:val="005B2D12"/>
    <w:rsid w:val="005B3F04"/>
    <w:rsid w:val="005B3FDA"/>
    <w:rsid w:val="005B4A77"/>
    <w:rsid w:val="005B62C6"/>
    <w:rsid w:val="005B6B76"/>
    <w:rsid w:val="005B6E6D"/>
    <w:rsid w:val="005B7146"/>
    <w:rsid w:val="005B73FD"/>
    <w:rsid w:val="005C0B8A"/>
    <w:rsid w:val="005C0D63"/>
    <w:rsid w:val="005C365E"/>
    <w:rsid w:val="005C5082"/>
    <w:rsid w:val="005C6415"/>
    <w:rsid w:val="005C687D"/>
    <w:rsid w:val="005C6D70"/>
    <w:rsid w:val="005C7F83"/>
    <w:rsid w:val="005C7F8A"/>
    <w:rsid w:val="005D0D7B"/>
    <w:rsid w:val="005D0EBD"/>
    <w:rsid w:val="005D1692"/>
    <w:rsid w:val="005D19F3"/>
    <w:rsid w:val="005D3C6B"/>
    <w:rsid w:val="005D3EE0"/>
    <w:rsid w:val="005D4076"/>
    <w:rsid w:val="005D60D1"/>
    <w:rsid w:val="005D7B94"/>
    <w:rsid w:val="005E005B"/>
    <w:rsid w:val="005E04EC"/>
    <w:rsid w:val="005E06A8"/>
    <w:rsid w:val="005E0E7F"/>
    <w:rsid w:val="005E3EBB"/>
    <w:rsid w:val="005E41BA"/>
    <w:rsid w:val="005E473C"/>
    <w:rsid w:val="005E4787"/>
    <w:rsid w:val="005E4A27"/>
    <w:rsid w:val="005E5A37"/>
    <w:rsid w:val="005E5F33"/>
    <w:rsid w:val="005E6154"/>
    <w:rsid w:val="005E6BB1"/>
    <w:rsid w:val="005E7058"/>
    <w:rsid w:val="005E76B4"/>
    <w:rsid w:val="005F007F"/>
    <w:rsid w:val="005F0D99"/>
    <w:rsid w:val="005F294A"/>
    <w:rsid w:val="005F2F24"/>
    <w:rsid w:val="005F2F64"/>
    <w:rsid w:val="005F3169"/>
    <w:rsid w:val="005F3227"/>
    <w:rsid w:val="005F33CA"/>
    <w:rsid w:val="005F3B7D"/>
    <w:rsid w:val="005F43DA"/>
    <w:rsid w:val="005F47B3"/>
    <w:rsid w:val="005F50A7"/>
    <w:rsid w:val="005F5492"/>
    <w:rsid w:val="005F5581"/>
    <w:rsid w:val="005F5915"/>
    <w:rsid w:val="005F61E2"/>
    <w:rsid w:val="005F6518"/>
    <w:rsid w:val="005F6878"/>
    <w:rsid w:val="005F6AC4"/>
    <w:rsid w:val="005F7866"/>
    <w:rsid w:val="006001B8"/>
    <w:rsid w:val="006008C4"/>
    <w:rsid w:val="00600919"/>
    <w:rsid w:val="00601B2D"/>
    <w:rsid w:val="00602208"/>
    <w:rsid w:val="00602E90"/>
    <w:rsid w:val="006046DF"/>
    <w:rsid w:val="006056C9"/>
    <w:rsid w:val="00606AF6"/>
    <w:rsid w:val="006075B9"/>
    <w:rsid w:val="0060770E"/>
    <w:rsid w:val="00610307"/>
    <w:rsid w:val="00610332"/>
    <w:rsid w:val="006103A9"/>
    <w:rsid w:val="00610EBA"/>
    <w:rsid w:val="006118F8"/>
    <w:rsid w:val="0061195F"/>
    <w:rsid w:val="00611D04"/>
    <w:rsid w:val="00611D14"/>
    <w:rsid w:val="00613DC1"/>
    <w:rsid w:val="00614D1E"/>
    <w:rsid w:val="006155D4"/>
    <w:rsid w:val="0061599D"/>
    <w:rsid w:val="006168E9"/>
    <w:rsid w:val="00616AEC"/>
    <w:rsid w:val="00617748"/>
    <w:rsid w:val="00617931"/>
    <w:rsid w:val="0062055A"/>
    <w:rsid w:val="0062080E"/>
    <w:rsid w:val="006221C2"/>
    <w:rsid w:val="00623F7A"/>
    <w:rsid w:val="006246F1"/>
    <w:rsid w:val="00624C2F"/>
    <w:rsid w:val="00625A54"/>
    <w:rsid w:val="00625C44"/>
    <w:rsid w:val="0062622F"/>
    <w:rsid w:val="0062740A"/>
    <w:rsid w:val="00627CBA"/>
    <w:rsid w:val="00630304"/>
    <w:rsid w:val="00631065"/>
    <w:rsid w:val="00631EBA"/>
    <w:rsid w:val="006320ED"/>
    <w:rsid w:val="006323EC"/>
    <w:rsid w:val="00632446"/>
    <w:rsid w:val="00632812"/>
    <w:rsid w:val="0063362D"/>
    <w:rsid w:val="00633853"/>
    <w:rsid w:val="00634BE1"/>
    <w:rsid w:val="00634DA8"/>
    <w:rsid w:val="00635549"/>
    <w:rsid w:val="006360B4"/>
    <w:rsid w:val="00636C89"/>
    <w:rsid w:val="00636CFA"/>
    <w:rsid w:val="00641125"/>
    <w:rsid w:val="0064148E"/>
    <w:rsid w:val="00642B61"/>
    <w:rsid w:val="00643190"/>
    <w:rsid w:val="00643901"/>
    <w:rsid w:val="0064414A"/>
    <w:rsid w:val="00644D67"/>
    <w:rsid w:val="006455C6"/>
    <w:rsid w:val="00646DB2"/>
    <w:rsid w:val="00646FC3"/>
    <w:rsid w:val="00647CAB"/>
    <w:rsid w:val="006518F5"/>
    <w:rsid w:val="00651B2B"/>
    <w:rsid w:val="006524F4"/>
    <w:rsid w:val="00653F13"/>
    <w:rsid w:val="006540C0"/>
    <w:rsid w:val="006544D2"/>
    <w:rsid w:val="0065460A"/>
    <w:rsid w:val="0065461F"/>
    <w:rsid w:val="00654D02"/>
    <w:rsid w:val="00654D39"/>
    <w:rsid w:val="00654F5D"/>
    <w:rsid w:val="00655142"/>
    <w:rsid w:val="00655263"/>
    <w:rsid w:val="0065568F"/>
    <w:rsid w:val="00655B42"/>
    <w:rsid w:val="00655B90"/>
    <w:rsid w:val="00655F3C"/>
    <w:rsid w:val="006560A4"/>
    <w:rsid w:val="006560CB"/>
    <w:rsid w:val="00656A68"/>
    <w:rsid w:val="00656BD9"/>
    <w:rsid w:val="00656DC3"/>
    <w:rsid w:val="00657104"/>
    <w:rsid w:val="0065713F"/>
    <w:rsid w:val="0066025B"/>
    <w:rsid w:val="0066075C"/>
    <w:rsid w:val="00660949"/>
    <w:rsid w:val="00661075"/>
    <w:rsid w:val="00662810"/>
    <w:rsid w:val="00662BDD"/>
    <w:rsid w:val="00662E10"/>
    <w:rsid w:val="006632EC"/>
    <w:rsid w:val="00663543"/>
    <w:rsid w:val="006636D0"/>
    <w:rsid w:val="00663BF7"/>
    <w:rsid w:val="006644DE"/>
    <w:rsid w:val="00664EE0"/>
    <w:rsid w:val="0066588F"/>
    <w:rsid w:val="006667E9"/>
    <w:rsid w:val="00666D71"/>
    <w:rsid w:val="00670118"/>
    <w:rsid w:val="006725B4"/>
    <w:rsid w:val="006734D4"/>
    <w:rsid w:val="006747D3"/>
    <w:rsid w:val="00674CFD"/>
    <w:rsid w:val="00674D3E"/>
    <w:rsid w:val="00674F54"/>
    <w:rsid w:val="00675E7A"/>
    <w:rsid w:val="00675EFD"/>
    <w:rsid w:val="00675F38"/>
    <w:rsid w:val="00676135"/>
    <w:rsid w:val="0067669B"/>
    <w:rsid w:val="00677583"/>
    <w:rsid w:val="0067775E"/>
    <w:rsid w:val="00680735"/>
    <w:rsid w:val="00681D08"/>
    <w:rsid w:val="00681EA0"/>
    <w:rsid w:val="0068209D"/>
    <w:rsid w:val="00682693"/>
    <w:rsid w:val="00682B7A"/>
    <w:rsid w:val="00682C93"/>
    <w:rsid w:val="00682E7F"/>
    <w:rsid w:val="0068304B"/>
    <w:rsid w:val="00683740"/>
    <w:rsid w:val="0068412A"/>
    <w:rsid w:val="006841CE"/>
    <w:rsid w:val="00684325"/>
    <w:rsid w:val="00684528"/>
    <w:rsid w:val="00685282"/>
    <w:rsid w:val="0068537B"/>
    <w:rsid w:val="00685F87"/>
    <w:rsid w:val="0068651F"/>
    <w:rsid w:val="0068672E"/>
    <w:rsid w:val="006870F9"/>
    <w:rsid w:val="006900DC"/>
    <w:rsid w:val="006903E4"/>
    <w:rsid w:val="00690E8E"/>
    <w:rsid w:val="00691454"/>
    <w:rsid w:val="006921D5"/>
    <w:rsid w:val="00692561"/>
    <w:rsid w:val="00692FE1"/>
    <w:rsid w:val="00694E5D"/>
    <w:rsid w:val="00694FD7"/>
    <w:rsid w:val="006959BF"/>
    <w:rsid w:val="006971D0"/>
    <w:rsid w:val="006A0249"/>
    <w:rsid w:val="006A0F63"/>
    <w:rsid w:val="006A10EE"/>
    <w:rsid w:val="006A1863"/>
    <w:rsid w:val="006A1D01"/>
    <w:rsid w:val="006A235A"/>
    <w:rsid w:val="006A2DCE"/>
    <w:rsid w:val="006A302A"/>
    <w:rsid w:val="006A325A"/>
    <w:rsid w:val="006A3681"/>
    <w:rsid w:val="006A3698"/>
    <w:rsid w:val="006A3E70"/>
    <w:rsid w:val="006A44A4"/>
    <w:rsid w:val="006A491D"/>
    <w:rsid w:val="006A494E"/>
    <w:rsid w:val="006A4AE3"/>
    <w:rsid w:val="006A5E0F"/>
    <w:rsid w:val="006A6240"/>
    <w:rsid w:val="006A65DF"/>
    <w:rsid w:val="006A6941"/>
    <w:rsid w:val="006B04D8"/>
    <w:rsid w:val="006B0573"/>
    <w:rsid w:val="006B15FE"/>
    <w:rsid w:val="006B1600"/>
    <w:rsid w:val="006B1D76"/>
    <w:rsid w:val="006B3389"/>
    <w:rsid w:val="006B3944"/>
    <w:rsid w:val="006B3E28"/>
    <w:rsid w:val="006B3E37"/>
    <w:rsid w:val="006B7D22"/>
    <w:rsid w:val="006B7DC9"/>
    <w:rsid w:val="006C04A1"/>
    <w:rsid w:val="006C0A6B"/>
    <w:rsid w:val="006C0F70"/>
    <w:rsid w:val="006C1946"/>
    <w:rsid w:val="006C2210"/>
    <w:rsid w:val="006C2677"/>
    <w:rsid w:val="006C2C0F"/>
    <w:rsid w:val="006C393E"/>
    <w:rsid w:val="006C3952"/>
    <w:rsid w:val="006C4185"/>
    <w:rsid w:val="006C4940"/>
    <w:rsid w:val="006C4B2A"/>
    <w:rsid w:val="006C5B57"/>
    <w:rsid w:val="006C63B8"/>
    <w:rsid w:val="006D037B"/>
    <w:rsid w:val="006D1F1E"/>
    <w:rsid w:val="006D225C"/>
    <w:rsid w:val="006D3576"/>
    <w:rsid w:val="006D37D0"/>
    <w:rsid w:val="006D3D75"/>
    <w:rsid w:val="006D5D29"/>
    <w:rsid w:val="006D5F3A"/>
    <w:rsid w:val="006D6F46"/>
    <w:rsid w:val="006E0431"/>
    <w:rsid w:val="006E048A"/>
    <w:rsid w:val="006E0974"/>
    <w:rsid w:val="006E155C"/>
    <w:rsid w:val="006E2020"/>
    <w:rsid w:val="006E2538"/>
    <w:rsid w:val="006E2AE7"/>
    <w:rsid w:val="006E2DB4"/>
    <w:rsid w:val="006E30D4"/>
    <w:rsid w:val="006E3DBB"/>
    <w:rsid w:val="006E403F"/>
    <w:rsid w:val="006E4E3A"/>
    <w:rsid w:val="006E50BB"/>
    <w:rsid w:val="006E6DE5"/>
    <w:rsid w:val="006E6E90"/>
    <w:rsid w:val="006E7B66"/>
    <w:rsid w:val="006F20EB"/>
    <w:rsid w:val="006F396C"/>
    <w:rsid w:val="006F3F4F"/>
    <w:rsid w:val="006F4A52"/>
    <w:rsid w:val="006F5879"/>
    <w:rsid w:val="006F5A2E"/>
    <w:rsid w:val="006F6AFF"/>
    <w:rsid w:val="006F7D4C"/>
    <w:rsid w:val="006F7D59"/>
    <w:rsid w:val="006F7ED2"/>
    <w:rsid w:val="00701578"/>
    <w:rsid w:val="007029AE"/>
    <w:rsid w:val="00702AAB"/>
    <w:rsid w:val="00702E37"/>
    <w:rsid w:val="00703398"/>
    <w:rsid w:val="00703A75"/>
    <w:rsid w:val="00704E7D"/>
    <w:rsid w:val="00704F18"/>
    <w:rsid w:val="00705423"/>
    <w:rsid w:val="00705D00"/>
    <w:rsid w:val="0070623C"/>
    <w:rsid w:val="00706B4C"/>
    <w:rsid w:val="00711370"/>
    <w:rsid w:val="00711400"/>
    <w:rsid w:val="00711E91"/>
    <w:rsid w:val="00711FBE"/>
    <w:rsid w:val="007127F5"/>
    <w:rsid w:val="00712F3A"/>
    <w:rsid w:val="00713C4B"/>
    <w:rsid w:val="007144DC"/>
    <w:rsid w:val="00714BB3"/>
    <w:rsid w:val="0071506E"/>
    <w:rsid w:val="0071528F"/>
    <w:rsid w:val="00715549"/>
    <w:rsid w:val="00715649"/>
    <w:rsid w:val="00716AB1"/>
    <w:rsid w:val="007170AB"/>
    <w:rsid w:val="007211E3"/>
    <w:rsid w:val="007235BF"/>
    <w:rsid w:val="00723862"/>
    <w:rsid w:val="0072388D"/>
    <w:rsid w:val="00723972"/>
    <w:rsid w:val="00724FD0"/>
    <w:rsid w:val="0072596D"/>
    <w:rsid w:val="00725FB8"/>
    <w:rsid w:val="00726148"/>
    <w:rsid w:val="007267B1"/>
    <w:rsid w:val="00727C3B"/>
    <w:rsid w:val="007302D9"/>
    <w:rsid w:val="007312A0"/>
    <w:rsid w:val="00732656"/>
    <w:rsid w:val="007335E6"/>
    <w:rsid w:val="007336B0"/>
    <w:rsid w:val="00734344"/>
    <w:rsid w:val="00734CB3"/>
    <w:rsid w:val="007350BC"/>
    <w:rsid w:val="00735145"/>
    <w:rsid w:val="007358E5"/>
    <w:rsid w:val="00735E1C"/>
    <w:rsid w:val="00736C0B"/>
    <w:rsid w:val="00736C5A"/>
    <w:rsid w:val="00737332"/>
    <w:rsid w:val="00737FB7"/>
    <w:rsid w:val="00740086"/>
    <w:rsid w:val="00740BFA"/>
    <w:rsid w:val="007412FF"/>
    <w:rsid w:val="00741BBB"/>
    <w:rsid w:val="00741DFB"/>
    <w:rsid w:val="007438E2"/>
    <w:rsid w:val="0074420C"/>
    <w:rsid w:val="00745923"/>
    <w:rsid w:val="00745BED"/>
    <w:rsid w:val="00745F23"/>
    <w:rsid w:val="00746473"/>
    <w:rsid w:val="00746BE4"/>
    <w:rsid w:val="00746C32"/>
    <w:rsid w:val="00747D1B"/>
    <w:rsid w:val="00750055"/>
    <w:rsid w:val="0075043D"/>
    <w:rsid w:val="007509F8"/>
    <w:rsid w:val="00750D55"/>
    <w:rsid w:val="007517DD"/>
    <w:rsid w:val="00751AF5"/>
    <w:rsid w:val="00751B46"/>
    <w:rsid w:val="00751E3D"/>
    <w:rsid w:val="007522DD"/>
    <w:rsid w:val="007539DC"/>
    <w:rsid w:val="00753BEC"/>
    <w:rsid w:val="00753FE5"/>
    <w:rsid w:val="007545A5"/>
    <w:rsid w:val="007548C1"/>
    <w:rsid w:val="0075552A"/>
    <w:rsid w:val="00755E0F"/>
    <w:rsid w:val="00756BF1"/>
    <w:rsid w:val="00756E1B"/>
    <w:rsid w:val="0075753D"/>
    <w:rsid w:val="007575A1"/>
    <w:rsid w:val="00757D1B"/>
    <w:rsid w:val="00760DA2"/>
    <w:rsid w:val="00760F19"/>
    <w:rsid w:val="007615B9"/>
    <w:rsid w:val="007618F1"/>
    <w:rsid w:val="007621A6"/>
    <w:rsid w:val="00763155"/>
    <w:rsid w:val="00763E44"/>
    <w:rsid w:val="00764582"/>
    <w:rsid w:val="007655AB"/>
    <w:rsid w:val="00770516"/>
    <w:rsid w:val="007706FB"/>
    <w:rsid w:val="00770AA5"/>
    <w:rsid w:val="00771949"/>
    <w:rsid w:val="00772159"/>
    <w:rsid w:val="00772BF8"/>
    <w:rsid w:val="00773429"/>
    <w:rsid w:val="00774321"/>
    <w:rsid w:val="00774C72"/>
    <w:rsid w:val="00775F49"/>
    <w:rsid w:val="00776B59"/>
    <w:rsid w:val="00777846"/>
    <w:rsid w:val="00777D60"/>
    <w:rsid w:val="0078050D"/>
    <w:rsid w:val="0078116B"/>
    <w:rsid w:val="00781226"/>
    <w:rsid w:val="007813A9"/>
    <w:rsid w:val="0078200F"/>
    <w:rsid w:val="0078348F"/>
    <w:rsid w:val="007834C5"/>
    <w:rsid w:val="00783FD6"/>
    <w:rsid w:val="0078401F"/>
    <w:rsid w:val="0078445E"/>
    <w:rsid w:val="007853BB"/>
    <w:rsid w:val="00785A65"/>
    <w:rsid w:val="00785AAF"/>
    <w:rsid w:val="00786CC7"/>
    <w:rsid w:val="007878FD"/>
    <w:rsid w:val="00787A63"/>
    <w:rsid w:val="00787D3F"/>
    <w:rsid w:val="00792D13"/>
    <w:rsid w:val="00793C1E"/>
    <w:rsid w:val="00793DD4"/>
    <w:rsid w:val="007944A1"/>
    <w:rsid w:val="00795035"/>
    <w:rsid w:val="007956B4"/>
    <w:rsid w:val="00797616"/>
    <w:rsid w:val="00797D42"/>
    <w:rsid w:val="007A014D"/>
    <w:rsid w:val="007A0688"/>
    <w:rsid w:val="007A1095"/>
    <w:rsid w:val="007A1C08"/>
    <w:rsid w:val="007A260A"/>
    <w:rsid w:val="007A269B"/>
    <w:rsid w:val="007A3450"/>
    <w:rsid w:val="007A4F3B"/>
    <w:rsid w:val="007A52F2"/>
    <w:rsid w:val="007A5C6B"/>
    <w:rsid w:val="007A64EE"/>
    <w:rsid w:val="007A70FA"/>
    <w:rsid w:val="007A7B08"/>
    <w:rsid w:val="007B0DB3"/>
    <w:rsid w:val="007B0F41"/>
    <w:rsid w:val="007B1663"/>
    <w:rsid w:val="007B1E5C"/>
    <w:rsid w:val="007B1F84"/>
    <w:rsid w:val="007B2D32"/>
    <w:rsid w:val="007B3999"/>
    <w:rsid w:val="007B3BE9"/>
    <w:rsid w:val="007B40E9"/>
    <w:rsid w:val="007B4910"/>
    <w:rsid w:val="007B5185"/>
    <w:rsid w:val="007B5EA7"/>
    <w:rsid w:val="007B706D"/>
    <w:rsid w:val="007C1223"/>
    <w:rsid w:val="007C2A64"/>
    <w:rsid w:val="007C3027"/>
    <w:rsid w:val="007C4DCA"/>
    <w:rsid w:val="007C5066"/>
    <w:rsid w:val="007C519C"/>
    <w:rsid w:val="007C52A9"/>
    <w:rsid w:val="007C5949"/>
    <w:rsid w:val="007C72BA"/>
    <w:rsid w:val="007C7A8C"/>
    <w:rsid w:val="007D0028"/>
    <w:rsid w:val="007D1507"/>
    <w:rsid w:val="007D18A0"/>
    <w:rsid w:val="007D1949"/>
    <w:rsid w:val="007D1B92"/>
    <w:rsid w:val="007D2ECA"/>
    <w:rsid w:val="007D30A3"/>
    <w:rsid w:val="007D3185"/>
    <w:rsid w:val="007D3DEA"/>
    <w:rsid w:val="007D429B"/>
    <w:rsid w:val="007D5583"/>
    <w:rsid w:val="007D5809"/>
    <w:rsid w:val="007D5E4A"/>
    <w:rsid w:val="007D6B91"/>
    <w:rsid w:val="007D728B"/>
    <w:rsid w:val="007E1BCB"/>
    <w:rsid w:val="007E1CE8"/>
    <w:rsid w:val="007E2727"/>
    <w:rsid w:val="007E2EAD"/>
    <w:rsid w:val="007E33B7"/>
    <w:rsid w:val="007E5BFC"/>
    <w:rsid w:val="007E6F07"/>
    <w:rsid w:val="007E6F38"/>
    <w:rsid w:val="007E780C"/>
    <w:rsid w:val="007F045E"/>
    <w:rsid w:val="007F0C4C"/>
    <w:rsid w:val="007F1835"/>
    <w:rsid w:val="007F1BA0"/>
    <w:rsid w:val="007F1F3F"/>
    <w:rsid w:val="007F233F"/>
    <w:rsid w:val="007F2F4D"/>
    <w:rsid w:val="007F3845"/>
    <w:rsid w:val="007F4298"/>
    <w:rsid w:val="007F4C00"/>
    <w:rsid w:val="007F53DF"/>
    <w:rsid w:val="007F5972"/>
    <w:rsid w:val="007F5BCF"/>
    <w:rsid w:val="007F7ACD"/>
    <w:rsid w:val="008010BD"/>
    <w:rsid w:val="00801742"/>
    <w:rsid w:val="00802A51"/>
    <w:rsid w:val="00802F76"/>
    <w:rsid w:val="00803364"/>
    <w:rsid w:val="00803381"/>
    <w:rsid w:val="00803768"/>
    <w:rsid w:val="008037A0"/>
    <w:rsid w:val="00805D83"/>
    <w:rsid w:val="008066FB"/>
    <w:rsid w:val="00806CED"/>
    <w:rsid w:val="008073A1"/>
    <w:rsid w:val="008079AA"/>
    <w:rsid w:val="00810B1D"/>
    <w:rsid w:val="00810B58"/>
    <w:rsid w:val="00811FA4"/>
    <w:rsid w:val="00811FD0"/>
    <w:rsid w:val="00812EED"/>
    <w:rsid w:val="0081448B"/>
    <w:rsid w:val="00814BDF"/>
    <w:rsid w:val="00814BE3"/>
    <w:rsid w:val="00817411"/>
    <w:rsid w:val="00817FCD"/>
    <w:rsid w:val="008202CA"/>
    <w:rsid w:val="0082099C"/>
    <w:rsid w:val="00820FD1"/>
    <w:rsid w:val="008220EA"/>
    <w:rsid w:val="00822ACE"/>
    <w:rsid w:val="0082391D"/>
    <w:rsid w:val="00823C89"/>
    <w:rsid w:val="00823D60"/>
    <w:rsid w:val="008241D5"/>
    <w:rsid w:val="008248CB"/>
    <w:rsid w:val="00824FA0"/>
    <w:rsid w:val="008252AA"/>
    <w:rsid w:val="00825799"/>
    <w:rsid w:val="0082645A"/>
    <w:rsid w:val="0082659E"/>
    <w:rsid w:val="00826F72"/>
    <w:rsid w:val="00827206"/>
    <w:rsid w:val="00827490"/>
    <w:rsid w:val="008300BF"/>
    <w:rsid w:val="00831912"/>
    <w:rsid w:val="00831EFB"/>
    <w:rsid w:val="00832B13"/>
    <w:rsid w:val="00832B69"/>
    <w:rsid w:val="00833497"/>
    <w:rsid w:val="00834199"/>
    <w:rsid w:val="008344A2"/>
    <w:rsid w:val="00834527"/>
    <w:rsid w:val="00836762"/>
    <w:rsid w:val="00837A84"/>
    <w:rsid w:val="00840A5D"/>
    <w:rsid w:val="00840C7D"/>
    <w:rsid w:val="00840DCD"/>
    <w:rsid w:val="0084172D"/>
    <w:rsid w:val="00841820"/>
    <w:rsid w:val="00842640"/>
    <w:rsid w:val="00843BD1"/>
    <w:rsid w:val="008441F0"/>
    <w:rsid w:val="00844223"/>
    <w:rsid w:val="008463F3"/>
    <w:rsid w:val="0084652C"/>
    <w:rsid w:val="0084657E"/>
    <w:rsid w:val="00846929"/>
    <w:rsid w:val="0084746D"/>
    <w:rsid w:val="0084795A"/>
    <w:rsid w:val="008501D6"/>
    <w:rsid w:val="0085029F"/>
    <w:rsid w:val="0085071B"/>
    <w:rsid w:val="008518CB"/>
    <w:rsid w:val="00852BAD"/>
    <w:rsid w:val="00852D23"/>
    <w:rsid w:val="0085309C"/>
    <w:rsid w:val="008538B0"/>
    <w:rsid w:val="00853D6D"/>
    <w:rsid w:val="0085461C"/>
    <w:rsid w:val="00855A8B"/>
    <w:rsid w:val="008561C9"/>
    <w:rsid w:val="00856FBA"/>
    <w:rsid w:val="00857D92"/>
    <w:rsid w:val="0086112B"/>
    <w:rsid w:val="00861EB5"/>
    <w:rsid w:val="008640BA"/>
    <w:rsid w:val="00865E18"/>
    <w:rsid w:val="0086624A"/>
    <w:rsid w:val="00867173"/>
    <w:rsid w:val="00867512"/>
    <w:rsid w:val="00867D25"/>
    <w:rsid w:val="008702D9"/>
    <w:rsid w:val="008705D9"/>
    <w:rsid w:val="00870757"/>
    <w:rsid w:val="00870ED6"/>
    <w:rsid w:val="008725AD"/>
    <w:rsid w:val="00873D71"/>
    <w:rsid w:val="008756DD"/>
    <w:rsid w:val="008775B3"/>
    <w:rsid w:val="00877A75"/>
    <w:rsid w:val="00877FF4"/>
    <w:rsid w:val="00880103"/>
    <w:rsid w:val="008801CD"/>
    <w:rsid w:val="008801D7"/>
    <w:rsid w:val="008805C7"/>
    <w:rsid w:val="00882145"/>
    <w:rsid w:val="00883D01"/>
    <w:rsid w:val="00883D14"/>
    <w:rsid w:val="008851F3"/>
    <w:rsid w:val="00887143"/>
    <w:rsid w:val="008871C3"/>
    <w:rsid w:val="00887F72"/>
    <w:rsid w:val="008904C5"/>
    <w:rsid w:val="008916E7"/>
    <w:rsid w:val="00892FE4"/>
    <w:rsid w:val="00893C63"/>
    <w:rsid w:val="00895C2A"/>
    <w:rsid w:val="00896B8A"/>
    <w:rsid w:val="00897358"/>
    <w:rsid w:val="0089736F"/>
    <w:rsid w:val="00897C89"/>
    <w:rsid w:val="008A06DC"/>
    <w:rsid w:val="008A0C07"/>
    <w:rsid w:val="008A13A0"/>
    <w:rsid w:val="008A13D5"/>
    <w:rsid w:val="008A190B"/>
    <w:rsid w:val="008A19D2"/>
    <w:rsid w:val="008A1AA1"/>
    <w:rsid w:val="008A2811"/>
    <w:rsid w:val="008A2B09"/>
    <w:rsid w:val="008A3EEA"/>
    <w:rsid w:val="008A493F"/>
    <w:rsid w:val="008A4D1C"/>
    <w:rsid w:val="008A684F"/>
    <w:rsid w:val="008A6876"/>
    <w:rsid w:val="008A6CE9"/>
    <w:rsid w:val="008A7380"/>
    <w:rsid w:val="008A7AEB"/>
    <w:rsid w:val="008A7CB6"/>
    <w:rsid w:val="008A7CBA"/>
    <w:rsid w:val="008A7FB5"/>
    <w:rsid w:val="008B0377"/>
    <w:rsid w:val="008B14F2"/>
    <w:rsid w:val="008B1B0A"/>
    <w:rsid w:val="008B4480"/>
    <w:rsid w:val="008B50C2"/>
    <w:rsid w:val="008B63BA"/>
    <w:rsid w:val="008B665A"/>
    <w:rsid w:val="008B685D"/>
    <w:rsid w:val="008B7D60"/>
    <w:rsid w:val="008B7EAA"/>
    <w:rsid w:val="008C020D"/>
    <w:rsid w:val="008C0399"/>
    <w:rsid w:val="008C0C8C"/>
    <w:rsid w:val="008C111F"/>
    <w:rsid w:val="008C16A8"/>
    <w:rsid w:val="008C2172"/>
    <w:rsid w:val="008C2533"/>
    <w:rsid w:val="008C3497"/>
    <w:rsid w:val="008C35BF"/>
    <w:rsid w:val="008C3600"/>
    <w:rsid w:val="008C40DC"/>
    <w:rsid w:val="008C4A1A"/>
    <w:rsid w:val="008C50D9"/>
    <w:rsid w:val="008C54FE"/>
    <w:rsid w:val="008C5C0F"/>
    <w:rsid w:val="008C714D"/>
    <w:rsid w:val="008C7CE8"/>
    <w:rsid w:val="008C7E45"/>
    <w:rsid w:val="008D0342"/>
    <w:rsid w:val="008D12D9"/>
    <w:rsid w:val="008D1321"/>
    <w:rsid w:val="008D18E3"/>
    <w:rsid w:val="008D1DE8"/>
    <w:rsid w:val="008D2D13"/>
    <w:rsid w:val="008D30D6"/>
    <w:rsid w:val="008D4925"/>
    <w:rsid w:val="008D55F4"/>
    <w:rsid w:val="008D6BEA"/>
    <w:rsid w:val="008D7506"/>
    <w:rsid w:val="008E0157"/>
    <w:rsid w:val="008E0A9B"/>
    <w:rsid w:val="008E1080"/>
    <w:rsid w:val="008E1111"/>
    <w:rsid w:val="008E1DA3"/>
    <w:rsid w:val="008E25A0"/>
    <w:rsid w:val="008E315F"/>
    <w:rsid w:val="008E5030"/>
    <w:rsid w:val="008E68AB"/>
    <w:rsid w:val="008E77BB"/>
    <w:rsid w:val="008F0640"/>
    <w:rsid w:val="008F1011"/>
    <w:rsid w:val="008F14C5"/>
    <w:rsid w:val="008F1B83"/>
    <w:rsid w:val="008F2D36"/>
    <w:rsid w:val="008F40DB"/>
    <w:rsid w:val="008F51DE"/>
    <w:rsid w:val="008F5E15"/>
    <w:rsid w:val="008F76B3"/>
    <w:rsid w:val="009017E9"/>
    <w:rsid w:val="00903188"/>
    <w:rsid w:val="00903A33"/>
    <w:rsid w:val="0090544F"/>
    <w:rsid w:val="00905771"/>
    <w:rsid w:val="009073D0"/>
    <w:rsid w:val="00907911"/>
    <w:rsid w:val="009119E5"/>
    <w:rsid w:val="00912A09"/>
    <w:rsid w:val="00913A14"/>
    <w:rsid w:val="00914BE0"/>
    <w:rsid w:val="00914F76"/>
    <w:rsid w:val="009159DC"/>
    <w:rsid w:val="00915E7A"/>
    <w:rsid w:val="00917080"/>
    <w:rsid w:val="009173BC"/>
    <w:rsid w:val="00920AF0"/>
    <w:rsid w:val="0092132F"/>
    <w:rsid w:val="009215FD"/>
    <w:rsid w:val="00921710"/>
    <w:rsid w:val="00921BC9"/>
    <w:rsid w:val="009223DA"/>
    <w:rsid w:val="00922751"/>
    <w:rsid w:val="00922B93"/>
    <w:rsid w:val="0092578C"/>
    <w:rsid w:val="00925CBB"/>
    <w:rsid w:val="009262E7"/>
    <w:rsid w:val="0092635A"/>
    <w:rsid w:val="00926CB1"/>
    <w:rsid w:val="00926DBE"/>
    <w:rsid w:val="00926F71"/>
    <w:rsid w:val="009279FE"/>
    <w:rsid w:val="00927A97"/>
    <w:rsid w:val="00927AC7"/>
    <w:rsid w:val="00927C11"/>
    <w:rsid w:val="00930477"/>
    <w:rsid w:val="0093334F"/>
    <w:rsid w:val="0093460A"/>
    <w:rsid w:val="00934EF0"/>
    <w:rsid w:val="009351B3"/>
    <w:rsid w:val="009352AF"/>
    <w:rsid w:val="00935C57"/>
    <w:rsid w:val="00936BAA"/>
    <w:rsid w:val="0093719D"/>
    <w:rsid w:val="009373D5"/>
    <w:rsid w:val="00937535"/>
    <w:rsid w:val="00937ACA"/>
    <w:rsid w:val="00943558"/>
    <w:rsid w:val="00943C27"/>
    <w:rsid w:val="009441A9"/>
    <w:rsid w:val="0094497F"/>
    <w:rsid w:val="00945266"/>
    <w:rsid w:val="00945F9D"/>
    <w:rsid w:val="00946232"/>
    <w:rsid w:val="00946B10"/>
    <w:rsid w:val="009471FD"/>
    <w:rsid w:val="0095062D"/>
    <w:rsid w:val="00950B2D"/>
    <w:rsid w:val="00950D47"/>
    <w:rsid w:val="00951221"/>
    <w:rsid w:val="0095183B"/>
    <w:rsid w:val="00951E68"/>
    <w:rsid w:val="009520CE"/>
    <w:rsid w:val="009521B9"/>
    <w:rsid w:val="00952242"/>
    <w:rsid w:val="00952599"/>
    <w:rsid w:val="0095359B"/>
    <w:rsid w:val="00953D81"/>
    <w:rsid w:val="00954809"/>
    <w:rsid w:val="00954913"/>
    <w:rsid w:val="00955296"/>
    <w:rsid w:val="0095569F"/>
    <w:rsid w:val="00956215"/>
    <w:rsid w:val="00956218"/>
    <w:rsid w:val="009569DA"/>
    <w:rsid w:val="00956B8E"/>
    <w:rsid w:val="00956CAA"/>
    <w:rsid w:val="00956F32"/>
    <w:rsid w:val="00957268"/>
    <w:rsid w:val="00957939"/>
    <w:rsid w:val="00960DA9"/>
    <w:rsid w:val="00960E49"/>
    <w:rsid w:val="0096154C"/>
    <w:rsid w:val="00961E7C"/>
    <w:rsid w:val="009623D3"/>
    <w:rsid w:val="0096503E"/>
    <w:rsid w:val="0096513C"/>
    <w:rsid w:val="00966429"/>
    <w:rsid w:val="00967232"/>
    <w:rsid w:val="009678B9"/>
    <w:rsid w:val="00971178"/>
    <w:rsid w:val="009715A9"/>
    <w:rsid w:val="009724B9"/>
    <w:rsid w:val="00972836"/>
    <w:rsid w:val="00972C16"/>
    <w:rsid w:val="00972C51"/>
    <w:rsid w:val="00973CE1"/>
    <w:rsid w:val="00973E4C"/>
    <w:rsid w:val="0097486E"/>
    <w:rsid w:val="00974FB8"/>
    <w:rsid w:val="00975E98"/>
    <w:rsid w:val="0097632D"/>
    <w:rsid w:val="00977017"/>
    <w:rsid w:val="00977917"/>
    <w:rsid w:val="00977E74"/>
    <w:rsid w:val="00980FC2"/>
    <w:rsid w:val="0098135F"/>
    <w:rsid w:val="00984682"/>
    <w:rsid w:val="00984EE7"/>
    <w:rsid w:val="00985F8D"/>
    <w:rsid w:val="00986D2B"/>
    <w:rsid w:val="00987B05"/>
    <w:rsid w:val="00990B0E"/>
    <w:rsid w:val="009915AC"/>
    <w:rsid w:val="00991864"/>
    <w:rsid w:val="0099187E"/>
    <w:rsid w:val="00991DAE"/>
    <w:rsid w:val="0099258B"/>
    <w:rsid w:val="009938C9"/>
    <w:rsid w:val="009939EA"/>
    <w:rsid w:val="00993EFC"/>
    <w:rsid w:val="0099419A"/>
    <w:rsid w:val="00994C8C"/>
    <w:rsid w:val="009960FE"/>
    <w:rsid w:val="00996BF8"/>
    <w:rsid w:val="00996FEA"/>
    <w:rsid w:val="009978A9"/>
    <w:rsid w:val="00997B57"/>
    <w:rsid w:val="009A001F"/>
    <w:rsid w:val="009A180C"/>
    <w:rsid w:val="009A2F25"/>
    <w:rsid w:val="009A305F"/>
    <w:rsid w:val="009A3330"/>
    <w:rsid w:val="009A339C"/>
    <w:rsid w:val="009A3721"/>
    <w:rsid w:val="009A3919"/>
    <w:rsid w:val="009A3A85"/>
    <w:rsid w:val="009A3DE5"/>
    <w:rsid w:val="009A487F"/>
    <w:rsid w:val="009A48BA"/>
    <w:rsid w:val="009A4AA5"/>
    <w:rsid w:val="009A4E9D"/>
    <w:rsid w:val="009A5AE3"/>
    <w:rsid w:val="009A6D18"/>
    <w:rsid w:val="009A78D5"/>
    <w:rsid w:val="009A7D54"/>
    <w:rsid w:val="009B0A0B"/>
    <w:rsid w:val="009B18C1"/>
    <w:rsid w:val="009B288F"/>
    <w:rsid w:val="009B2DEA"/>
    <w:rsid w:val="009B2F15"/>
    <w:rsid w:val="009B3E55"/>
    <w:rsid w:val="009B48B0"/>
    <w:rsid w:val="009B4AE1"/>
    <w:rsid w:val="009B4BDA"/>
    <w:rsid w:val="009B6D79"/>
    <w:rsid w:val="009C07EF"/>
    <w:rsid w:val="009C12AC"/>
    <w:rsid w:val="009C17C4"/>
    <w:rsid w:val="009C1DDA"/>
    <w:rsid w:val="009C2085"/>
    <w:rsid w:val="009C38E9"/>
    <w:rsid w:val="009C4DE3"/>
    <w:rsid w:val="009C5649"/>
    <w:rsid w:val="009C57F8"/>
    <w:rsid w:val="009C5962"/>
    <w:rsid w:val="009C5A6D"/>
    <w:rsid w:val="009C5C9E"/>
    <w:rsid w:val="009C61BC"/>
    <w:rsid w:val="009C70FA"/>
    <w:rsid w:val="009D0190"/>
    <w:rsid w:val="009D0B6E"/>
    <w:rsid w:val="009D0E21"/>
    <w:rsid w:val="009D1707"/>
    <w:rsid w:val="009D26C0"/>
    <w:rsid w:val="009D28A7"/>
    <w:rsid w:val="009D2A5D"/>
    <w:rsid w:val="009D2A7F"/>
    <w:rsid w:val="009D360C"/>
    <w:rsid w:val="009D38DC"/>
    <w:rsid w:val="009D4CB9"/>
    <w:rsid w:val="009D5057"/>
    <w:rsid w:val="009D5211"/>
    <w:rsid w:val="009D5FE1"/>
    <w:rsid w:val="009D64E5"/>
    <w:rsid w:val="009D690B"/>
    <w:rsid w:val="009D75DD"/>
    <w:rsid w:val="009D7A7F"/>
    <w:rsid w:val="009E0C7F"/>
    <w:rsid w:val="009E1212"/>
    <w:rsid w:val="009E1893"/>
    <w:rsid w:val="009E3632"/>
    <w:rsid w:val="009E5695"/>
    <w:rsid w:val="009E6C38"/>
    <w:rsid w:val="009E6E81"/>
    <w:rsid w:val="009E7863"/>
    <w:rsid w:val="009F00ED"/>
    <w:rsid w:val="009F02FD"/>
    <w:rsid w:val="009F0BB4"/>
    <w:rsid w:val="009F1021"/>
    <w:rsid w:val="009F1731"/>
    <w:rsid w:val="009F18C9"/>
    <w:rsid w:val="009F2373"/>
    <w:rsid w:val="009F2D29"/>
    <w:rsid w:val="009F4351"/>
    <w:rsid w:val="009F4EEB"/>
    <w:rsid w:val="009F536C"/>
    <w:rsid w:val="009F6FD4"/>
    <w:rsid w:val="009F7330"/>
    <w:rsid w:val="009F7629"/>
    <w:rsid w:val="00A02A1A"/>
    <w:rsid w:val="00A04852"/>
    <w:rsid w:val="00A04B2A"/>
    <w:rsid w:val="00A056C8"/>
    <w:rsid w:val="00A061A5"/>
    <w:rsid w:val="00A11BB2"/>
    <w:rsid w:val="00A11DBE"/>
    <w:rsid w:val="00A1240F"/>
    <w:rsid w:val="00A12660"/>
    <w:rsid w:val="00A12982"/>
    <w:rsid w:val="00A13429"/>
    <w:rsid w:val="00A13617"/>
    <w:rsid w:val="00A13D63"/>
    <w:rsid w:val="00A13D93"/>
    <w:rsid w:val="00A13DD6"/>
    <w:rsid w:val="00A13FA1"/>
    <w:rsid w:val="00A1411A"/>
    <w:rsid w:val="00A14C8A"/>
    <w:rsid w:val="00A15711"/>
    <w:rsid w:val="00A15810"/>
    <w:rsid w:val="00A165B0"/>
    <w:rsid w:val="00A174AB"/>
    <w:rsid w:val="00A2049A"/>
    <w:rsid w:val="00A20866"/>
    <w:rsid w:val="00A209E1"/>
    <w:rsid w:val="00A20AD8"/>
    <w:rsid w:val="00A20DE5"/>
    <w:rsid w:val="00A2114F"/>
    <w:rsid w:val="00A22244"/>
    <w:rsid w:val="00A226FD"/>
    <w:rsid w:val="00A23DB0"/>
    <w:rsid w:val="00A24304"/>
    <w:rsid w:val="00A2452B"/>
    <w:rsid w:val="00A2522A"/>
    <w:rsid w:val="00A253A7"/>
    <w:rsid w:val="00A25D35"/>
    <w:rsid w:val="00A25D8A"/>
    <w:rsid w:val="00A2699B"/>
    <w:rsid w:val="00A30E6A"/>
    <w:rsid w:val="00A32823"/>
    <w:rsid w:val="00A32C66"/>
    <w:rsid w:val="00A33250"/>
    <w:rsid w:val="00A33A1A"/>
    <w:rsid w:val="00A33BA9"/>
    <w:rsid w:val="00A344A5"/>
    <w:rsid w:val="00A34ADD"/>
    <w:rsid w:val="00A34EDE"/>
    <w:rsid w:val="00A35CF4"/>
    <w:rsid w:val="00A36240"/>
    <w:rsid w:val="00A36BBF"/>
    <w:rsid w:val="00A40244"/>
    <w:rsid w:val="00A40397"/>
    <w:rsid w:val="00A4081E"/>
    <w:rsid w:val="00A411CC"/>
    <w:rsid w:val="00A412A8"/>
    <w:rsid w:val="00A418D4"/>
    <w:rsid w:val="00A41C19"/>
    <w:rsid w:val="00A42776"/>
    <w:rsid w:val="00A429DB"/>
    <w:rsid w:val="00A4304E"/>
    <w:rsid w:val="00A4328B"/>
    <w:rsid w:val="00A4387B"/>
    <w:rsid w:val="00A43AF9"/>
    <w:rsid w:val="00A442BE"/>
    <w:rsid w:val="00A4541A"/>
    <w:rsid w:val="00A45F1D"/>
    <w:rsid w:val="00A46336"/>
    <w:rsid w:val="00A4670B"/>
    <w:rsid w:val="00A46DCE"/>
    <w:rsid w:val="00A471C8"/>
    <w:rsid w:val="00A478C6"/>
    <w:rsid w:val="00A504A6"/>
    <w:rsid w:val="00A50BFF"/>
    <w:rsid w:val="00A50C0C"/>
    <w:rsid w:val="00A50D55"/>
    <w:rsid w:val="00A511EA"/>
    <w:rsid w:val="00A53C78"/>
    <w:rsid w:val="00A542B9"/>
    <w:rsid w:val="00A5432A"/>
    <w:rsid w:val="00A55800"/>
    <w:rsid w:val="00A5679B"/>
    <w:rsid w:val="00A56851"/>
    <w:rsid w:val="00A56873"/>
    <w:rsid w:val="00A56AEE"/>
    <w:rsid w:val="00A56B38"/>
    <w:rsid w:val="00A56D81"/>
    <w:rsid w:val="00A57AA1"/>
    <w:rsid w:val="00A57BCF"/>
    <w:rsid w:val="00A618AE"/>
    <w:rsid w:val="00A61E34"/>
    <w:rsid w:val="00A61FA1"/>
    <w:rsid w:val="00A62A7B"/>
    <w:rsid w:val="00A62D4C"/>
    <w:rsid w:val="00A6343D"/>
    <w:rsid w:val="00A636CA"/>
    <w:rsid w:val="00A637B8"/>
    <w:rsid w:val="00A64C55"/>
    <w:rsid w:val="00A64F3C"/>
    <w:rsid w:val="00A663DF"/>
    <w:rsid w:val="00A6653B"/>
    <w:rsid w:val="00A67C5D"/>
    <w:rsid w:val="00A67D70"/>
    <w:rsid w:val="00A67EDD"/>
    <w:rsid w:val="00A70317"/>
    <w:rsid w:val="00A7074F"/>
    <w:rsid w:val="00A718C9"/>
    <w:rsid w:val="00A724AC"/>
    <w:rsid w:val="00A72565"/>
    <w:rsid w:val="00A727E9"/>
    <w:rsid w:val="00A72F76"/>
    <w:rsid w:val="00A74488"/>
    <w:rsid w:val="00A74B3C"/>
    <w:rsid w:val="00A74CEA"/>
    <w:rsid w:val="00A752EC"/>
    <w:rsid w:val="00A761CC"/>
    <w:rsid w:val="00A7629F"/>
    <w:rsid w:val="00A76555"/>
    <w:rsid w:val="00A76959"/>
    <w:rsid w:val="00A76B17"/>
    <w:rsid w:val="00A76CB0"/>
    <w:rsid w:val="00A80151"/>
    <w:rsid w:val="00A80316"/>
    <w:rsid w:val="00A818B3"/>
    <w:rsid w:val="00A81970"/>
    <w:rsid w:val="00A81A2F"/>
    <w:rsid w:val="00A81A7B"/>
    <w:rsid w:val="00A81E40"/>
    <w:rsid w:val="00A82BBE"/>
    <w:rsid w:val="00A8473F"/>
    <w:rsid w:val="00A8485E"/>
    <w:rsid w:val="00A8634D"/>
    <w:rsid w:val="00A87D71"/>
    <w:rsid w:val="00A9034B"/>
    <w:rsid w:val="00A90AC9"/>
    <w:rsid w:val="00A90D95"/>
    <w:rsid w:val="00A90DDD"/>
    <w:rsid w:val="00A90FF6"/>
    <w:rsid w:val="00A9141E"/>
    <w:rsid w:val="00A914AD"/>
    <w:rsid w:val="00A91F2E"/>
    <w:rsid w:val="00A92730"/>
    <w:rsid w:val="00A9293E"/>
    <w:rsid w:val="00A92A7B"/>
    <w:rsid w:val="00A93301"/>
    <w:rsid w:val="00A93C1A"/>
    <w:rsid w:val="00A9506E"/>
    <w:rsid w:val="00A9594C"/>
    <w:rsid w:val="00A9667A"/>
    <w:rsid w:val="00A97166"/>
    <w:rsid w:val="00AA116C"/>
    <w:rsid w:val="00AA2BF5"/>
    <w:rsid w:val="00AA3463"/>
    <w:rsid w:val="00AA4295"/>
    <w:rsid w:val="00AA4323"/>
    <w:rsid w:val="00AA4C86"/>
    <w:rsid w:val="00AA50E5"/>
    <w:rsid w:val="00AA5EEE"/>
    <w:rsid w:val="00AB016E"/>
    <w:rsid w:val="00AB05D8"/>
    <w:rsid w:val="00AB08B9"/>
    <w:rsid w:val="00AB08E4"/>
    <w:rsid w:val="00AB0A30"/>
    <w:rsid w:val="00AB0B06"/>
    <w:rsid w:val="00AB1B14"/>
    <w:rsid w:val="00AB2CB9"/>
    <w:rsid w:val="00AB4AF0"/>
    <w:rsid w:val="00AB5906"/>
    <w:rsid w:val="00AB5986"/>
    <w:rsid w:val="00AB74DA"/>
    <w:rsid w:val="00AC10CC"/>
    <w:rsid w:val="00AC12E3"/>
    <w:rsid w:val="00AC16AD"/>
    <w:rsid w:val="00AC1E9B"/>
    <w:rsid w:val="00AC21AD"/>
    <w:rsid w:val="00AC2874"/>
    <w:rsid w:val="00AC3B3E"/>
    <w:rsid w:val="00AC419E"/>
    <w:rsid w:val="00AC456A"/>
    <w:rsid w:val="00AC469E"/>
    <w:rsid w:val="00AC4D00"/>
    <w:rsid w:val="00AC55C6"/>
    <w:rsid w:val="00AC58FF"/>
    <w:rsid w:val="00AC70CA"/>
    <w:rsid w:val="00AC7770"/>
    <w:rsid w:val="00AC7BD1"/>
    <w:rsid w:val="00AD08B4"/>
    <w:rsid w:val="00AD0B61"/>
    <w:rsid w:val="00AD0E78"/>
    <w:rsid w:val="00AD0F21"/>
    <w:rsid w:val="00AD25EB"/>
    <w:rsid w:val="00AD2D99"/>
    <w:rsid w:val="00AD3113"/>
    <w:rsid w:val="00AD3E72"/>
    <w:rsid w:val="00AD5023"/>
    <w:rsid w:val="00AD716F"/>
    <w:rsid w:val="00AD727C"/>
    <w:rsid w:val="00AD77E4"/>
    <w:rsid w:val="00AE0229"/>
    <w:rsid w:val="00AE11C6"/>
    <w:rsid w:val="00AE1984"/>
    <w:rsid w:val="00AE1E91"/>
    <w:rsid w:val="00AE2578"/>
    <w:rsid w:val="00AE2B06"/>
    <w:rsid w:val="00AE2EBA"/>
    <w:rsid w:val="00AE33FF"/>
    <w:rsid w:val="00AE4840"/>
    <w:rsid w:val="00AE4BD5"/>
    <w:rsid w:val="00AE5BDF"/>
    <w:rsid w:val="00AE5C23"/>
    <w:rsid w:val="00AE5FE1"/>
    <w:rsid w:val="00AE67D9"/>
    <w:rsid w:val="00AE688E"/>
    <w:rsid w:val="00AE696F"/>
    <w:rsid w:val="00AE6C76"/>
    <w:rsid w:val="00AE75E9"/>
    <w:rsid w:val="00AE7C3F"/>
    <w:rsid w:val="00AF0FA6"/>
    <w:rsid w:val="00AF29EA"/>
    <w:rsid w:val="00AF2BF4"/>
    <w:rsid w:val="00AF2FA7"/>
    <w:rsid w:val="00AF344E"/>
    <w:rsid w:val="00AF4A2E"/>
    <w:rsid w:val="00AF4B6F"/>
    <w:rsid w:val="00AF4F86"/>
    <w:rsid w:val="00AF5187"/>
    <w:rsid w:val="00AF51E2"/>
    <w:rsid w:val="00AF7EFE"/>
    <w:rsid w:val="00B00450"/>
    <w:rsid w:val="00B01FC5"/>
    <w:rsid w:val="00B02037"/>
    <w:rsid w:val="00B0270D"/>
    <w:rsid w:val="00B0310B"/>
    <w:rsid w:val="00B0367C"/>
    <w:rsid w:val="00B03C87"/>
    <w:rsid w:val="00B0430E"/>
    <w:rsid w:val="00B06021"/>
    <w:rsid w:val="00B060B2"/>
    <w:rsid w:val="00B07258"/>
    <w:rsid w:val="00B07A64"/>
    <w:rsid w:val="00B07FEE"/>
    <w:rsid w:val="00B10EBC"/>
    <w:rsid w:val="00B11857"/>
    <w:rsid w:val="00B1222D"/>
    <w:rsid w:val="00B12452"/>
    <w:rsid w:val="00B129F3"/>
    <w:rsid w:val="00B12D47"/>
    <w:rsid w:val="00B135EA"/>
    <w:rsid w:val="00B13B11"/>
    <w:rsid w:val="00B13F7E"/>
    <w:rsid w:val="00B144E2"/>
    <w:rsid w:val="00B170A0"/>
    <w:rsid w:val="00B17234"/>
    <w:rsid w:val="00B17867"/>
    <w:rsid w:val="00B17F2A"/>
    <w:rsid w:val="00B17FE9"/>
    <w:rsid w:val="00B204FB"/>
    <w:rsid w:val="00B20878"/>
    <w:rsid w:val="00B20B58"/>
    <w:rsid w:val="00B21449"/>
    <w:rsid w:val="00B219B4"/>
    <w:rsid w:val="00B21CD3"/>
    <w:rsid w:val="00B22054"/>
    <w:rsid w:val="00B22EB0"/>
    <w:rsid w:val="00B22F31"/>
    <w:rsid w:val="00B23EDC"/>
    <w:rsid w:val="00B2434B"/>
    <w:rsid w:val="00B26A9B"/>
    <w:rsid w:val="00B271F0"/>
    <w:rsid w:val="00B31A41"/>
    <w:rsid w:val="00B321A0"/>
    <w:rsid w:val="00B33BB7"/>
    <w:rsid w:val="00B33D92"/>
    <w:rsid w:val="00B372E7"/>
    <w:rsid w:val="00B40348"/>
    <w:rsid w:val="00B4129F"/>
    <w:rsid w:val="00B41A8B"/>
    <w:rsid w:val="00B41C07"/>
    <w:rsid w:val="00B421D7"/>
    <w:rsid w:val="00B42E55"/>
    <w:rsid w:val="00B447F9"/>
    <w:rsid w:val="00B44EC2"/>
    <w:rsid w:val="00B45495"/>
    <w:rsid w:val="00B4683E"/>
    <w:rsid w:val="00B468C3"/>
    <w:rsid w:val="00B473AD"/>
    <w:rsid w:val="00B47CB9"/>
    <w:rsid w:val="00B52EBC"/>
    <w:rsid w:val="00B53211"/>
    <w:rsid w:val="00B54055"/>
    <w:rsid w:val="00B55AEC"/>
    <w:rsid w:val="00B56835"/>
    <w:rsid w:val="00B572B7"/>
    <w:rsid w:val="00B5791A"/>
    <w:rsid w:val="00B600B6"/>
    <w:rsid w:val="00B60100"/>
    <w:rsid w:val="00B6051F"/>
    <w:rsid w:val="00B6081C"/>
    <w:rsid w:val="00B60BA2"/>
    <w:rsid w:val="00B60CB3"/>
    <w:rsid w:val="00B6106C"/>
    <w:rsid w:val="00B620F7"/>
    <w:rsid w:val="00B626CC"/>
    <w:rsid w:val="00B632B5"/>
    <w:rsid w:val="00B636A7"/>
    <w:rsid w:val="00B637BC"/>
    <w:rsid w:val="00B63FEA"/>
    <w:rsid w:val="00B6468A"/>
    <w:rsid w:val="00B651CE"/>
    <w:rsid w:val="00B652DF"/>
    <w:rsid w:val="00B65C11"/>
    <w:rsid w:val="00B661D1"/>
    <w:rsid w:val="00B664A1"/>
    <w:rsid w:val="00B6692A"/>
    <w:rsid w:val="00B669A0"/>
    <w:rsid w:val="00B669C6"/>
    <w:rsid w:val="00B67437"/>
    <w:rsid w:val="00B675FB"/>
    <w:rsid w:val="00B70D05"/>
    <w:rsid w:val="00B71064"/>
    <w:rsid w:val="00B71833"/>
    <w:rsid w:val="00B71C48"/>
    <w:rsid w:val="00B72448"/>
    <w:rsid w:val="00B7282B"/>
    <w:rsid w:val="00B740C7"/>
    <w:rsid w:val="00B74A0A"/>
    <w:rsid w:val="00B75CC0"/>
    <w:rsid w:val="00B76A9B"/>
    <w:rsid w:val="00B774C0"/>
    <w:rsid w:val="00B77A3C"/>
    <w:rsid w:val="00B8056C"/>
    <w:rsid w:val="00B80AA3"/>
    <w:rsid w:val="00B80AD5"/>
    <w:rsid w:val="00B81768"/>
    <w:rsid w:val="00B81773"/>
    <w:rsid w:val="00B82923"/>
    <w:rsid w:val="00B84258"/>
    <w:rsid w:val="00B844C2"/>
    <w:rsid w:val="00B84904"/>
    <w:rsid w:val="00B86920"/>
    <w:rsid w:val="00B8783B"/>
    <w:rsid w:val="00B87F51"/>
    <w:rsid w:val="00B9001F"/>
    <w:rsid w:val="00B907B9"/>
    <w:rsid w:val="00B913B2"/>
    <w:rsid w:val="00B919E6"/>
    <w:rsid w:val="00B919F2"/>
    <w:rsid w:val="00B91A57"/>
    <w:rsid w:val="00B9205E"/>
    <w:rsid w:val="00B94218"/>
    <w:rsid w:val="00B9457F"/>
    <w:rsid w:val="00B94685"/>
    <w:rsid w:val="00B958EA"/>
    <w:rsid w:val="00B972B2"/>
    <w:rsid w:val="00B97DEA"/>
    <w:rsid w:val="00B97DF8"/>
    <w:rsid w:val="00BA04E7"/>
    <w:rsid w:val="00BA08F1"/>
    <w:rsid w:val="00BA0B5A"/>
    <w:rsid w:val="00BA13D2"/>
    <w:rsid w:val="00BA2276"/>
    <w:rsid w:val="00BA290E"/>
    <w:rsid w:val="00BA2D00"/>
    <w:rsid w:val="00BA4175"/>
    <w:rsid w:val="00BA48A0"/>
    <w:rsid w:val="00BA6C0E"/>
    <w:rsid w:val="00BA6C72"/>
    <w:rsid w:val="00BA6DAF"/>
    <w:rsid w:val="00BA7912"/>
    <w:rsid w:val="00BB0E99"/>
    <w:rsid w:val="00BB165D"/>
    <w:rsid w:val="00BB1C19"/>
    <w:rsid w:val="00BB387A"/>
    <w:rsid w:val="00BB3D1F"/>
    <w:rsid w:val="00BB4661"/>
    <w:rsid w:val="00BB529A"/>
    <w:rsid w:val="00BB6E23"/>
    <w:rsid w:val="00BB7E6F"/>
    <w:rsid w:val="00BB7FE2"/>
    <w:rsid w:val="00BC0288"/>
    <w:rsid w:val="00BC0AE3"/>
    <w:rsid w:val="00BC217C"/>
    <w:rsid w:val="00BC2A04"/>
    <w:rsid w:val="00BC2C79"/>
    <w:rsid w:val="00BC30AD"/>
    <w:rsid w:val="00BC3385"/>
    <w:rsid w:val="00BC3967"/>
    <w:rsid w:val="00BC3F71"/>
    <w:rsid w:val="00BC50CF"/>
    <w:rsid w:val="00BC5113"/>
    <w:rsid w:val="00BC5635"/>
    <w:rsid w:val="00BC5A2F"/>
    <w:rsid w:val="00BC6196"/>
    <w:rsid w:val="00BC718F"/>
    <w:rsid w:val="00BC7829"/>
    <w:rsid w:val="00BD06F4"/>
    <w:rsid w:val="00BD0E84"/>
    <w:rsid w:val="00BD0FA9"/>
    <w:rsid w:val="00BD1B11"/>
    <w:rsid w:val="00BD21E5"/>
    <w:rsid w:val="00BD2391"/>
    <w:rsid w:val="00BD25CF"/>
    <w:rsid w:val="00BD37AF"/>
    <w:rsid w:val="00BD3D43"/>
    <w:rsid w:val="00BD4057"/>
    <w:rsid w:val="00BD526C"/>
    <w:rsid w:val="00BD5C6F"/>
    <w:rsid w:val="00BD674B"/>
    <w:rsid w:val="00BD7A91"/>
    <w:rsid w:val="00BE00B9"/>
    <w:rsid w:val="00BE05A0"/>
    <w:rsid w:val="00BE0832"/>
    <w:rsid w:val="00BE08CD"/>
    <w:rsid w:val="00BE22E5"/>
    <w:rsid w:val="00BE2416"/>
    <w:rsid w:val="00BE3A09"/>
    <w:rsid w:val="00BE3ACC"/>
    <w:rsid w:val="00BE4B2D"/>
    <w:rsid w:val="00BE50B3"/>
    <w:rsid w:val="00BE5AFB"/>
    <w:rsid w:val="00BE5D52"/>
    <w:rsid w:val="00BE5E3B"/>
    <w:rsid w:val="00BE5EE2"/>
    <w:rsid w:val="00BE60F9"/>
    <w:rsid w:val="00BE7813"/>
    <w:rsid w:val="00BF0AF8"/>
    <w:rsid w:val="00BF0E08"/>
    <w:rsid w:val="00BF31A1"/>
    <w:rsid w:val="00BF4E87"/>
    <w:rsid w:val="00BF5A96"/>
    <w:rsid w:val="00BF793A"/>
    <w:rsid w:val="00C00555"/>
    <w:rsid w:val="00C00626"/>
    <w:rsid w:val="00C008E4"/>
    <w:rsid w:val="00C01E3F"/>
    <w:rsid w:val="00C0202D"/>
    <w:rsid w:val="00C03935"/>
    <w:rsid w:val="00C03B79"/>
    <w:rsid w:val="00C04BAB"/>
    <w:rsid w:val="00C05E25"/>
    <w:rsid w:val="00C066C0"/>
    <w:rsid w:val="00C06E36"/>
    <w:rsid w:val="00C10211"/>
    <w:rsid w:val="00C10F82"/>
    <w:rsid w:val="00C1111F"/>
    <w:rsid w:val="00C114EA"/>
    <w:rsid w:val="00C12022"/>
    <w:rsid w:val="00C1217C"/>
    <w:rsid w:val="00C127A0"/>
    <w:rsid w:val="00C12939"/>
    <w:rsid w:val="00C12E76"/>
    <w:rsid w:val="00C133A9"/>
    <w:rsid w:val="00C14400"/>
    <w:rsid w:val="00C14C35"/>
    <w:rsid w:val="00C15540"/>
    <w:rsid w:val="00C1607B"/>
    <w:rsid w:val="00C166CF"/>
    <w:rsid w:val="00C1675F"/>
    <w:rsid w:val="00C17627"/>
    <w:rsid w:val="00C17887"/>
    <w:rsid w:val="00C201A2"/>
    <w:rsid w:val="00C20B7A"/>
    <w:rsid w:val="00C22ADD"/>
    <w:rsid w:val="00C2304C"/>
    <w:rsid w:val="00C233B7"/>
    <w:rsid w:val="00C2467A"/>
    <w:rsid w:val="00C26361"/>
    <w:rsid w:val="00C26F92"/>
    <w:rsid w:val="00C27826"/>
    <w:rsid w:val="00C30109"/>
    <w:rsid w:val="00C30BBB"/>
    <w:rsid w:val="00C31627"/>
    <w:rsid w:val="00C3278C"/>
    <w:rsid w:val="00C33CDF"/>
    <w:rsid w:val="00C345A6"/>
    <w:rsid w:val="00C3490A"/>
    <w:rsid w:val="00C34DFE"/>
    <w:rsid w:val="00C35518"/>
    <w:rsid w:val="00C35B59"/>
    <w:rsid w:val="00C363F4"/>
    <w:rsid w:val="00C379A8"/>
    <w:rsid w:val="00C405E0"/>
    <w:rsid w:val="00C428CF"/>
    <w:rsid w:val="00C42B24"/>
    <w:rsid w:val="00C43187"/>
    <w:rsid w:val="00C4341F"/>
    <w:rsid w:val="00C43732"/>
    <w:rsid w:val="00C43E8B"/>
    <w:rsid w:val="00C446EF"/>
    <w:rsid w:val="00C44DCD"/>
    <w:rsid w:val="00C45E5E"/>
    <w:rsid w:val="00C46E2D"/>
    <w:rsid w:val="00C47314"/>
    <w:rsid w:val="00C52436"/>
    <w:rsid w:val="00C60516"/>
    <w:rsid w:val="00C6101F"/>
    <w:rsid w:val="00C615DF"/>
    <w:rsid w:val="00C622FD"/>
    <w:rsid w:val="00C630CC"/>
    <w:rsid w:val="00C63B3A"/>
    <w:rsid w:val="00C65103"/>
    <w:rsid w:val="00C66D44"/>
    <w:rsid w:val="00C66EFB"/>
    <w:rsid w:val="00C67608"/>
    <w:rsid w:val="00C70B72"/>
    <w:rsid w:val="00C70ED4"/>
    <w:rsid w:val="00C7133F"/>
    <w:rsid w:val="00C71E30"/>
    <w:rsid w:val="00C7206D"/>
    <w:rsid w:val="00C7338A"/>
    <w:rsid w:val="00C73576"/>
    <w:rsid w:val="00C7435D"/>
    <w:rsid w:val="00C74A63"/>
    <w:rsid w:val="00C75441"/>
    <w:rsid w:val="00C759D8"/>
    <w:rsid w:val="00C766F8"/>
    <w:rsid w:val="00C76AAF"/>
    <w:rsid w:val="00C7724A"/>
    <w:rsid w:val="00C77461"/>
    <w:rsid w:val="00C80AFB"/>
    <w:rsid w:val="00C82765"/>
    <w:rsid w:val="00C82EC8"/>
    <w:rsid w:val="00C82F83"/>
    <w:rsid w:val="00C8388A"/>
    <w:rsid w:val="00C838D4"/>
    <w:rsid w:val="00C84C29"/>
    <w:rsid w:val="00C85119"/>
    <w:rsid w:val="00C85A71"/>
    <w:rsid w:val="00C85EB8"/>
    <w:rsid w:val="00C86199"/>
    <w:rsid w:val="00C86465"/>
    <w:rsid w:val="00C86C0A"/>
    <w:rsid w:val="00C86C88"/>
    <w:rsid w:val="00C87251"/>
    <w:rsid w:val="00C87690"/>
    <w:rsid w:val="00C87FC5"/>
    <w:rsid w:val="00C9093D"/>
    <w:rsid w:val="00C915A1"/>
    <w:rsid w:val="00C92228"/>
    <w:rsid w:val="00C9248E"/>
    <w:rsid w:val="00C926CF"/>
    <w:rsid w:val="00C93C58"/>
    <w:rsid w:val="00C94348"/>
    <w:rsid w:val="00C94549"/>
    <w:rsid w:val="00C94EBD"/>
    <w:rsid w:val="00C9578B"/>
    <w:rsid w:val="00C95CEC"/>
    <w:rsid w:val="00C95FDB"/>
    <w:rsid w:val="00C960AC"/>
    <w:rsid w:val="00C9687D"/>
    <w:rsid w:val="00C97599"/>
    <w:rsid w:val="00C97A0C"/>
    <w:rsid w:val="00CA0D9F"/>
    <w:rsid w:val="00CA1987"/>
    <w:rsid w:val="00CA20EF"/>
    <w:rsid w:val="00CA256A"/>
    <w:rsid w:val="00CA3110"/>
    <w:rsid w:val="00CA35DF"/>
    <w:rsid w:val="00CA3629"/>
    <w:rsid w:val="00CA3C61"/>
    <w:rsid w:val="00CA3D8B"/>
    <w:rsid w:val="00CA4FAA"/>
    <w:rsid w:val="00CA64AD"/>
    <w:rsid w:val="00CA69EC"/>
    <w:rsid w:val="00CA6DB4"/>
    <w:rsid w:val="00CA6FA1"/>
    <w:rsid w:val="00CA7032"/>
    <w:rsid w:val="00CA7091"/>
    <w:rsid w:val="00CA7D38"/>
    <w:rsid w:val="00CB0806"/>
    <w:rsid w:val="00CB0EE3"/>
    <w:rsid w:val="00CB0F51"/>
    <w:rsid w:val="00CB14F0"/>
    <w:rsid w:val="00CB1F63"/>
    <w:rsid w:val="00CB2F56"/>
    <w:rsid w:val="00CB3367"/>
    <w:rsid w:val="00CB36D4"/>
    <w:rsid w:val="00CB42DA"/>
    <w:rsid w:val="00CB467A"/>
    <w:rsid w:val="00CB501F"/>
    <w:rsid w:val="00CB577E"/>
    <w:rsid w:val="00CB5B1E"/>
    <w:rsid w:val="00CB6EAA"/>
    <w:rsid w:val="00CB768C"/>
    <w:rsid w:val="00CC0E22"/>
    <w:rsid w:val="00CC162A"/>
    <w:rsid w:val="00CC18ED"/>
    <w:rsid w:val="00CC4021"/>
    <w:rsid w:val="00CC4A75"/>
    <w:rsid w:val="00CC562C"/>
    <w:rsid w:val="00CC5A84"/>
    <w:rsid w:val="00CC637F"/>
    <w:rsid w:val="00CC64E3"/>
    <w:rsid w:val="00CC7404"/>
    <w:rsid w:val="00CD1016"/>
    <w:rsid w:val="00CD1067"/>
    <w:rsid w:val="00CD10D7"/>
    <w:rsid w:val="00CD21A4"/>
    <w:rsid w:val="00CD3290"/>
    <w:rsid w:val="00CD3BD0"/>
    <w:rsid w:val="00CD442B"/>
    <w:rsid w:val="00CD4620"/>
    <w:rsid w:val="00CD55D8"/>
    <w:rsid w:val="00CD5718"/>
    <w:rsid w:val="00CD6758"/>
    <w:rsid w:val="00CD688A"/>
    <w:rsid w:val="00CD68E2"/>
    <w:rsid w:val="00CD6AD0"/>
    <w:rsid w:val="00CD6CA0"/>
    <w:rsid w:val="00CE077D"/>
    <w:rsid w:val="00CE0C0D"/>
    <w:rsid w:val="00CE1662"/>
    <w:rsid w:val="00CE1D2E"/>
    <w:rsid w:val="00CE1D96"/>
    <w:rsid w:val="00CE2539"/>
    <w:rsid w:val="00CE2A27"/>
    <w:rsid w:val="00CE4E29"/>
    <w:rsid w:val="00CE7B63"/>
    <w:rsid w:val="00CF0028"/>
    <w:rsid w:val="00CF042F"/>
    <w:rsid w:val="00CF10E4"/>
    <w:rsid w:val="00CF1143"/>
    <w:rsid w:val="00CF37AE"/>
    <w:rsid w:val="00CF3FE6"/>
    <w:rsid w:val="00CF4B12"/>
    <w:rsid w:val="00CF4C3E"/>
    <w:rsid w:val="00CF56CE"/>
    <w:rsid w:val="00CF58D9"/>
    <w:rsid w:val="00CF5D5E"/>
    <w:rsid w:val="00CF605A"/>
    <w:rsid w:val="00CF60EF"/>
    <w:rsid w:val="00CF61A0"/>
    <w:rsid w:val="00CF6A38"/>
    <w:rsid w:val="00CF79EF"/>
    <w:rsid w:val="00D003EF"/>
    <w:rsid w:val="00D0135E"/>
    <w:rsid w:val="00D01BB3"/>
    <w:rsid w:val="00D026A9"/>
    <w:rsid w:val="00D031EF"/>
    <w:rsid w:val="00D0408F"/>
    <w:rsid w:val="00D04EBB"/>
    <w:rsid w:val="00D050F5"/>
    <w:rsid w:val="00D05270"/>
    <w:rsid w:val="00D058E9"/>
    <w:rsid w:val="00D05A3A"/>
    <w:rsid w:val="00D064F3"/>
    <w:rsid w:val="00D068F5"/>
    <w:rsid w:val="00D0778A"/>
    <w:rsid w:val="00D0784F"/>
    <w:rsid w:val="00D10AE9"/>
    <w:rsid w:val="00D10B90"/>
    <w:rsid w:val="00D11225"/>
    <w:rsid w:val="00D113BE"/>
    <w:rsid w:val="00D11479"/>
    <w:rsid w:val="00D115B2"/>
    <w:rsid w:val="00D1238A"/>
    <w:rsid w:val="00D14873"/>
    <w:rsid w:val="00D1505B"/>
    <w:rsid w:val="00D15B9D"/>
    <w:rsid w:val="00D15CF8"/>
    <w:rsid w:val="00D17271"/>
    <w:rsid w:val="00D176C2"/>
    <w:rsid w:val="00D200AB"/>
    <w:rsid w:val="00D201A8"/>
    <w:rsid w:val="00D21012"/>
    <w:rsid w:val="00D220EF"/>
    <w:rsid w:val="00D2244E"/>
    <w:rsid w:val="00D23B3C"/>
    <w:rsid w:val="00D242C0"/>
    <w:rsid w:val="00D2482B"/>
    <w:rsid w:val="00D2530B"/>
    <w:rsid w:val="00D274A9"/>
    <w:rsid w:val="00D2768F"/>
    <w:rsid w:val="00D27966"/>
    <w:rsid w:val="00D27AFD"/>
    <w:rsid w:val="00D27E96"/>
    <w:rsid w:val="00D307FA"/>
    <w:rsid w:val="00D30893"/>
    <w:rsid w:val="00D31BCD"/>
    <w:rsid w:val="00D31DB8"/>
    <w:rsid w:val="00D3220C"/>
    <w:rsid w:val="00D327BB"/>
    <w:rsid w:val="00D3305F"/>
    <w:rsid w:val="00D3309F"/>
    <w:rsid w:val="00D34BDF"/>
    <w:rsid w:val="00D3697D"/>
    <w:rsid w:val="00D36EB2"/>
    <w:rsid w:val="00D3762C"/>
    <w:rsid w:val="00D37DEF"/>
    <w:rsid w:val="00D4132E"/>
    <w:rsid w:val="00D41CCC"/>
    <w:rsid w:val="00D435A6"/>
    <w:rsid w:val="00D44247"/>
    <w:rsid w:val="00D46163"/>
    <w:rsid w:val="00D461CE"/>
    <w:rsid w:val="00D466A8"/>
    <w:rsid w:val="00D47951"/>
    <w:rsid w:val="00D47A96"/>
    <w:rsid w:val="00D47DF0"/>
    <w:rsid w:val="00D501B8"/>
    <w:rsid w:val="00D50821"/>
    <w:rsid w:val="00D5091C"/>
    <w:rsid w:val="00D50B10"/>
    <w:rsid w:val="00D51BC8"/>
    <w:rsid w:val="00D51D87"/>
    <w:rsid w:val="00D54810"/>
    <w:rsid w:val="00D54E4E"/>
    <w:rsid w:val="00D5576C"/>
    <w:rsid w:val="00D55CDA"/>
    <w:rsid w:val="00D55E17"/>
    <w:rsid w:val="00D56AF9"/>
    <w:rsid w:val="00D576F8"/>
    <w:rsid w:val="00D57940"/>
    <w:rsid w:val="00D57DE4"/>
    <w:rsid w:val="00D60C2E"/>
    <w:rsid w:val="00D617D1"/>
    <w:rsid w:val="00D61828"/>
    <w:rsid w:val="00D62BD6"/>
    <w:rsid w:val="00D62CB2"/>
    <w:rsid w:val="00D6334A"/>
    <w:rsid w:val="00D63CB9"/>
    <w:rsid w:val="00D643FB"/>
    <w:rsid w:val="00D65307"/>
    <w:rsid w:val="00D657FD"/>
    <w:rsid w:val="00D65C51"/>
    <w:rsid w:val="00D66065"/>
    <w:rsid w:val="00D665D5"/>
    <w:rsid w:val="00D67436"/>
    <w:rsid w:val="00D7033B"/>
    <w:rsid w:val="00D70A0E"/>
    <w:rsid w:val="00D70CE3"/>
    <w:rsid w:val="00D70DB6"/>
    <w:rsid w:val="00D720EA"/>
    <w:rsid w:val="00D72EF4"/>
    <w:rsid w:val="00D73795"/>
    <w:rsid w:val="00D738EF"/>
    <w:rsid w:val="00D745CF"/>
    <w:rsid w:val="00D754AC"/>
    <w:rsid w:val="00D759F7"/>
    <w:rsid w:val="00D771D3"/>
    <w:rsid w:val="00D77C5A"/>
    <w:rsid w:val="00D77E7C"/>
    <w:rsid w:val="00D801A4"/>
    <w:rsid w:val="00D80CED"/>
    <w:rsid w:val="00D80DF6"/>
    <w:rsid w:val="00D81BD7"/>
    <w:rsid w:val="00D81D31"/>
    <w:rsid w:val="00D82E09"/>
    <w:rsid w:val="00D838A6"/>
    <w:rsid w:val="00D83A97"/>
    <w:rsid w:val="00D83B8A"/>
    <w:rsid w:val="00D83EF8"/>
    <w:rsid w:val="00D8452E"/>
    <w:rsid w:val="00D84C88"/>
    <w:rsid w:val="00D856CA"/>
    <w:rsid w:val="00D85C10"/>
    <w:rsid w:val="00D87152"/>
    <w:rsid w:val="00D90A3E"/>
    <w:rsid w:val="00D90B54"/>
    <w:rsid w:val="00D90DF0"/>
    <w:rsid w:val="00D90FEE"/>
    <w:rsid w:val="00D91DBD"/>
    <w:rsid w:val="00D922DD"/>
    <w:rsid w:val="00D92651"/>
    <w:rsid w:val="00D935B7"/>
    <w:rsid w:val="00D936B5"/>
    <w:rsid w:val="00D9653C"/>
    <w:rsid w:val="00D96E01"/>
    <w:rsid w:val="00D974DF"/>
    <w:rsid w:val="00D97BD5"/>
    <w:rsid w:val="00D97C3E"/>
    <w:rsid w:val="00DA01D5"/>
    <w:rsid w:val="00DA04F9"/>
    <w:rsid w:val="00DA080A"/>
    <w:rsid w:val="00DA1231"/>
    <w:rsid w:val="00DA1804"/>
    <w:rsid w:val="00DA1A10"/>
    <w:rsid w:val="00DA2894"/>
    <w:rsid w:val="00DA2DCB"/>
    <w:rsid w:val="00DA3B21"/>
    <w:rsid w:val="00DA4CB2"/>
    <w:rsid w:val="00DA509A"/>
    <w:rsid w:val="00DA57F0"/>
    <w:rsid w:val="00DA6943"/>
    <w:rsid w:val="00DA7341"/>
    <w:rsid w:val="00DA7587"/>
    <w:rsid w:val="00DA7B53"/>
    <w:rsid w:val="00DA7E18"/>
    <w:rsid w:val="00DB026F"/>
    <w:rsid w:val="00DB0C10"/>
    <w:rsid w:val="00DB11AF"/>
    <w:rsid w:val="00DB1649"/>
    <w:rsid w:val="00DB1E07"/>
    <w:rsid w:val="00DB2078"/>
    <w:rsid w:val="00DB24D1"/>
    <w:rsid w:val="00DB26EE"/>
    <w:rsid w:val="00DB2AF6"/>
    <w:rsid w:val="00DB2DE9"/>
    <w:rsid w:val="00DB40D8"/>
    <w:rsid w:val="00DB5556"/>
    <w:rsid w:val="00DB59F1"/>
    <w:rsid w:val="00DB5E3F"/>
    <w:rsid w:val="00DB70FC"/>
    <w:rsid w:val="00DB73A7"/>
    <w:rsid w:val="00DC022E"/>
    <w:rsid w:val="00DC081E"/>
    <w:rsid w:val="00DC11AB"/>
    <w:rsid w:val="00DC2DCC"/>
    <w:rsid w:val="00DC3263"/>
    <w:rsid w:val="00DC33E6"/>
    <w:rsid w:val="00DC43FD"/>
    <w:rsid w:val="00DC5078"/>
    <w:rsid w:val="00DC52DC"/>
    <w:rsid w:val="00DC5EDA"/>
    <w:rsid w:val="00DC68DB"/>
    <w:rsid w:val="00DC6CCF"/>
    <w:rsid w:val="00DD022A"/>
    <w:rsid w:val="00DD0802"/>
    <w:rsid w:val="00DD0D34"/>
    <w:rsid w:val="00DD0FE5"/>
    <w:rsid w:val="00DD1CDA"/>
    <w:rsid w:val="00DD38F7"/>
    <w:rsid w:val="00DD3AE0"/>
    <w:rsid w:val="00DD41CD"/>
    <w:rsid w:val="00DD45D5"/>
    <w:rsid w:val="00DD4952"/>
    <w:rsid w:val="00DD4C76"/>
    <w:rsid w:val="00DD542F"/>
    <w:rsid w:val="00DD6046"/>
    <w:rsid w:val="00DD63AA"/>
    <w:rsid w:val="00DD63E3"/>
    <w:rsid w:val="00DD6565"/>
    <w:rsid w:val="00DD73FD"/>
    <w:rsid w:val="00DD7849"/>
    <w:rsid w:val="00DD792F"/>
    <w:rsid w:val="00DD7A69"/>
    <w:rsid w:val="00DD7E7C"/>
    <w:rsid w:val="00DE0092"/>
    <w:rsid w:val="00DE0143"/>
    <w:rsid w:val="00DE0A65"/>
    <w:rsid w:val="00DE1505"/>
    <w:rsid w:val="00DE1A44"/>
    <w:rsid w:val="00DE1A88"/>
    <w:rsid w:val="00DE2411"/>
    <w:rsid w:val="00DE259E"/>
    <w:rsid w:val="00DE3B9F"/>
    <w:rsid w:val="00DE5128"/>
    <w:rsid w:val="00DE5B73"/>
    <w:rsid w:val="00DE5FE7"/>
    <w:rsid w:val="00DE6502"/>
    <w:rsid w:val="00DE685A"/>
    <w:rsid w:val="00DF0CF9"/>
    <w:rsid w:val="00DF139F"/>
    <w:rsid w:val="00DF18C4"/>
    <w:rsid w:val="00DF1DE2"/>
    <w:rsid w:val="00DF2FF9"/>
    <w:rsid w:val="00DF3AA9"/>
    <w:rsid w:val="00DF4040"/>
    <w:rsid w:val="00DF4450"/>
    <w:rsid w:val="00E0015F"/>
    <w:rsid w:val="00E0091E"/>
    <w:rsid w:val="00E01B7D"/>
    <w:rsid w:val="00E02440"/>
    <w:rsid w:val="00E0328B"/>
    <w:rsid w:val="00E03D14"/>
    <w:rsid w:val="00E04158"/>
    <w:rsid w:val="00E041EE"/>
    <w:rsid w:val="00E049E7"/>
    <w:rsid w:val="00E05659"/>
    <w:rsid w:val="00E07E84"/>
    <w:rsid w:val="00E11383"/>
    <w:rsid w:val="00E1227F"/>
    <w:rsid w:val="00E126ED"/>
    <w:rsid w:val="00E12807"/>
    <w:rsid w:val="00E13089"/>
    <w:rsid w:val="00E14422"/>
    <w:rsid w:val="00E15896"/>
    <w:rsid w:val="00E15A64"/>
    <w:rsid w:val="00E15CC0"/>
    <w:rsid w:val="00E15D70"/>
    <w:rsid w:val="00E16997"/>
    <w:rsid w:val="00E1738F"/>
    <w:rsid w:val="00E17625"/>
    <w:rsid w:val="00E21071"/>
    <w:rsid w:val="00E21E76"/>
    <w:rsid w:val="00E22132"/>
    <w:rsid w:val="00E22BFC"/>
    <w:rsid w:val="00E23558"/>
    <w:rsid w:val="00E239B2"/>
    <w:rsid w:val="00E26503"/>
    <w:rsid w:val="00E27ACF"/>
    <w:rsid w:val="00E27DF5"/>
    <w:rsid w:val="00E30843"/>
    <w:rsid w:val="00E30934"/>
    <w:rsid w:val="00E30AF1"/>
    <w:rsid w:val="00E33310"/>
    <w:rsid w:val="00E33478"/>
    <w:rsid w:val="00E33F3E"/>
    <w:rsid w:val="00E3618C"/>
    <w:rsid w:val="00E36D7D"/>
    <w:rsid w:val="00E402CF"/>
    <w:rsid w:val="00E40841"/>
    <w:rsid w:val="00E4119D"/>
    <w:rsid w:val="00E412C3"/>
    <w:rsid w:val="00E41C22"/>
    <w:rsid w:val="00E41D76"/>
    <w:rsid w:val="00E422F9"/>
    <w:rsid w:val="00E42782"/>
    <w:rsid w:val="00E438F4"/>
    <w:rsid w:val="00E43F7E"/>
    <w:rsid w:val="00E44EE2"/>
    <w:rsid w:val="00E5040C"/>
    <w:rsid w:val="00E50ED1"/>
    <w:rsid w:val="00E511A0"/>
    <w:rsid w:val="00E52BFC"/>
    <w:rsid w:val="00E54BDA"/>
    <w:rsid w:val="00E54C7B"/>
    <w:rsid w:val="00E54F0B"/>
    <w:rsid w:val="00E5535B"/>
    <w:rsid w:val="00E55A98"/>
    <w:rsid w:val="00E565F8"/>
    <w:rsid w:val="00E56DD4"/>
    <w:rsid w:val="00E60092"/>
    <w:rsid w:val="00E60529"/>
    <w:rsid w:val="00E62F31"/>
    <w:rsid w:val="00E63C9F"/>
    <w:rsid w:val="00E6447D"/>
    <w:rsid w:val="00E651AA"/>
    <w:rsid w:val="00E66668"/>
    <w:rsid w:val="00E66EDD"/>
    <w:rsid w:val="00E67219"/>
    <w:rsid w:val="00E678E8"/>
    <w:rsid w:val="00E67C92"/>
    <w:rsid w:val="00E700BB"/>
    <w:rsid w:val="00E71E85"/>
    <w:rsid w:val="00E72BD2"/>
    <w:rsid w:val="00E7449E"/>
    <w:rsid w:val="00E74A4E"/>
    <w:rsid w:val="00E75F86"/>
    <w:rsid w:val="00E762DC"/>
    <w:rsid w:val="00E777C1"/>
    <w:rsid w:val="00E80130"/>
    <w:rsid w:val="00E8142B"/>
    <w:rsid w:val="00E8213E"/>
    <w:rsid w:val="00E821B9"/>
    <w:rsid w:val="00E83687"/>
    <w:rsid w:val="00E83CD1"/>
    <w:rsid w:val="00E84404"/>
    <w:rsid w:val="00E849EA"/>
    <w:rsid w:val="00E84CDA"/>
    <w:rsid w:val="00E84D8A"/>
    <w:rsid w:val="00E84E2B"/>
    <w:rsid w:val="00E856E1"/>
    <w:rsid w:val="00E85738"/>
    <w:rsid w:val="00E85969"/>
    <w:rsid w:val="00E859AE"/>
    <w:rsid w:val="00E86DA8"/>
    <w:rsid w:val="00E8779A"/>
    <w:rsid w:val="00E87FDF"/>
    <w:rsid w:val="00E90645"/>
    <w:rsid w:val="00E908EF"/>
    <w:rsid w:val="00E90BBE"/>
    <w:rsid w:val="00E90DB5"/>
    <w:rsid w:val="00E91842"/>
    <w:rsid w:val="00E918D7"/>
    <w:rsid w:val="00E92410"/>
    <w:rsid w:val="00E92C86"/>
    <w:rsid w:val="00E9338D"/>
    <w:rsid w:val="00E937CC"/>
    <w:rsid w:val="00E94018"/>
    <w:rsid w:val="00E94939"/>
    <w:rsid w:val="00E96B1D"/>
    <w:rsid w:val="00E96DAA"/>
    <w:rsid w:val="00E97022"/>
    <w:rsid w:val="00EA0742"/>
    <w:rsid w:val="00EA0AEF"/>
    <w:rsid w:val="00EA0FF1"/>
    <w:rsid w:val="00EA11BD"/>
    <w:rsid w:val="00EA1225"/>
    <w:rsid w:val="00EA2648"/>
    <w:rsid w:val="00EA459F"/>
    <w:rsid w:val="00EA587E"/>
    <w:rsid w:val="00EA73B7"/>
    <w:rsid w:val="00EA78B2"/>
    <w:rsid w:val="00EA7BCB"/>
    <w:rsid w:val="00EB0432"/>
    <w:rsid w:val="00EB1908"/>
    <w:rsid w:val="00EB2717"/>
    <w:rsid w:val="00EB292A"/>
    <w:rsid w:val="00EB3B6E"/>
    <w:rsid w:val="00EB4844"/>
    <w:rsid w:val="00EB51FB"/>
    <w:rsid w:val="00EB698E"/>
    <w:rsid w:val="00EB69D6"/>
    <w:rsid w:val="00EB72B8"/>
    <w:rsid w:val="00EB7516"/>
    <w:rsid w:val="00EC071F"/>
    <w:rsid w:val="00EC12AD"/>
    <w:rsid w:val="00EC199D"/>
    <w:rsid w:val="00EC20D9"/>
    <w:rsid w:val="00EC24FA"/>
    <w:rsid w:val="00EC31D1"/>
    <w:rsid w:val="00EC447D"/>
    <w:rsid w:val="00EC4D02"/>
    <w:rsid w:val="00EC4D0C"/>
    <w:rsid w:val="00EC4FB7"/>
    <w:rsid w:val="00EC5ED4"/>
    <w:rsid w:val="00EC60EC"/>
    <w:rsid w:val="00EC6302"/>
    <w:rsid w:val="00EC6F39"/>
    <w:rsid w:val="00EC7903"/>
    <w:rsid w:val="00ED0459"/>
    <w:rsid w:val="00ED0475"/>
    <w:rsid w:val="00ED1F92"/>
    <w:rsid w:val="00ED2906"/>
    <w:rsid w:val="00ED2DAD"/>
    <w:rsid w:val="00ED41FA"/>
    <w:rsid w:val="00ED42DF"/>
    <w:rsid w:val="00ED46A1"/>
    <w:rsid w:val="00ED48E0"/>
    <w:rsid w:val="00ED6027"/>
    <w:rsid w:val="00ED68C2"/>
    <w:rsid w:val="00ED74FB"/>
    <w:rsid w:val="00ED7675"/>
    <w:rsid w:val="00EE0EAF"/>
    <w:rsid w:val="00EE1FE6"/>
    <w:rsid w:val="00EE20F3"/>
    <w:rsid w:val="00EE2718"/>
    <w:rsid w:val="00EE287F"/>
    <w:rsid w:val="00EE2ADE"/>
    <w:rsid w:val="00EE3FBF"/>
    <w:rsid w:val="00EE5BC3"/>
    <w:rsid w:val="00EE6F8E"/>
    <w:rsid w:val="00EE7781"/>
    <w:rsid w:val="00EF029E"/>
    <w:rsid w:val="00EF05D5"/>
    <w:rsid w:val="00EF0943"/>
    <w:rsid w:val="00EF12AC"/>
    <w:rsid w:val="00EF1C35"/>
    <w:rsid w:val="00EF240C"/>
    <w:rsid w:val="00EF292E"/>
    <w:rsid w:val="00EF35E8"/>
    <w:rsid w:val="00EF410D"/>
    <w:rsid w:val="00EF4616"/>
    <w:rsid w:val="00EF4EFD"/>
    <w:rsid w:val="00EF5D71"/>
    <w:rsid w:val="00EF5EBE"/>
    <w:rsid w:val="00EF6A63"/>
    <w:rsid w:val="00EF6ACC"/>
    <w:rsid w:val="00EF7BA6"/>
    <w:rsid w:val="00EF7F97"/>
    <w:rsid w:val="00F00974"/>
    <w:rsid w:val="00F033DE"/>
    <w:rsid w:val="00F036D2"/>
    <w:rsid w:val="00F05D05"/>
    <w:rsid w:val="00F0686C"/>
    <w:rsid w:val="00F0695C"/>
    <w:rsid w:val="00F10AB3"/>
    <w:rsid w:val="00F111A7"/>
    <w:rsid w:val="00F12AC5"/>
    <w:rsid w:val="00F136E4"/>
    <w:rsid w:val="00F137B5"/>
    <w:rsid w:val="00F13926"/>
    <w:rsid w:val="00F13A52"/>
    <w:rsid w:val="00F13B57"/>
    <w:rsid w:val="00F13C4B"/>
    <w:rsid w:val="00F15852"/>
    <w:rsid w:val="00F16FD9"/>
    <w:rsid w:val="00F178F8"/>
    <w:rsid w:val="00F205F0"/>
    <w:rsid w:val="00F215E9"/>
    <w:rsid w:val="00F21860"/>
    <w:rsid w:val="00F22522"/>
    <w:rsid w:val="00F22BAA"/>
    <w:rsid w:val="00F239D6"/>
    <w:rsid w:val="00F255A1"/>
    <w:rsid w:val="00F2595C"/>
    <w:rsid w:val="00F26FDA"/>
    <w:rsid w:val="00F27F29"/>
    <w:rsid w:val="00F27F94"/>
    <w:rsid w:val="00F30A37"/>
    <w:rsid w:val="00F315D3"/>
    <w:rsid w:val="00F32CDD"/>
    <w:rsid w:val="00F32D5D"/>
    <w:rsid w:val="00F32FA2"/>
    <w:rsid w:val="00F33C48"/>
    <w:rsid w:val="00F3418C"/>
    <w:rsid w:val="00F346A7"/>
    <w:rsid w:val="00F35322"/>
    <w:rsid w:val="00F35A6D"/>
    <w:rsid w:val="00F362A7"/>
    <w:rsid w:val="00F3686A"/>
    <w:rsid w:val="00F37721"/>
    <w:rsid w:val="00F411E2"/>
    <w:rsid w:val="00F42095"/>
    <w:rsid w:val="00F42516"/>
    <w:rsid w:val="00F43C7C"/>
    <w:rsid w:val="00F44A5A"/>
    <w:rsid w:val="00F453E6"/>
    <w:rsid w:val="00F4568B"/>
    <w:rsid w:val="00F46214"/>
    <w:rsid w:val="00F46354"/>
    <w:rsid w:val="00F46798"/>
    <w:rsid w:val="00F4766C"/>
    <w:rsid w:val="00F50900"/>
    <w:rsid w:val="00F509A6"/>
    <w:rsid w:val="00F52079"/>
    <w:rsid w:val="00F52D09"/>
    <w:rsid w:val="00F52F1F"/>
    <w:rsid w:val="00F541E0"/>
    <w:rsid w:val="00F57103"/>
    <w:rsid w:val="00F60210"/>
    <w:rsid w:val="00F609D3"/>
    <w:rsid w:val="00F61F30"/>
    <w:rsid w:val="00F6260C"/>
    <w:rsid w:val="00F62668"/>
    <w:rsid w:val="00F62ACE"/>
    <w:rsid w:val="00F63158"/>
    <w:rsid w:val="00F6330F"/>
    <w:rsid w:val="00F63884"/>
    <w:rsid w:val="00F64372"/>
    <w:rsid w:val="00F6497B"/>
    <w:rsid w:val="00F654C2"/>
    <w:rsid w:val="00F663DE"/>
    <w:rsid w:val="00F669CB"/>
    <w:rsid w:val="00F676B6"/>
    <w:rsid w:val="00F706D6"/>
    <w:rsid w:val="00F70E66"/>
    <w:rsid w:val="00F71717"/>
    <w:rsid w:val="00F71E86"/>
    <w:rsid w:val="00F7240D"/>
    <w:rsid w:val="00F73DEC"/>
    <w:rsid w:val="00F753D1"/>
    <w:rsid w:val="00F756C0"/>
    <w:rsid w:val="00F76BDD"/>
    <w:rsid w:val="00F76C6E"/>
    <w:rsid w:val="00F77320"/>
    <w:rsid w:val="00F77AD2"/>
    <w:rsid w:val="00F77CE3"/>
    <w:rsid w:val="00F77D65"/>
    <w:rsid w:val="00F804A2"/>
    <w:rsid w:val="00F80CE4"/>
    <w:rsid w:val="00F81168"/>
    <w:rsid w:val="00F82664"/>
    <w:rsid w:val="00F8281B"/>
    <w:rsid w:val="00F82E92"/>
    <w:rsid w:val="00F8420D"/>
    <w:rsid w:val="00F8442E"/>
    <w:rsid w:val="00F85101"/>
    <w:rsid w:val="00F85468"/>
    <w:rsid w:val="00F86004"/>
    <w:rsid w:val="00F878B3"/>
    <w:rsid w:val="00F87A1C"/>
    <w:rsid w:val="00F90EB8"/>
    <w:rsid w:val="00F9131D"/>
    <w:rsid w:val="00F918E1"/>
    <w:rsid w:val="00F919FA"/>
    <w:rsid w:val="00F91F40"/>
    <w:rsid w:val="00F9272E"/>
    <w:rsid w:val="00F934A2"/>
    <w:rsid w:val="00F943FB"/>
    <w:rsid w:val="00F96260"/>
    <w:rsid w:val="00F96988"/>
    <w:rsid w:val="00F97DAB"/>
    <w:rsid w:val="00FA2481"/>
    <w:rsid w:val="00FA43D4"/>
    <w:rsid w:val="00FA480B"/>
    <w:rsid w:val="00FA4BDD"/>
    <w:rsid w:val="00FA4DEB"/>
    <w:rsid w:val="00FA51ED"/>
    <w:rsid w:val="00FA5FAB"/>
    <w:rsid w:val="00FA662D"/>
    <w:rsid w:val="00FA6E67"/>
    <w:rsid w:val="00FA6E94"/>
    <w:rsid w:val="00FA7D49"/>
    <w:rsid w:val="00FB03C0"/>
    <w:rsid w:val="00FB064E"/>
    <w:rsid w:val="00FB1126"/>
    <w:rsid w:val="00FB11AE"/>
    <w:rsid w:val="00FB24CB"/>
    <w:rsid w:val="00FB2562"/>
    <w:rsid w:val="00FB2A0F"/>
    <w:rsid w:val="00FB4866"/>
    <w:rsid w:val="00FB4937"/>
    <w:rsid w:val="00FB55B6"/>
    <w:rsid w:val="00FB5B14"/>
    <w:rsid w:val="00FB5F2D"/>
    <w:rsid w:val="00FB67B2"/>
    <w:rsid w:val="00FB6DAF"/>
    <w:rsid w:val="00FB724C"/>
    <w:rsid w:val="00FB7C06"/>
    <w:rsid w:val="00FB7EFC"/>
    <w:rsid w:val="00FC0226"/>
    <w:rsid w:val="00FC05D5"/>
    <w:rsid w:val="00FC0619"/>
    <w:rsid w:val="00FC0719"/>
    <w:rsid w:val="00FC0783"/>
    <w:rsid w:val="00FC11B2"/>
    <w:rsid w:val="00FC38F2"/>
    <w:rsid w:val="00FC3D3C"/>
    <w:rsid w:val="00FC3E97"/>
    <w:rsid w:val="00FC40EC"/>
    <w:rsid w:val="00FC4395"/>
    <w:rsid w:val="00FC4FA2"/>
    <w:rsid w:val="00FC5343"/>
    <w:rsid w:val="00FC71D2"/>
    <w:rsid w:val="00FD059B"/>
    <w:rsid w:val="00FD09A4"/>
    <w:rsid w:val="00FD2268"/>
    <w:rsid w:val="00FD2886"/>
    <w:rsid w:val="00FD3225"/>
    <w:rsid w:val="00FD3CD8"/>
    <w:rsid w:val="00FD4360"/>
    <w:rsid w:val="00FD4BCB"/>
    <w:rsid w:val="00FD5375"/>
    <w:rsid w:val="00FD5503"/>
    <w:rsid w:val="00FD7161"/>
    <w:rsid w:val="00FD7A78"/>
    <w:rsid w:val="00FE0162"/>
    <w:rsid w:val="00FE0B99"/>
    <w:rsid w:val="00FE15BB"/>
    <w:rsid w:val="00FE2220"/>
    <w:rsid w:val="00FE2A1A"/>
    <w:rsid w:val="00FE2ED7"/>
    <w:rsid w:val="00FE38D3"/>
    <w:rsid w:val="00FE41E5"/>
    <w:rsid w:val="00FE4A5E"/>
    <w:rsid w:val="00FE4B27"/>
    <w:rsid w:val="00FE4DC4"/>
    <w:rsid w:val="00FE5E79"/>
    <w:rsid w:val="00FE5F36"/>
    <w:rsid w:val="00FE63AF"/>
    <w:rsid w:val="00FE701D"/>
    <w:rsid w:val="00FF083F"/>
    <w:rsid w:val="00FF0E1D"/>
    <w:rsid w:val="00FF1489"/>
    <w:rsid w:val="00FF1C21"/>
    <w:rsid w:val="00FF2269"/>
    <w:rsid w:val="00FF2BEA"/>
    <w:rsid w:val="00FF3F8C"/>
    <w:rsid w:val="00FF4589"/>
    <w:rsid w:val="00FF5391"/>
    <w:rsid w:val="00FF5959"/>
    <w:rsid w:val="00FF59B7"/>
    <w:rsid w:val="00FF6645"/>
    <w:rsid w:val="00FF6E9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v:textbox inset="5.85pt,.7pt,5.85pt,.7pt"/>
    </o:shapedefaults>
    <o:shapelayout v:ext="edit">
      <o:idmap v:ext="edit" data="1"/>
    </o:shapelayout>
  </w:shapeDefaults>
  <w:decimalSymbol w:val="."/>
  <w:listSeparator w:val=","/>
  <w14:docId w14:val="00943B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sz w:val="24"/>
        <w:szCs w:val="24"/>
        <w:lang w:val="en-IN" w:eastAsia="en-IN" w:bidi="ar-SA"/>
      </w:rPr>
    </w:rPrDefault>
    <w:pPrDefault/>
  </w:docDefaults>
  <w:latentStyles w:defLockedState="0" w:defUIPriority="0" w:defSemiHidden="1" w:defUnhideWhenUsed="1" w:defQFormat="0" w:count="276">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qFormat="1"/>
    <w:lsdException w:name="heading 8" w:qFormat="1"/>
    <w:lsdException w:name="heading 9" w:qFormat="1"/>
    <w:lsdException w:name="annotation text" w:uiPriority="99"/>
    <w:lsdException w:name="header" w:uiPriority="99"/>
    <w:lsdException w:name="caption" w:qFormat="1"/>
    <w:lsdException w:name="annotation reference" w:uiPriority="99"/>
    <w:lsdException w:name="List Number" w:semiHidden="0" w:unhideWhenUsed="0"/>
    <w:lsdException w:name="List 4" w:semiHidden="0" w:unhideWhenUsed="0"/>
    <w:lsdException w:name="List 5" w:semiHidden="0" w:unhideWhenUsed="0"/>
    <w:lsdException w:name="List Bullet 2" w:semiHidden="0" w:unhideWhenUsed="0"/>
    <w:lsdException w:name="List Bullet 3" w:semiHidden="0" w:unhideWhenUsed="0"/>
    <w:lsdException w:name="List Bullet 4" w:semiHidden="0" w:unhideWhenUsed="0"/>
    <w:lsdException w:name="List Bullet 5" w:semiHidden="0" w:unhideWhenUsed="0"/>
    <w:lsdException w:name="List Number 2" w:semiHidden="0" w:unhideWhenUsed="0"/>
    <w:lsdException w:name="List Number 3" w:semiHidden="0" w:unhideWhenUsed="0"/>
    <w:lsdException w:name="List Number 4" w:semiHidden="0" w:unhideWhenUsed="0"/>
    <w:lsdException w:name="List Number 5" w:semiHidden="0" w:unhideWhenUsed="0"/>
    <w:lsdException w:name="Title" w:semiHidden="0" w:unhideWhenUsed="0" w:qFormat="1"/>
    <w:lsdException w:name="Subtitle" w:semiHidden="0" w:unhideWhenUsed="0" w:qFormat="1"/>
    <w:lsdException w:name="Body Text Indent 3" w:semiHidden="0" w:unhideWhenUsed="0"/>
    <w:lsdException w:name="Block Text" w:semiHidden="0" w:unhideWhenUsed="0"/>
    <w:lsdException w:name="Hyperlink" w:semiHidden="0" w:unhideWhenUsed="0"/>
    <w:lsdException w:name="FollowedHyperlink" w:semiHidden="0" w:unhideWhenUsed="0"/>
    <w:lsdException w:name="Strong" w:semiHidden="0" w:unhideWhenUsed="0" w:qFormat="1"/>
    <w:lsdException w:name="Emphasis" w:semiHidden="0" w:unhideWhenUsed="0" w:qFormat="1"/>
    <w:lsdException w:name="Normal (Web)" w:uiPriority="99"/>
    <w:lsdException w:name="Table Grid"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6447D"/>
    <w:pPr>
      <w:spacing w:line="240" w:lineRule="exact"/>
    </w:pPr>
    <w:rPr>
      <w:rFonts w:ascii="Times" w:hAnsi="Times"/>
      <w:lang w:val="en-US" w:eastAsia="en-US"/>
    </w:rPr>
  </w:style>
  <w:style w:type="paragraph" w:styleId="Heading1">
    <w:name w:val="heading 1"/>
    <w:next w:val="Normal"/>
    <w:qFormat/>
    <w:rsid w:val="001A0125"/>
    <w:pPr>
      <w:spacing w:before="360" w:after="50" w:line="240" w:lineRule="exact"/>
      <w:outlineLvl w:val="0"/>
    </w:pPr>
    <w:rPr>
      <w:rFonts w:ascii="Helvetica" w:hAnsi="Helvetica"/>
      <w:b/>
      <w:lang w:val="en-US" w:eastAsia="en-US"/>
    </w:rPr>
  </w:style>
  <w:style w:type="paragraph" w:styleId="Heading2">
    <w:name w:val="heading 2"/>
    <w:next w:val="Normal"/>
    <w:autoRedefine/>
    <w:qFormat/>
    <w:rsid w:val="00D57940"/>
    <w:pPr>
      <w:numPr>
        <w:ilvl w:val="1"/>
        <w:numId w:val="26"/>
      </w:numPr>
      <w:spacing w:before="360" w:after="52" w:line="240" w:lineRule="exact"/>
      <w:outlineLvl w:val="1"/>
    </w:pPr>
    <w:rPr>
      <w:b/>
      <w:bCs/>
      <w:sz w:val="18"/>
      <w:szCs w:val="18"/>
      <w:lang w:val="en-US" w:eastAsia="en-US"/>
    </w:rPr>
  </w:style>
  <w:style w:type="paragraph" w:styleId="Heading3">
    <w:name w:val="heading 3"/>
    <w:basedOn w:val="para-first"/>
    <w:link w:val="Heading3Char"/>
    <w:qFormat/>
    <w:rsid w:val="009D0B6E"/>
    <w:pPr>
      <w:spacing w:before="240" w:after="60"/>
      <w:outlineLvl w:val="2"/>
    </w:pPr>
    <w:rPr>
      <w:b/>
    </w:rPr>
  </w:style>
  <w:style w:type="paragraph" w:styleId="Heading4">
    <w:name w:val="heading 4"/>
    <w:basedOn w:val="Normal"/>
    <w:next w:val="Normal"/>
    <w:qFormat/>
    <w:rsid w:val="002D5837"/>
    <w:pPr>
      <w:keepNext/>
      <w:spacing w:before="240" w:after="60"/>
      <w:outlineLvl w:val="3"/>
    </w:pPr>
    <w:rPr>
      <w:rFonts w:ascii="Times New Roman" w:hAnsi="Times New Roman"/>
      <w:b/>
      <w:bCs/>
      <w:sz w:val="28"/>
      <w:szCs w:val="28"/>
    </w:rPr>
  </w:style>
  <w:style w:type="paragraph" w:styleId="Heading5">
    <w:name w:val="heading 5"/>
    <w:basedOn w:val="Normal"/>
    <w:next w:val="Normal"/>
    <w:qFormat/>
    <w:rsid w:val="00EC5ED4"/>
    <w:pPr>
      <w:spacing w:before="240" w:after="60"/>
      <w:outlineLvl w:val="4"/>
    </w:pPr>
    <w:rPr>
      <w:b/>
      <w:bCs/>
      <w:i/>
      <w:iCs/>
      <w:sz w:val="26"/>
      <w:szCs w:val="26"/>
    </w:rPr>
  </w:style>
  <w:style w:type="paragraph" w:styleId="Heading6">
    <w:name w:val="heading 6"/>
    <w:basedOn w:val="Normal"/>
    <w:next w:val="Normal"/>
    <w:qFormat/>
    <w:rsid w:val="00EC5ED4"/>
    <w:pPr>
      <w:spacing w:before="240" w:after="60"/>
      <w:outlineLvl w:val="5"/>
    </w:pPr>
    <w:rPr>
      <w:rFonts w:ascii="Times New Roman" w:hAnsi="Times New Roman"/>
      <w:b/>
      <w:bCs/>
      <w:sz w:val="22"/>
      <w:szCs w:val="22"/>
    </w:rPr>
  </w:style>
  <w:style w:type="paragraph" w:styleId="Heading7">
    <w:name w:val="heading 7"/>
    <w:basedOn w:val="Normal"/>
    <w:next w:val="Normal"/>
    <w:qFormat/>
    <w:rsid w:val="00EC5ED4"/>
    <w:pPr>
      <w:spacing w:before="240" w:after="60"/>
      <w:outlineLvl w:val="6"/>
    </w:pPr>
    <w:rPr>
      <w:rFonts w:ascii="Times New Roman" w:hAnsi="Times New Roman"/>
    </w:rPr>
  </w:style>
  <w:style w:type="paragraph" w:styleId="Heading8">
    <w:name w:val="heading 8"/>
    <w:basedOn w:val="Normal"/>
    <w:next w:val="Normal"/>
    <w:qFormat/>
    <w:rsid w:val="00EC5ED4"/>
    <w:pPr>
      <w:spacing w:before="240" w:after="60"/>
      <w:outlineLvl w:val="7"/>
    </w:pPr>
    <w:rPr>
      <w:rFonts w:ascii="Times New Roman" w:hAnsi="Times New Roman"/>
      <w:i/>
      <w:iCs/>
    </w:rPr>
  </w:style>
  <w:style w:type="paragraph" w:styleId="Heading9">
    <w:name w:val="heading 9"/>
    <w:basedOn w:val="Normal"/>
    <w:next w:val="Normal"/>
    <w:qFormat/>
    <w:rsid w:val="00EC5ED4"/>
    <w:p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rsid w:val="00EC5ED4"/>
    <w:pPr>
      <w:tabs>
        <w:tab w:val="center" w:pos="4320"/>
        <w:tab w:val="right" w:pos="8640"/>
      </w:tabs>
      <w:spacing w:after="520" w:line="160" w:lineRule="exact"/>
    </w:pPr>
    <w:rPr>
      <w:rFonts w:ascii="Helvetica" w:hAnsi="Helvetica"/>
      <w:b/>
      <w:i/>
      <w:sz w:val="16"/>
    </w:rPr>
  </w:style>
  <w:style w:type="character" w:styleId="LineNumber">
    <w:name w:val="line number"/>
    <w:basedOn w:val="DefaultParagraphFont"/>
    <w:rsid w:val="00EC5ED4"/>
  </w:style>
  <w:style w:type="paragraph" w:styleId="Footer">
    <w:name w:val="footer"/>
    <w:basedOn w:val="Normal"/>
    <w:rsid w:val="00EC5ED4"/>
    <w:pPr>
      <w:tabs>
        <w:tab w:val="center" w:pos="4320"/>
        <w:tab w:val="right" w:pos="8640"/>
      </w:tabs>
    </w:pPr>
  </w:style>
  <w:style w:type="paragraph" w:styleId="FootnoteText">
    <w:name w:val="footnote text"/>
    <w:basedOn w:val="Normal"/>
    <w:semiHidden/>
    <w:rsid w:val="00EC5ED4"/>
    <w:pPr>
      <w:spacing w:before="20" w:line="200" w:lineRule="exact"/>
    </w:pPr>
    <w:rPr>
      <w:rFonts w:ascii="Times New Roman" w:hAnsi="Times New Roman"/>
      <w:sz w:val="16"/>
      <w:szCs w:val="20"/>
    </w:rPr>
  </w:style>
  <w:style w:type="paragraph" w:customStyle="1" w:styleId="Catchline">
    <w:name w:val="Catchline"/>
    <w:rsid w:val="00EC5ED4"/>
    <w:pPr>
      <w:spacing w:before="140" w:line="160" w:lineRule="exact"/>
      <w:jc w:val="right"/>
    </w:pPr>
    <w:rPr>
      <w:rFonts w:ascii="Helvetica" w:hAnsi="Helvetica"/>
      <w:i/>
      <w:sz w:val="16"/>
      <w:lang w:val="en-US" w:eastAsia="en-US"/>
    </w:rPr>
  </w:style>
  <w:style w:type="paragraph" w:customStyle="1" w:styleId="DOILine">
    <w:name w:val="DOI Line"/>
    <w:basedOn w:val="Catchline"/>
    <w:rsid w:val="00EC5ED4"/>
    <w:pPr>
      <w:spacing w:before="44"/>
    </w:pPr>
  </w:style>
  <w:style w:type="paragraph" w:customStyle="1" w:styleId="Articletitle">
    <w:name w:val="Article title"/>
    <w:rsid w:val="00EC5ED4"/>
    <w:pPr>
      <w:spacing w:before="92" w:line="420" w:lineRule="exact"/>
    </w:pPr>
    <w:rPr>
      <w:rFonts w:ascii="Helvetica" w:hAnsi="Helvetica"/>
      <w:b/>
      <w:sz w:val="32"/>
      <w:lang w:val="en-US" w:eastAsia="en-US"/>
    </w:rPr>
  </w:style>
  <w:style w:type="paragraph" w:customStyle="1" w:styleId="Authorname">
    <w:name w:val="Author name"/>
    <w:link w:val="AuthornameChar"/>
    <w:rsid w:val="00EC5ED4"/>
    <w:pPr>
      <w:spacing w:before="70" w:line="300" w:lineRule="exact"/>
    </w:pPr>
    <w:rPr>
      <w:rFonts w:ascii="Helvetica-Light" w:hAnsi="Helvetica-Light"/>
      <w:iCs/>
      <w:sz w:val="26"/>
      <w:lang w:val="en-US" w:eastAsia="en-US"/>
    </w:rPr>
  </w:style>
  <w:style w:type="paragraph" w:customStyle="1" w:styleId="Affilation">
    <w:name w:val="Affilation"/>
    <w:basedOn w:val="Authorname"/>
    <w:link w:val="AffilationChar"/>
    <w:rsid w:val="00EC5ED4"/>
    <w:pPr>
      <w:spacing w:before="40" w:after="52" w:line="240" w:lineRule="exact"/>
    </w:pPr>
    <w:rPr>
      <w:sz w:val="20"/>
    </w:rPr>
  </w:style>
  <w:style w:type="paragraph" w:customStyle="1" w:styleId="Received">
    <w:name w:val="Received"/>
    <w:basedOn w:val="Affilation"/>
    <w:rsid w:val="00EC5ED4"/>
    <w:pPr>
      <w:spacing w:before="0" w:after="294"/>
    </w:pPr>
    <w:rPr>
      <w:sz w:val="16"/>
    </w:rPr>
  </w:style>
  <w:style w:type="paragraph" w:customStyle="1" w:styleId="AbstractHead">
    <w:name w:val="Abstract Head"/>
    <w:link w:val="AbstractHeadChar"/>
    <w:rsid w:val="00EC5ED4"/>
    <w:pPr>
      <w:spacing w:before="210" w:after="10" w:line="220" w:lineRule="exact"/>
      <w:jc w:val="both"/>
    </w:pPr>
    <w:rPr>
      <w:rFonts w:ascii="Helvetica" w:hAnsi="Helvetica"/>
      <w:b/>
      <w:caps/>
      <w:sz w:val="16"/>
      <w:lang w:val="en-US" w:eastAsia="en-US"/>
    </w:rPr>
  </w:style>
  <w:style w:type="paragraph" w:customStyle="1" w:styleId="AbstractText">
    <w:name w:val="Abstract Text"/>
    <w:link w:val="AbstractTextChar"/>
    <w:rsid w:val="00EC5ED4"/>
    <w:pPr>
      <w:spacing w:line="220" w:lineRule="exact"/>
      <w:jc w:val="both"/>
    </w:pPr>
    <w:rPr>
      <w:rFonts w:ascii="Helvetica" w:hAnsi="Helvetica"/>
      <w:sz w:val="16"/>
      <w:lang w:val="en-US" w:eastAsia="en-US"/>
    </w:rPr>
  </w:style>
  <w:style w:type="paragraph" w:customStyle="1" w:styleId="Para">
    <w:name w:val="Para"/>
    <w:link w:val="ParaChar"/>
    <w:rsid w:val="00EC5ED4"/>
    <w:pPr>
      <w:spacing w:line="220" w:lineRule="exact"/>
      <w:ind w:firstLine="170"/>
      <w:jc w:val="both"/>
    </w:pPr>
    <w:rPr>
      <w:sz w:val="18"/>
      <w:lang w:val="en-US" w:eastAsia="en-US"/>
    </w:rPr>
  </w:style>
  <w:style w:type="paragraph" w:customStyle="1" w:styleId="ParaNoInd">
    <w:name w:val="ParaNoInd"/>
    <w:basedOn w:val="Para"/>
    <w:link w:val="ParaNoIndChar"/>
    <w:rsid w:val="00EC5ED4"/>
    <w:pPr>
      <w:ind w:firstLine="0"/>
    </w:pPr>
  </w:style>
  <w:style w:type="character" w:styleId="FootnoteReference">
    <w:name w:val="footnote reference"/>
    <w:basedOn w:val="DefaultParagraphFont"/>
    <w:semiHidden/>
    <w:rsid w:val="00EC5ED4"/>
    <w:rPr>
      <w:vertAlign w:val="superscript"/>
    </w:rPr>
  </w:style>
  <w:style w:type="character" w:styleId="PageNumber">
    <w:name w:val="page number"/>
    <w:basedOn w:val="DefaultParagraphFont"/>
    <w:rsid w:val="00EC5ED4"/>
    <w:rPr>
      <w:rFonts w:ascii="Helvetica" w:hAnsi="Helvetica"/>
      <w:b/>
      <w:sz w:val="18"/>
    </w:rPr>
  </w:style>
  <w:style w:type="paragraph" w:customStyle="1" w:styleId="Ahead">
    <w:name w:val="A head"/>
    <w:basedOn w:val="Heading1"/>
    <w:rsid w:val="00EC5ED4"/>
  </w:style>
  <w:style w:type="paragraph" w:styleId="BlockText">
    <w:name w:val="Block Text"/>
    <w:basedOn w:val="Normal"/>
    <w:rsid w:val="00EC5ED4"/>
    <w:pPr>
      <w:spacing w:after="120"/>
      <w:ind w:left="1440" w:right="1440"/>
    </w:pPr>
  </w:style>
  <w:style w:type="character" w:customStyle="1" w:styleId="Chead">
    <w:name w:val="C head"/>
    <w:basedOn w:val="DefaultParagraphFont"/>
    <w:rsid w:val="00EC5ED4"/>
    <w:rPr>
      <w:rFonts w:ascii="Times New Roman" w:hAnsi="Times New Roman"/>
      <w:i/>
      <w:sz w:val="18"/>
    </w:rPr>
  </w:style>
  <w:style w:type="paragraph" w:customStyle="1" w:styleId="ParawithChead">
    <w:name w:val="Para with C head"/>
    <w:basedOn w:val="ParaNoInd"/>
    <w:rsid w:val="00EC5ED4"/>
    <w:pPr>
      <w:spacing w:before="126"/>
    </w:pPr>
  </w:style>
  <w:style w:type="paragraph" w:customStyle="1" w:styleId="NumberedList">
    <w:name w:val="Numbered List"/>
    <w:basedOn w:val="ParaNoInd"/>
    <w:rsid w:val="00EC5ED4"/>
    <w:pPr>
      <w:numPr>
        <w:numId w:val="1"/>
      </w:numPr>
      <w:tabs>
        <w:tab w:val="clear" w:pos="720"/>
        <w:tab w:val="left" w:pos="560"/>
      </w:tabs>
      <w:spacing w:before="60"/>
      <w:ind w:left="560" w:hanging="390"/>
    </w:pPr>
  </w:style>
  <w:style w:type="paragraph" w:customStyle="1" w:styleId="NumberedListfirst">
    <w:name w:val="Numbered List first"/>
    <w:basedOn w:val="NumberedList"/>
    <w:rsid w:val="00EC5ED4"/>
    <w:pPr>
      <w:spacing w:before="120"/>
    </w:pPr>
  </w:style>
  <w:style w:type="paragraph" w:customStyle="1" w:styleId="NumberedListlast">
    <w:name w:val="Numbered List last"/>
    <w:basedOn w:val="NumberedList"/>
    <w:rsid w:val="00EC5ED4"/>
    <w:pPr>
      <w:spacing w:after="120"/>
    </w:pPr>
  </w:style>
  <w:style w:type="paragraph" w:customStyle="1" w:styleId="BulletedList">
    <w:name w:val="Bulleted List"/>
    <w:basedOn w:val="ParaNoInd"/>
    <w:rsid w:val="00EC5ED4"/>
    <w:pPr>
      <w:numPr>
        <w:numId w:val="2"/>
      </w:numPr>
      <w:tabs>
        <w:tab w:val="clear" w:pos="560"/>
        <w:tab w:val="left" w:pos="374"/>
      </w:tabs>
      <w:spacing w:before="60"/>
      <w:ind w:left="374" w:hanging="204"/>
    </w:pPr>
  </w:style>
  <w:style w:type="paragraph" w:customStyle="1" w:styleId="BulletedListfirst">
    <w:name w:val="Bulleted List first"/>
    <w:basedOn w:val="BulletedList"/>
    <w:rsid w:val="00EC5ED4"/>
    <w:pPr>
      <w:spacing w:before="120"/>
    </w:pPr>
  </w:style>
  <w:style w:type="paragraph" w:customStyle="1" w:styleId="BulletedListlast">
    <w:name w:val="Bulleted List last"/>
    <w:basedOn w:val="BulletedList"/>
    <w:rsid w:val="00EC5ED4"/>
    <w:pPr>
      <w:spacing w:after="120"/>
    </w:pPr>
  </w:style>
  <w:style w:type="paragraph" w:customStyle="1" w:styleId="MTDisplayEquation">
    <w:name w:val="MTDisplayEquation"/>
    <w:basedOn w:val="ParaNoInd"/>
    <w:next w:val="Normal"/>
    <w:rsid w:val="00EC5ED4"/>
    <w:pPr>
      <w:tabs>
        <w:tab w:val="center" w:pos="2440"/>
        <w:tab w:val="right" w:pos="4860"/>
      </w:tabs>
    </w:pPr>
  </w:style>
  <w:style w:type="paragraph" w:customStyle="1" w:styleId="CopyrightLine">
    <w:name w:val="CopyrightLine"/>
    <w:basedOn w:val="Footer"/>
    <w:rsid w:val="00EC5ED4"/>
    <w:pPr>
      <w:tabs>
        <w:tab w:val="clear" w:pos="4320"/>
        <w:tab w:val="clear" w:pos="8640"/>
        <w:tab w:val="right" w:pos="10080"/>
      </w:tabs>
      <w:spacing w:line="200" w:lineRule="exact"/>
    </w:pPr>
    <w:rPr>
      <w:rFonts w:ascii="Helvetica" w:hAnsi="Helvetica"/>
      <w:sz w:val="14"/>
    </w:rPr>
  </w:style>
  <w:style w:type="paragraph" w:customStyle="1" w:styleId="UnnumberedList">
    <w:name w:val="Unnumbered List"/>
    <w:basedOn w:val="ParaNoInd"/>
    <w:rsid w:val="00EC5ED4"/>
    <w:pPr>
      <w:ind w:left="400" w:hanging="400"/>
    </w:pPr>
  </w:style>
  <w:style w:type="paragraph" w:customStyle="1" w:styleId="UnnumberedListfirst">
    <w:name w:val="Unnumbered List first"/>
    <w:basedOn w:val="UnnumberedList"/>
    <w:rsid w:val="00EC5ED4"/>
    <w:pPr>
      <w:spacing w:before="120"/>
    </w:pPr>
  </w:style>
  <w:style w:type="paragraph" w:customStyle="1" w:styleId="UnnumberedListlast">
    <w:name w:val="Unnumbered List last"/>
    <w:basedOn w:val="UnnumberedList"/>
    <w:rsid w:val="00EC5ED4"/>
    <w:pPr>
      <w:spacing w:after="120"/>
    </w:pPr>
  </w:style>
  <w:style w:type="paragraph" w:customStyle="1" w:styleId="EquationDisplay">
    <w:name w:val="Equation Display"/>
    <w:basedOn w:val="MTDisplayEquation"/>
    <w:rsid w:val="00EC5ED4"/>
    <w:pPr>
      <w:spacing w:before="120" w:after="120" w:line="240" w:lineRule="auto"/>
    </w:pPr>
  </w:style>
  <w:style w:type="paragraph" w:customStyle="1" w:styleId="FigureCaption">
    <w:name w:val="Figure Caption"/>
    <w:rsid w:val="00EC5ED4"/>
    <w:pPr>
      <w:spacing w:before="290" w:after="240" w:line="200" w:lineRule="exact"/>
      <w:jc w:val="both"/>
    </w:pPr>
    <w:rPr>
      <w:sz w:val="16"/>
      <w:lang w:val="en-US" w:eastAsia="en-US"/>
    </w:rPr>
  </w:style>
  <w:style w:type="paragraph" w:customStyle="1" w:styleId="Tablecaption">
    <w:name w:val="Table caption"/>
    <w:rsid w:val="00EC5ED4"/>
    <w:pPr>
      <w:spacing w:before="240" w:after="260" w:line="200" w:lineRule="exact"/>
    </w:pPr>
    <w:rPr>
      <w:sz w:val="16"/>
      <w:lang w:val="en-US" w:eastAsia="en-US"/>
    </w:rPr>
  </w:style>
  <w:style w:type="paragraph" w:customStyle="1" w:styleId="Tablebody">
    <w:name w:val="Table body"/>
    <w:rsid w:val="00EC5ED4"/>
    <w:pPr>
      <w:spacing w:line="200" w:lineRule="exact"/>
      <w:ind w:left="160" w:hanging="160"/>
    </w:pPr>
    <w:rPr>
      <w:sz w:val="16"/>
      <w:lang w:val="en-US" w:eastAsia="en-US"/>
    </w:rPr>
  </w:style>
  <w:style w:type="paragraph" w:customStyle="1" w:styleId="TableColumnhead">
    <w:name w:val="Table Column head"/>
    <w:basedOn w:val="Tablebody"/>
    <w:rsid w:val="00EC5ED4"/>
    <w:pPr>
      <w:spacing w:before="80" w:after="140"/>
    </w:pPr>
  </w:style>
  <w:style w:type="paragraph" w:customStyle="1" w:styleId="Tablebodyfirst">
    <w:name w:val="Table body first"/>
    <w:basedOn w:val="Tablebody"/>
    <w:rsid w:val="00EC5ED4"/>
    <w:pPr>
      <w:spacing w:before="90"/>
    </w:pPr>
  </w:style>
  <w:style w:type="paragraph" w:customStyle="1" w:styleId="Tablebodylast">
    <w:name w:val="Table body last"/>
    <w:basedOn w:val="Tablebody"/>
    <w:rsid w:val="00EC5ED4"/>
    <w:pPr>
      <w:spacing w:after="134"/>
    </w:pPr>
  </w:style>
  <w:style w:type="paragraph" w:customStyle="1" w:styleId="Tablefootnote">
    <w:name w:val="Table footnote"/>
    <w:rsid w:val="00EC5ED4"/>
    <w:pPr>
      <w:spacing w:before="80" w:line="180" w:lineRule="exact"/>
      <w:jc w:val="both"/>
    </w:pPr>
    <w:rPr>
      <w:sz w:val="14"/>
      <w:lang w:val="en-US" w:eastAsia="en-US"/>
    </w:rPr>
  </w:style>
  <w:style w:type="paragraph" w:customStyle="1" w:styleId="AckHead">
    <w:name w:val="Ack Head"/>
    <w:basedOn w:val="Ahead"/>
    <w:rsid w:val="00EC5ED4"/>
  </w:style>
  <w:style w:type="paragraph" w:customStyle="1" w:styleId="AckText">
    <w:name w:val="Ack Text"/>
    <w:basedOn w:val="ParaNoInd"/>
    <w:rsid w:val="00EC5ED4"/>
  </w:style>
  <w:style w:type="paragraph" w:customStyle="1" w:styleId="RefHead">
    <w:name w:val="Ref Head"/>
    <w:basedOn w:val="Ahead"/>
    <w:rsid w:val="00EC5ED4"/>
  </w:style>
  <w:style w:type="paragraph" w:customStyle="1" w:styleId="RefText">
    <w:name w:val="Ref Text"/>
    <w:rsid w:val="00EC5ED4"/>
    <w:pPr>
      <w:spacing w:line="180" w:lineRule="exact"/>
      <w:ind w:left="227" w:hanging="227"/>
      <w:jc w:val="both"/>
    </w:pPr>
    <w:rPr>
      <w:sz w:val="14"/>
      <w:lang w:val="en-US" w:eastAsia="en-US"/>
    </w:rPr>
  </w:style>
  <w:style w:type="paragraph" w:customStyle="1" w:styleId="BHead">
    <w:name w:val="B Head"/>
    <w:rsid w:val="00EC5ED4"/>
    <w:pPr>
      <w:numPr>
        <w:ilvl w:val="1"/>
        <w:numId w:val="8"/>
      </w:numPr>
      <w:spacing w:before="100" w:after="60" w:line="260" w:lineRule="exact"/>
      <w:outlineLvl w:val="1"/>
    </w:pPr>
    <w:rPr>
      <w:rFonts w:ascii="Helvetica" w:hAnsi="Helvetica"/>
      <w:b/>
      <w:lang w:val="en-US" w:eastAsia="en-US"/>
    </w:rPr>
  </w:style>
  <w:style w:type="paragraph" w:styleId="HTMLAddress">
    <w:name w:val="HTML Address"/>
    <w:basedOn w:val="Normal"/>
    <w:rsid w:val="00EC5ED4"/>
    <w:rPr>
      <w:i/>
      <w:iCs/>
    </w:rPr>
  </w:style>
  <w:style w:type="paragraph" w:customStyle="1" w:styleId="ArticleType">
    <w:name w:val="Article Type"/>
    <w:rsid w:val="00EC5ED4"/>
    <w:pPr>
      <w:spacing w:before="160"/>
    </w:pPr>
    <w:rPr>
      <w:rFonts w:ascii="Helvetica" w:hAnsi="Helvetica"/>
      <w:i/>
      <w:lang w:val="en-US" w:eastAsia="en-US"/>
    </w:rPr>
  </w:style>
  <w:style w:type="paragraph" w:customStyle="1" w:styleId="Para0">
    <w:name w:val="&lt;Para&gt;"/>
    <w:basedOn w:val="Para"/>
    <w:rsid w:val="00EC5ED4"/>
    <w:pPr>
      <w:spacing w:line="200" w:lineRule="exact"/>
    </w:pPr>
    <w:rPr>
      <w:sz w:val="16"/>
    </w:rPr>
  </w:style>
  <w:style w:type="paragraph" w:customStyle="1" w:styleId="ParaNoInd0">
    <w:name w:val="&lt;ParaNoInd&gt;"/>
    <w:basedOn w:val="ParaNoInd"/>
    <w:rsid w:val="00EC5ED4"/>
    <w:pPr>
      <w:spacing w:line="200" w:lineRule="exact"/>
    </w:pPr>
    <w:rPr>
      <w:sz w:val="16"/>
    </w:rPr>
  </w:style>
  <w:style w:type="paragraph" w:customStyle="1" w:styleId="ParawithChead0">
    <w:name w:val="&lt;Para with C head&gt;"/>
    <w:basedOn w:val="ParawithChead"/>
    <w:rsid w:val="00EC5ED4"/>
    <w:pPr>
      <w:spacing w:line="200" w:lineRule="exact"/>
    </w:pPr>
    <w:rPr>
      <w:sz w:val="16"/>
    </w:rPr>
  </w:style>
  <w:style w:type="paragraph" w:customStyle="1" w:styleId="EquationDisplay0">
    <w:name w:val="&lt;Equation Display&gt;"/>
    <w:basedOn w:val="EquationDisplay"/>
    <w:rsid w:val="00EC5ED4"/>
    <w:rPr>
      <w:sz w:val="16"/>
    </w:rPr>
  </w:style>
  <w:style w:type="paragraph" w:customStyle="1" w:styleId="FigureCaption0">
    <w:name w:val="&lt;Figure Caption&gt;"/>
    <w:basedOn w:val="FigureCaption"/>
    <w:rsid w:val="00EC5ED4"/>
    <w:pPr>
      <w:spacing w:line="180" w:lineRule="exact"/>
    </w:pPr>
    <w:rPr>
      <w:sz w:val="14"/>
    </w:rPr>
  </w:style>
  <w:style w:type="paragraph" w:customStyle="1" w:styleId="Tablebody0">
    <w:name w:val="&lt;Table body&gt;"/>
    <w:basedOn w:val="Tablebody"/>
    <w:rsid w:val="00EC5ED4"/>
    <w:pPr>
      <w:spacing w:line="180" w:lineRule="exact"/>
      <w:ind w:left="159" w:hanging="159"/>
    </w:pPr>
    <w:rPr>
      <w:sz w:val="14"/>
    </w:rPr>
  </w:style>
  <w:style w:type="paragraph" w:customStyle="1" w:styleId="Tablebodyfirst0">
    <w:name w:val="&lt;Table body first&gt;"/>
    <w:basedOn w:val="Tablebodyfirst"/>
    <w:rsid w:val="00EC5ED4"/>
    <w:pPr>
      <w:spacing w:line="180" w:lineRule="exact"/>
      <w:ind w:left="159" w:hanging="159"/>
    </w:pPr>
    <w:rPr>
      <w:sz w:val="14"/>
    </w:rPr>
  </w:style>
  <w:style w:type="paragraph" w:customStyle="1" w:styleId="Tablebodylast0">
    <w:name w:val="&lt;Table body last&gt;"/>
    <w:basedOn w:val="Tablebodylast"/>
    <w:rsid w:val="00EC5ED4"/>
    <w:pPr>
      <w:spacing w:line="180" w:lineRule="exact"/>
      <w:ind w:left="159" w:hanging="159"/>
    </w:pPr>
  </w:style>
  <w:style w:type="paragraph" w:customStyle="1" w:styleId="Tablecaption0">
    <w:name w:val="&lt;Table caption&gt;"/>
    <w:basedOn w:val="Tablecaption"/>
    <w:rsid w:val="00EC5ED4"/>
    <w:pPr>
      <w:spacing w:line="180" w:lineRule="exact"/>
    </w:pPr>
  </w:style>
  <w:style w:type="paragraph" w:customStyle="1" w:styleId="TableColumnhead0">
    <w:name w:val="&lt;Table Column head&gt;"/>
    <w:basedOn w:val="TableColumnhead"/>
    <w:rsid w:val="00EC5ED4"/>
    <w:pPr>
      <w:spacing w:line="180" w:lineRule="exact"/>
      <w:ind w:left="159" w:hanging="159"/>
    </w:pPr>
    <w:rPr>
      <w:sz w:val="14"/>
    </w:rPr>
  </w:style>
  <w:style w:type="paragraph" w:customStyle="1" w:styleId="Tablefootnote0">
    <w:name w:val="&lt;Table footnote&gt;"/>
    <w:basedOn w:val="Tablefootnote"/>
    <w:rsid w:val="00EC5ED4"/>
    <w:pPr>
      <w:spacing w:line="160" w:lineRule="exact"/>
    </w:pPr>
    <w:rPr>
      <w:sz w:val="12"/>
    </w:rPr>
  </w:style>
  <w:style w:type="paragraph" w:customStyle="1" w:styleId="NumberedList0">
    <w:name w:val="&lt;Numbered List&gt;"/>
    <w:basedOn w:val="NumberedList"/>
    <w:rsid w:val="00EC5ED4"/>
    <w:pPr>
      <w:spacing w:line="200" w:lineRule="exact"/>
      <w:ind w:left="561" w:hanging="391"/>
    </w:pPr>
    <w:rPr>
      <w:sz w:val="16"/>
    </w:rPr>
  </w:style>
  <w:style w:type="paragraph" w:customStyle="1" w:styleId="NumberedListfirst0">
    <w:name w:val="&lt;Numbered List first&gt;"/>
    <w:basedOn w:val="NumberedListfirst"/>
    <w:rsid w:val="00EC5ED4"/>
    <w:pPr>
      <w:spacing w:line="200" w:lineRule="exact"/>
      <w:ind w:left="561" w:hanging="391"/>
    </w:pPr>
    <w:rPr>
      <w:sz w:val="16"/>
    </w:rPr>
  </w:style>
  <w:style w:type="paragraph" w:customStyle="1" w:styleId="NumberedListlast0">
    <w:name w:val="&lt;Numbered List last&gt;"/>
    <w:basedOn w:val="NumberedListlast"/>
    <w:rsid w:val="00EC5ED4"/>
    <w:pPr>
      <w:spacing w:line="200" w:lineRule="exact"/>
      <w:ind w:left="561" w:hanging="391"/>
    </w:pPr>
    <w:rPr>
      <w:sz w:val="16"/>
    </w:rPr>
  </w:style>
  <w:style w:type="paragraph" w:customStyle="1" w:styleId="BulletedList0">
    <w:name w:val="&lt;Bulleted List&gt;"/>
    <w:basedOn w:val="BulletedList"/>
    <w:rsid w:val="00EC5ED4"/>
    <w:pPr>
      <w:spacing w:line="200" w:lineRule="exact"/>
    </w:pPr>
    <w:rPr>
      <w:sz w:val="16"/>
    </w:rPr>
  </w:style>
  <w:style w:type="paragraph" w:customStyle="1" w:styleId="BulletedListfirst0">
    <w:name w:val="&lt;Bulleted List first&gt;"/>
    <w:basedOn w:val="BulletedListfirst"/>
    <w:rsid w:val="00EC5ED4"/>
    <w:pPr>
      <w:spacing w:line="200" w:lineRule="exact"/>
    </w:pPr>
    <w:rPr>
      <w:sz w:val="16"/>
    </w:rPr>
  </w:style>
  <w:style w:type="paragraph" w:customStyle="1" w:styleId="BulletedListlast0">
    <w:name w:val="&lt;Bulleted List last&gt;"/>
    <w:basedOn w:val="BulletedListlast"/>
    <w:rsid w:val="00EC5ED4"/>
    <w:pPr>
      <w:spacing w:line="200" w:lineRule="exact"/>
    </w:pPr>
    <w:rPr>
      <w:sz w:val="16"/>
    </w:rPr>
  </w:style>
  <w:style w:type="paragraph" w:customStyle="1" w:styleId="UnnumberedList0">
    <w:name w:val="&lt;Unnumbered List&gt;"/>
    <w:basedOn w:val="UnnumberedList"/>
    <w:rsid w:val="00EC5ED4"/>
    <w:pPr>
      <w:spacing w:line="200" w:lineRule="exact"/>
      <w:ind w:left="403" w:hanging="403"/>
    </w:pPr>
    <w:rPr>
      <w:sz w:val="16"/>
    </w:rPr>
  </w:style>
  <w:style w:type="paragraph" w:customStyle="1" w:styleId="UnnumberedListfirst0">
    <w:name w:val="&lt;Unnumbered List first&gt;"/>
    <w:basedOn w:val="UnnumberedListfirst"/>
    <w:rsid w:val="00EC5ED4"/>
    <w:pPr>
      <w:spacing w:line="200" w:lineRule="exact"/>
      <w:ind w:left="403" w:hanging="403"/>
    </w:pPr>
    <w:rPr>
      <w:sz w:val="16"/>
    </w:rPr>
  </w:style>
  <w:style w:type="paragraph" w:customStyle="1" w:styleId="UnnumberedListlast0">
    <w:name w:val="&lt;Unnumbered List last&gt;"/>
    <w:basedOn w:val="UnnumberedListlast"/>
    <w:rsid w:val="00EC5ED4"/>
    <w:pPr>
      <w:spacing w:line="200" w:lineRule="exact"/>
      <w:ind w:left="403" w:hanging="403"/>
    </w:pPr>
    <w:rPr>
      <w:sz w:val="16"/>
    </w:rPr>
  </w:style>
  <w:style w:type="table" w:styleId="TableGrid">
    <w:name w:val="Table Grid"/>
    <w:basedOn w:val="TableNormal"/>
    <w:rsid w:val="00CC64E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erChar">
    <w:name w:val="Header Char"/>
    <w:basedOn w:val="DefaultParagraphFont"/>
    <w:link w:val="Header"/>
    <w:uiPriority w:val="99"/>
    <w:rsid w:val="00A55800"/>
    <w:rPr>
      <w:rFonts w:ascii="Helvetica" w:hAnsi="Helvetica"/>
      <w:b/>
      <w:i/>
      <w:sz w:val="16"/>
      <w:szCs w:val="24"/>
      <w:lang w:val="en-US" w:eastAsia="en-US"/>
    </w:rPr>
  </w:style>
  <w:style w:type="paragraph" w:styleId="BalloonText">
    <w:name w:val="Balloon Text"/>
    <w:basedOn w:val="Normal"/>
    <w:link w:val="BalloonTextChar"/>
    <w:rsid w:val="00A55800"/>
    <w:pPr>
      <w:spacing w:line="240" w:lineRule="auto"/>
    </w:pPr>
    <w:rPr>
      <w:rFonts w:ascii="Tahoma" w:hAnsi="Tahoma" w:cs="Tahoma"/>
      <w:sz w:val="16"/>
      <w:szCs w:val="16"/>
    </w:rPr>
  </w:style>
  <w:style w:type="character" w:customStyle="1" w:styleId="BalloonTextChar">
    <w:name w:val="Balloon Text Char"/>
    <w:basedOn w:val="DefaultParagraphFont"/>
    <w:link w:val="BalloonText"/>
    <w:rsid w:val="00A55800"/>
    <w:rPr>
      <w:rFonts w:ascii="Tahoma" w:hAnsi="Tahoma" w:cs="Tahoma"/>
      <w:sz w:val="16"/>
      <w:szCs w:val="16"/>
      <w:lang w:val="en-US" w:eastAsia="en-US"/>
    </w:rPr>
  </w:style>
  <w:style w:type="paragraph" w:customStyle="1" w:styleId="Abstract-Text">
    <w:name w:val="Abstract-Text"/>
    <w:basedOn w:val="AbstractText"/>
    <w:link w:val="Abstract-TextChar"/>
    <w:qFormat/>
    <w:rsid w:val="00A5432A"/>
    <w:rPr>
      <w:sz w:val="18"/>
      <w:szCs w:val="18"/>
    </w:rPr>
  </w:style>
  <w:style w:type="paragraph" w:customStyle="1" w:styleId="Abstract-Head">
    <w:name w:val="Abstract-Head"/>
    <w:basedOn w:val="AbstractHead"/>
    <w:link w:val="Abstract-HeadChar"/>
    <w:qFormat/>
    <w:rsid w:val="00A5432A"/>
    <w:pPr>
      <w:tabs>
        <w:tab w:val="left" w:pos="7140"/>
      </w:tabs>
      <w:spacing w:before="300" w:line="200" w:lineRule="exact"/>
    </w:pPr>
    <w:rPr>
      <w:caps w:val="0"/>
      <w:sz w:val="20"/>
    </w:rPr>
  </w:style>
  <w:style w:type="character" w:customStyle="1" w:styleId="AbstractTextChar">
    <w:name w:val="Abstract Text Char"/>
    <w:basedOn w:val="DefaultParagraphFont"/>
    <w:link w:val="AbstractText"/>
    <w:rsid w:val="00A5432A"/>
    <w:rPr>
      <w:rFonts w:ascii="Helvetica" w:hAnsi="Helvetica"/>
      <w:sz w:val="16"/>
      <w:lang w:val="en-US" w:eastAsia="en-US"/>
    </w:rPr>
  </w:style>
  <w:style w:type="character" w:customStyle="1" w:styleId="Abstract-TextChar">
    <w:name w:val="Abstract-Text Char"/>
    <w:basedOn w:val="AbstractTextChar"/>
    <w:link w:val="Abstract-Text"/>
    <w:rsid w:val="00A5432A"/>
    <w:rPr>
      <w:rFonts w:ascii="Helvetica" w:hAnsi="Helvetica"/>
      <w:sz w:val="18"/>
      <w:szCs w:val="18"/>
      <w:lang w:val="en-US" w:eastAsia="en-US"/>
    </w:rPr>
  </w:style>
  <w:style w:type="paragraph" w:customStyle="1" w:styleId="Author-Group">
    <w:name w:val="Author-Group"/>
    <w:basedOn w:val="Authorname"/>
    <w:link w:val="Author-GroupChar"/>
    <w:qFormat/>
    <w:rsid w:val="00513FFC"/>
    <w:pPr>
      <w:spacing w:before="100"/>
      <w:jc w:val="both"/>
    </w:pPr>
    <w:rPr>
      <w:sz w:val="24"/>
    </w:rPr>
  </w:style>
  <w:style w:type="character" w:customStyle="1" w:styleId="AbstractHeadChar">
    <w:name w:val="Abstract Head Char"/>
    <w:basedOn w:val="DefaultParagraphFont"/>
    <w:link w:val="AbstractHead"/>
    <w:rsid w:val="00A5432A"/>
    <w:rPr>
      <w:rFonts w:ascii="Helvetica" w:hAnsi="Helvetica"/>
      <w:b/>
      <w:caps/>
      <w:sz w:val="16"/>
      <w:lang w:val="en-US" w:eastAsia="en-US"/>
    </w:rPr>
  </w:style>
  <w:style w:type="character" w:customStyle="1" w:styleId="Abstract-HeadChar">
    <w:name w:val="Abstract-Head Char"/>
    <w:basedOn w:val="AbstractHeadChar"/>
    <w:link w:val="Abstract-Head"/>
    <w:rsid w:val="00A5432A"/>
    <w:rPr>
      <w:rFonts w:ascii="Helvetica" w:hAnsi="Helvetica"/>
      <w:b/>
      <w:caps/>
      <w:sz w:val="16"/>
      <w:lang w:val="en-US" w:eastAsia="en-US"/>
    </w:rPr>
  </w:style>
  <w:style w:type="paragraph" w:customStyle="1" w:styleId="Author-Affiliation">
    <w:name w:val="Author-Affiliation"/>
    <w:basedOn w:val="Affilation"/>
    <w:link w:val="Author-AffiliationChar"/>
    <w:qFormat/>
    <w:rsid w:val="00513FFC"/>
    <w:pPr>
      <w:spacing w:before="100"/>
      <w:jc w:val="both"/>
    </w:pPr>
    <w:rPr>
      <w:sz w:val="18"/>
      <w:szCs w:val="18"/>
    </w:rPr>
  </w:style>
  <w:style w:type="character" w:customStyle="1" w:styleId="AuthornameChar">
    <w:name w:val="Author name Char"/>
    <w:basedOn w:val="DefaultParagraphFont"/>
    <w:link w:val="Authorname"/>
    <w:rsid w:val="00513FFC"/>
    <w:rPr>
      <w:rFonts w:ascii="Helvetica-Light" w:hAnsi="Helvetica-Light"/>
      <w:iCs/>
      <w:sz w:val="26"/>
      <w:lang w:val="en-US" w:eastAsia="en-US"/>
    </w:rPr>
  </w:style>
  <w:style w:type="character" w:customStyle="1" w:styleId="Author-GroupChar">
    <w:name w:val="Author-Group Char"/>
    <w:basedOn w:val="AuthornameChar"/>
    <w:link w:val="Author-Group"/>
    <w:rsid w:val="00513FFC"/>
    <w:rPr>
      <w:rFonts w:ascii="Helvetica-Light" w:hAnsi="Helvetica-Light"/>
      <w:iCs/>
      <w:sz w:val="24"/>
      <w:szCs w:val="24"/>
      <w:lang w:val="en-US" w:eastAsia="en-US"/>
    </w:rPr>
  </w:style>
  <w:style w:type="paragraph" w:styleId="Title">
    <w:name w:val="Title"/>
    <w:basedOn w:val="Articletitle"/>
    <w:next w:val="Normal"/>
    <w:link w:val="TitleChar"/>
    <w:qFormat/>
    <w:rsid w:val="00435193"/>
    <w:pPr>
      <w:jc w:val="both"/>
    </w:pPr>
    <w:rPr>
      <w:sz w:val="36"/>
      <w:szCs w:val="36"/>
    </w:rPr>
  </w:style>
  <w:style w:type="character" w:customStyle="1" w:styleId="AffilationChar">
    <w:name w:val="Affilation Char"/>
    <w:basedOn w:val="AuthornameChar"/>
    <w:link w:val="Affilation"/>
    <w:rsid w:val="00513FFC"/>
    <w:rPr>
      <w:rFonts w:ascii="Helvetica-Light" w:hAnsi="Helvetica-Light"/>
      <w:iCs/>
      <w:sz w:val="26"/>
      <w:lang w:val="en-US" w:eastAsia="en-US"/>
    </w:rPr>
  </w:style>
  <w:style w:type="character" w:customStyle="1" w:styleId="Author-AffiliationChar">
    <w:name w:val="Author-Affiliation Char"/>
    <w:basedOn w:val="AffilationChar"/>
    <w:link w:val="Author-Affiliation"/>
    <w:rsid w:val="00513FFC"/>
    <w:rPr>
      <w:rFonts w:ascii="Helvetica-Light" w:hAnsi="Helvetica-Light"/>
      <w:iCs/>
      <w:sz w:val="18"/>
      <w:szCs w:val="18"/>
      <w:lang w:val="en-US" w:eastAsia="en-US"/>
    </w:rPr>
  </w:style>
  <w:style w:type="character" w:customStyle="1" w:styleId="TitleChar">
    <w:name w:val="Title Char"/>
    <w:basedOn w:val="DefaultParagraphFont"/>
    <w:link w:val="Title"/>
    <w:rsid w:val="00435193"/>
    <w:rPr>
      <w:rFonts w:ascii="Helvetica" w:hAnsi="Helvetica"/>
      <w:b/>
      <w:sz w:val="36"/>
      <w:szCs w:val="36"/>
      <w:lang w:val="en-US" w:eastAsia="en-US"/>
    </w:rPr>
  </w:style>
  <w:style w:type="paragraph" w:styleId="Subtitle">
    <w:name w:val="Subtitle"/>
    <w:basedOn w:val="ArticleType"/>
    <w:next w:val="Normal"/>
    <w:link w:val="SubtitleChar"/>
    <w:qFormat/>
    <w:rsid w:val="00435193"/>
    <w:pPr>
      <w:jc w:val="both"/>
    </w:pPr>
    <w:rPr>
      <w:sz w:val="28"/>
      <w:szCs w:val="28"/>
    </w:rPr>
  </w:style>
  <w:style w:type="character" w:customStyle="1" w:styleId="SubtitleChar">
    <w:name w:val="Subtitle Char"/>
    <w:basedOn w:val="DefaultParagraphFont"/>
    <w:link w:val="Subtitle"/>
    <w:rsid w:val="00435193"/>
    <w:rPr>
      <w:rFonts w:ascii="Helvetica" w:hAnsi="Helvetica"/>
      <w:i/>
      <w:sz w:val="28"/>
      <w:szCs w:val="28"/>
      <w:lang w:val="en-US" w:eastAsia="en-US"/>
    </w:rPr>
  </w:style>
  <w:style w:type="paragraph" w:customStyle="1" w:styleId="corrs-au">
    <w:name w:val="corrs-au"/>
    <w:basedOn w:val="Authorname"/>
    <w:link w:val="corrs-auChar"/>
    <w:qFormat/>
    <w:rsid w:val="002F4CA8"/>
    <w:pPr>
      <w:jc w:val="both"/>
    </w:pPr>
    <w:rPr>
      <w:sz w:val="17"/>
      <w:szCs w:val="17"/>
    </w:rPr>
  </w:style>
  <w:style w:type="paragraph" w:customStyle="1" w:styleId="History-Dates">
    <w:name w:val="History-Dates"/>
    <w:basedOn w:val="Affilation"/>
    <w:link w:val="History-DatesChar"/>
    <w:qFormat/>
    <w:rsid w:val="002F4CA8"/>
    <w:pPr>
      <w:jc w:val="both"/>
    </w:pPr>
    <w:rPr>
      <w:sz w:val="16"/>
      <w:szCs w:val="16"/>
    </w:rPr>
  </w:style>
  <w:style w:type="character" w:customStyle="1" w:styleId="corrs-auChar">
    <w:name w:val="corrs-au Char"/>
    <w:basedOn w:val="AuthornameChar"/>
    <w:link w:val="corrs-au"/>
    <w:rsid w:val="002F4CA8"/>
    <w:rPr>
      <w:rFonts w:ascii="Helvetica-Light" w:hAnsi="Helvetica-Light"/>
      <w:iCs/>
      <w:sz w:val="17"/>
      <w:szCs w:val="17"/>
      <w:lang w:val="en-US" w:eastAsia="en-US"/>
    </w:rPr>
  </w:style>
  <w:style w:type="paragraph" w:customStyle="1" w:styleId="article-info">
    <w:name w:val="article-info"/>
    <w:basedOn w:val="Normal"/>
    <w:link w:val="article-infoChar"/>
    <w:qFormat/>
    <w:rsid w:val="00B637BC"/>
    <w:pPr>
      <w:ind w:right="1583"/>
      <w:jc w:val="right"/>
    </w:pPr>
    <w:rPr>
      <w:sz w:val="16"/>
      <w:szCs w:val="16"/>
    </w:rPr>
  </w:style>
  <w:style w:type="character" w:customStyle="1" w:styleId="History-DatesChar">
    <w:name w:val="History-Dates Char"/>
    <w:basedOn w:val="AffilationChar"/>
    <w:link w:val="History-Dates"/>
    <w:rsid w:val="002F4CA8"/>
    <w:rPr>
      <w:rFonts w:ascii="Helvetica-Light" w:hAnsi="Helvetica-Light"/>
      <w:iCs/>
      <w:sz w:val="16"/>
      <w:szCs w:val="16"/>
      <w:lang w:val="en-US" w:eastAsia="en-US"/>
    </w:rPr>
  </w:style>
  <w:style w:type="paragraph" w:customStyle="1" w:styleId="para-first">
    <w:name w:val="para-first"/>
    <w:basedOn w:val="ParaNoInd"/>
    <w:link w:val="para-firstChar"/>
    <w:qFormat/>
    <w:rsid w:val="004E0596"/>
    <w:rPr>
      <w:sz w:val="16"/>
      <w:szCs w:val="16"/>
    </w:rPr>
  </w:style>
  <w:style w:type="character" w:customStyle="1" w:styleId="article-infoChar">
    <w:name w:val="article-info Char"/>
    <w:basedOn w:val="DefaultParagraphFont"/>
    <w:link w:val="article-info"/>
    <w:rsid w:val="00B637BC"/>
    <w:rPr>
      <w:rFonts w:ascii="Times" w:hAnsi="Times"/>
      <w:sz w:val="16"/>
      <w:szCs w:val="16"/>
      <w:lang w:val="en-US" w:eastAsia="en-US"/>
    </w:rPr>
  </w:style>
  <w:style w:type="paragraph" w:customStyle="1" w:styleId="para1">
    <w:name w:val="para"/>
    <w:basedOn w:val="Para"/>
    <w:link w:val="paraChar0"/>
    <w:qFormat/>
    <w:rsid w:val="004E0596"/>
    <w:rPr>
      <w:sz w:val="16"/>
      <w:szCs w:val="16"/>
    </w:rPr>
  </w:style>
  <w:style w:type="character" w:customStyle="1" w:styleId="ParaChar">
    <w:name w:val="Para Char"/>
    <w:basedOn w:val="DefaultParagraphFont"/>
    <w:link w:val="Para"/>
    <w:rsid w:val="004E0596"/>
    <w:rPr>
      <w:sz w:val="18"/>
      <w:lang w:val="en-US" w:eastAsia="en-US"/>
    </w:rPr>
  </w:style>
  <w:style w:type="character" w:customStyle="1" w:styleId="ParaNoIndChar">
    <w:name w:val="ParaNoInd Char"/>
    <w:basedOn w:val="ParaChar"/>
    <w:link w:val="ParaNoInd"/>
    <w:rsid w:val="004E0596"/>
    <w:rPr>
      <w:sz w:val="18"/>
      <w:lang w:val="en-US" w:eastAsia="en-US"/>
    </w:rPr>
  </w:style>
  <w:style w:type="character" w:customStyle="1" w:styleId="para-firstChar">
    <w:name w:val="para-first Char"/>
    <w:basedOn w:val="ParaNoIndChar"/>
    <w:link w:val="para-first"/>
    <w:rsid w:val="004E0596"/>
    <w:rPr>
      <w:sz w:val="16"/>
      <w:szCs w:val="16"/>
      <w:lang w:val="en-US" w:eastAsia="en-US"/>
    </w:rPr>
  </w:style>
  <w:style w:type="character" w:customStyle="1" w:styleId="Heading3Char">
    <w:name w:val="Heading 3 Char"/>
    <w:basedOn w:val="para-firstChar"/>
    <w:link w:val="Heading3"/>
    <w:rsid w:val="009D0B6E"/>
    <w:rPr>
      <w:b/>
      <w:sz w:val="16"/>
      <w:szCs w:val="16"/>
      <w:lang w:val="en-US" w:eastAsia="en-US"/>
    </w:rPr>
  </w:style>
  <w:style w:type="character" w:customStyle="1" w:styleId="paraChar0">
    <w:name w:val="para Char"/>
    <w:basedOn w:val="ParaChar"/>
    <w:link w:val="para1"/>
    <w:rsid w:val="004E0596"/>
    <w:rPr>
      <w:sz w:val="16"/>
      <w:szCs w:val="16"/>
      <w:lang w:val="en-US" w:eastAsia="en-US"/>
    </w:rPr>
  </w:style>
  <w:style w:type="paragraph" w:styleId="NormalWeb">
    <w:name w:val="Normal (Web)"/>
    <w:basedOn w:val="Normal"/>
    <w:uiPriority w:val="99"/>
    <w:unhideWhenUsed/>
    <w:rsid w:val="002D6CB4"/>
    <w:pPr>
      <w:spacing w:before="100" w:beforeAutospacing="1" w:after="100" w:afterAutospacing="1" w:line="240" w:lineRule="auto"/>
    </w:pPr>
    <w:rPr>
      <w:szCs w:val="20"/>
      <w:lang w:eastAsia="ja-JP"/>
    </w:rPr>
  </w:style>
  <w:style w:type="paragraph" w:styleId="ListParagraph">
    <w:name w:val="List Paragraph"/>
    <w:basedOn w:val="Normal"/>
    <w:uiPriority w:val="34"/>
    <w:qFormat/>
    <w:rsid w:val="005F6878"/>
    <w:pPr>
      <w:spacing w:line="240" w:lineRule="auto"/>
      <w:ind w:left="720"/>
    </w:pPr>
    <w:rPr>
      <w:rFonts w:asciiTheme="minorHAnsi" w:eastAsiaTheme="minorEastAsia" w:hAnsiTheme="minorHAnsi" w:cstheme="minorBidi"/>
    </w:rPr>
  </w:style>
  <w:style w:type="paragraph" w:customStyle="1" w:styleId="EndNoteBibliographyTitle">
    <w:name w:val="EndNote Bibliography Title"/>
    <w:basedOn w:val="Normal"/>
    <w:rsid w:val="004D77F5"/>
    <w:pPr>
      <w:jc w:val="center"/>
    </w:pPr>
    <w:rPr>
      <w:rFonts w:ascii="Times New Roman" w:hAnsi="Times New Roman"/>
      <w:sz w:val="14"/>
    </w:rPr>
  </w:style>
  <w:style w:type="paragraph" w:customStyle="1" w:styleId="EndNoteBibliography">
    <w:name w:val="EndNote Bibliography"/>
    <w:basedOn w:val="Normal"/>
    <w:rsid w:val="004D77F5"/>
    <w:pPr>
      <w:jc w:val="both"/>
    </w:pPr>
    <w:rPr>
      <w:rFonts w:ascii="Times New Roman" w:hAnsi="Times New Roman"/>
      <w:sz w:val="14"/>
    </w:rPr>
  </w:style>
  <w:style w:type="character" w:styleId="CommentReference">
    <w:name w:val="annotation reference"/>
    <w:basedOn w:val="DefaultParagraphFont"/>
    <w:uiPriority w:val="99"/>
    <w:unhideWhenUsed/>
    <w:rsid w:val="0078348F"/>
    <w:rPr>
      <w:sz w:val="18"/>
      <w:szCs w:val="18"/>
    </w:rPr>
  </w:style>
  <w:style w:type="paragraph" w:styleId="CommentText">
    <w:name w:val="annotation text"/>
    <w:basedOn w:val="Normal"/>
    <w:link w:val="CommentTextChar"/>
    <w:uiPriority w:val="99"/>
    <w:unhideWhenUsed/>
    <w:rsid w:val="0078348F"/>
  </w:style>
  <w:style w:type="character" w:customStyle="1" w:styleId="CommentTextChar">
    <w:name w:val="Comment Text Char"/>
    <w:basedOn w:val="DefaultParagraphFont"/>
    <w:link w:val="CommentText"/>
    <w:uiPriority w:val="99"/>
    <w:rsid w:val="0078348F"/>
    <w:rPr>
      <w:rFonts w:ascii="Times" w:hAnsi="Times"/>
      <w:szCs w:val="24"/>
      <w:lang w:val="en-US" w:eastAsia="en-US"/>
    </w:rPr>
  </w:style>
  <w:style w:type="paragraph" w:styleId="CommentSubject">
    <w:name w:val="annotation subject"/>
    <w:basedOn w:val="CommentText"/>
    <w:next w:val="CommentText"/>
    <w:link w:val="CommentSubjectChar"/>
    <w:rsid w:val="0075043D"/>
    <w:rPr>
      <w:b/>
      <w:bCs/>
    </w:rPr>
  </w:style>
  <w:style w:type="character" w:customStyle="1" w:styleId="CommentSubjectChar">
    <w:name w:val="Comment Subject Char"/>
    <w:basedOn w:val="CommentTextChar"/>
    <w:link w:val="CommentSubject"/>
    <w:rsid w:val="0075043D"/>
    <w:rPr>
      <w:rFonts w:ascii="Times" w:hAnsi="Times"/>
      <w:b/>
      <w:bCs/>
      <w:szCs w:val="24"/>
      <w:lang w:val="en-US" w:eastAsia="en-US"/>
    </w:rPr>
  </w:style>
  <w:style w:type="paragraph" w:styleId="List2">
    <w:name w:val="List 2"/>
    <w:basedOn w:val="Normal"/>
    <w:rsid w:val="00690E8E"/>
    <w:pPr>
      <w:ind w:left="851" w:hanging="425"/>
      <w:contextualSpacing/>
    </w:pPr>
  </w:style>
  <w:style w:type="paragraph" w:styleId="ListContinue">
    <w:name w:val="List Continue"/>
    <w:basedOn w:val="Normal"/>
    <w:rsid w:val="00690E8E"/>
    <w:pPr>
      <w:spacing w:after="180"/>
      <w:ind w:left="425"/>
      <w:contextualSpacing/>
    </w:pPr>
  </w:style>
  <w:style w:type="paragraph" w:styleId="BodyText">
    <w:name w:val="Body Text"/>
    <w:basedOn w:val="Normal"/>
    <w:link w:val="BodyTextChar"/>
    <w:rsid w:val="00690E8E"/>
  </w:style>
  <w:style w:type="character" w:customStyle="1" w:styleId="BodyTextChar">
    <w:name w:val="Body Text Char"/>
    <w:basedOn w:val="DefaultParagraphFont"/>
    <w:link w:val="BodyText"/>
    <w:rsid w:val="00690E8E"/>
    <w:rPr>
      <w:rFonts w:ascii="Times" w:hAnsi="Times"/>
      <w:szCs w:val="24"/>
      <w:lang w:val="en-US" w:eastAsia="en-US"/>
    </w:rPr>
  </w:style>
  <w:style w:type="character" w:styleId="Hyperlink">
    <w:name w:val="Hyperlink"/>
    <w:basedOn w:val="DefaultParagraphFont"/>
    <w:rsid w:val="00690E8E"/>
    <w:rPr>
      <w:color w:val="0000FF" w:themeColor="hyperlink"/>
      <w:u w:val="single"/>
    </w:rPr>
  </w:style>
  <w:style w:type="character" w:styleId="PlaceholderText">
    <w:name w:val="Placeholder Text"/>
    <w:basedOn w:val="DefaultParagraphFont"/>
    <w:uiPriority w:val="99"/>
    <w:semiHidden/>
    <w:rsid w:val="00D064F3"/>
    <w:rPr>
      <w:color w:val="808080"/>
    </w:rPr>
  </w:style>
  <w:style w:type="paragraph" w:styleId="Revision">
    <w:name w:val="Revision"/>
    <w:hidden/>
    <w:uiPriority w:val="99"/>
    <w:semiHidden/>
    <w:rsid w:val="003F3C73"/>
    <w:rPr>
      <w:rFonts w:ascii="Times" w:hAnsi="Times"/>
      <w:lang w:val="en-US" w:eastAsia="en-US"/>
    </w:rPr>
  </w:style>
  <w:style w:type="character" w:styleId="FollowedHyperlink">
    <w:name w:val="FollowedHyperlink"/>
    <w:basedOn w:val="DefaultParagraphFont"/>
    <w:rsid w:val="006F4A52"/>
    <w:rPr>
      <w:color w:val="800080" w:themeColor="followedHyperlink"/>
      <w:u w:val="single"/>
    </w:rPr>
  </w:style>
  <w:style w:type="paragraph" w:styleId="Caption">
    <w:name w:val="caption"/>
    <w:basedOn w:val="Normal"/>
    <w:next w:val="Normal"/>
    <w:unhideWhenUsed/>
    <w:qFormat/>
    <w:rsid w:val="00073AB9"/>
    <w:rPr>
      <w:b/>
      <w:bCs/>
      <w:sz w:val="21"/>
      <w:szCs w:val="21"/>
    </w:rPr>
  </w:style>
  <w:style w:type="paragraph" w:styleId="EndnoteText">
    <w:name w:val="endnote text"/>
    <w:basedOn w:val="Normal"/>
    <w:link w:val="EndnoteTextChar"/>
    <w:unhideWhenUsed/>
    <w:rsid w:val="00C14C35"/>
    <w:pPr>
      <w:snapToGrid w:val="0"/>
    </w:pPr>
  </w:style>
  <w:style w:type="character" w:customStyle="1" w:styleId="EndnoteTextChar">
    <w:name w:val="Endnote Text Char"/>
    <w:basedOn w:val="DefaultParagraphFont"/>
    <w:link w:val="EndnoteText"/>
    <w:rsid w:val="00C14C35"/>
    <w:rPr>
      <w:rFonts w:ascii="Times" w:hAnsi="Times"/>
      <w:szCs w:val="24"/>
      <w:lang w:val="en-US" w:eastAsia="en-US"/>
    </w:rPr>
  </w:style>
  <w:style w:type="character" w:styleId="EndnoteReference">
    <w:name w:val="endnote reference"/>
    <w:basedOn w:val="DefaultParagraphFont"/>
    <w:unhideWhenUsed/>
    <w:rsid w:val="00C14C35"/>
    <w:rPr>
      <w:vertAlign w:val="superscript"/>
    </w:rPr>
  </w:style>
  <w:style w:type="paragraph" w:styleId="DocumentMap">
    <w:name w:val="Document Map"/>
    <w:basedOn w:val="Normal"/>
    <w:link w:val="DocumentMapChar"/>
    <w:semiHidden/>
    <w:unhideWhenUsed/>
    <w:rsid w:val="00CB0EE3"/>
    <w:rPr>
      <w:rFonts w:ascii="Lucida Grande" w:hAnsi="Lucida Grande" w:cs="Lucida Grande"/>
    </w:rPr>
  </w:style>
  <w:style w:type="character" w:customStyle="1" w:styleId="DocumentMapChar">
    <w:name w:val="Document Map Char"/>
    <w:basedOn w:val="DefaultParagraphFont"/>
    <w:link w:val="DocumentMap"/>
    <w:semiHidden/>
    <w:rsid w:val="00CB0EE3"/>
    <w:rPr>
      <w:rFonts w:ascii="Lucida Grande" w:hAnsi="Lucida Grande" w:cs="Lucida Grande"/>
      <w:lang w:val="en-US" w:eastAsia="en-US"/>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sz w:val="24"/>
        <w:szCs w:val="24"/>
        <w:lang w:val="en-IN" w:eastAsia="en-IN" w:bidi="ar-SA"/>
      </w:rPr>
    </w:rPrDefault>
    <w:pPrDefault/>
  </w:docDefaults>
  <w:latentStyles w:defLockedState="0" w:defUIPriority="0" w:defSemiHidden="1" w:defUnhideWhenUsed="1" w:defQFormat="0" w:count="276">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qFormat="1"/>
    <w:lsdException w:name="heading 8" w:qFormat="1"/>
    <w:lsdException w:name="heading 9" w:qFormat="1"/>
    <w:lsdException w:name="annotation text" w:uiPriority="99"/>
    <w:lsdException w:name="header" w:uiPriority="99"/>
    <w:lsdException w:name="caption" w:qFormat="1"/>
    <w:lsdException w:name="annotation reference" w:uiPriority="99"/>
    <w:lsdException w:name="List Number" w:semiHidden="0" w:unhideWhenUsed="0"/>
    <w:lsdException w:name="List 4" w:semiHidden="0" w:unhideWhenUsed="0"/>
    <w:lsdException w:name="List 5" w:semiHidden="0" w:unhideWhenUsed="0"/>
    <w:lsdException w:name="List Bullet 2" w:semiHidden="0" w:unhideWhenUsed="0"/>
    <w:lsdException w:name="List Bullet 3" w:semiHidden="0" w:unhideWhenUsed="0"/>
    <w:lsdException w:name="List Bullet 4" w:semiHidden="0" w:unhideWhenUsed="0"/>
    <w:lsdException w:name="List Bullet 5" w:semiHidden="0" w:unhideWhenUsed="0"/>
    <w:lsdException w:name="List Number 2" w:semiHidden="0" w:unhideWhenUsed="0"/>
    <w:lsdException w:name="List Number 3" w:semiHidden="0" w:unhideWhenUsed="0"/>
    <w:lsdException w:name="List Number 4" w:semiHidden="0" w:unhideWhenUsed="0"/>
    <w:lsdException w:name="List Number 5" w:semiHidden="0" w:unhideWhenUsed="0"/>
    <w:lsdException w:name="Title" w:semiHidden="0" w:unhideWhenUsed="0" w:qFormat="1"/>
    <w:lsdException w:name="Subtitle" w:semiHidden="0" w:unhideWhenUsed="0" w:qFormat="1"/>
    <w:lsdException w:name="Body Text Indent 3" w:semiHidden="0" w:unhideWhenUsed="0"/>
    <w:lsdException w:name="Block Text" w:semiHidden="0" w:unhideWhenUsed="0"/>
    <w:lsdException w:name="Hyperlink" w:semiHidden="0" w:unhideWhenUsed="0"/>
    <w:lsdException w:name="FollowedHyperlink" w:semiHidden="0" w:unhideWhenUsed="0"/>
    <w:lsdException w:name="Strong" w:semiHidden="0" w:unhideWhenUsed="0" w:qFormat="1"/>
    <w:lsdException w:name="Emphasis" w:semiHidden="0" w:unhideWhenUsed="0" w:qFormat="1"/>
    <w:lsdException w:name="Normal (Web)" w:uiPriority="99"/>
    <w:lsdException w:name="Table Grid"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6447D"/>
    <w:pPr>
      <w:spacing w:line="240" w:lineRule="exact"/>
    </w:pPr>
    <w:rPr>
      <w:rFonts w:ascii="Times" w:hAnsi="Times"/>
      <w:lang w:val="en-US" w:eastAsia="en-US"/>
    </w:rPr>
  </w:style>
  <w:style w:type="paragraph" w:styleId="Heading1">
    <w:name w:val="heading 1"/>
    <w:next w:val="Normal"/>
    <w:qFormat/>
    <w:rsid w:val="001A0125"/>
    <w:pPr>
      <w:spacing w:before="360" w:after="50" w:line="240" w:lineRule="exact"/>
      <w:outlineLvl w:val="0"/>
    </w:pPr>
    <w:rPr>
      <w:rFonts w:ascii="Helvetica" w:hAnsi="Helvetica"/>
      <w:b/>
      <w:lang w:val="en-US" w:eastAsia="en-US"/>
    </w:rPr>
  </w:style>
  <w:style w:type="paragraph" w:styleId="Heading2">
    <w:name w:val="heading 2"/>
    <w:next w:val="Normal"/>
    <w:autoRedefine/>
    <w:qFormat/>
    <w:rsid w:val="00D57940"/>
    <w:pPr>
      <w:numPr>
        <w:ilvl w:val="1"/>
        <w:numId w:val="26"/>
      </w:numPr>
      <w:spacing w:before="360" w:after="52" w:line="240" w:lineRule="exact"/>
      <w:outlineLvl w:val="1"/>
    </w:pPr>
    <w:rPr>
      <w:b/>
      <w:bCs/>
      <w:sz w:val="18"/>
      <w:szCs w:val="18"/>
      <w:lang w:val="en-US" w:eastAsia="en-US"/>
    </w:rPr>
  </w:style>
  <w:style w:type="paragraph" w:styleId="Heading3">
    <w:name w:val="heading 3"/>
    <w:basedOn w:val="para-first"/>
    <w:link w:val="Heading3Char"/>
    <w:qFormat/>
    <w:rsid w:val="009D0B6E"/>
    <w:pPr>
      <w:spacing w:before="240" w:after="60"/>
      <w:outlineLvl w:val="2"/>
    </w:pPr>
    <w:rPr>
      <w:b/>
    </w:rPr>
  </w:style>
  <w:style w:type="paragraph" w:styleId="Heading4">
    <w:name w:val="heading 4"/>
    <w:basedOn w:val="Normal"/>
    <w:next w:val="Normal"/>
    <w:qFormat/>
    <w:rsid w:val="002D5837"/>
    <w:pPr>
      <w:keepNext/>
      <w:spacing w:before="240" w:after="60"/>
      <w:outlineLvl w:val="3"/>
    </w:pPr>
    <w:rPr>
      <w:rFonts w:ascii="Times New Roman" w:hAnsi="Times New Roman"/>
      <w:b/>
      <w:bCs/>
      <w:sz w:val="28"/>
      <w:szCs w:val="28"/>
    </w:rPr>
  </w:style>
  <w:style w:type="paragraph" w:styleId="Heading5">
    <w:name w:val="heading 5"/>
    <w:basedOn w:val="Normal"/>
    <w:next w:val="Normal"/>
    <w:qFormat/>
    <w:rsid w:val="00EC5ED4"/>
    <w:pPr>
      <w:spacing w:before="240" w:after="60"/>
      <w:outlineLvl w:val="4"/>
    </w:pPr>
    <w:rPr>
      <w:b/>
      <w:bCs/>
      <w:i/>
      <w:iCs/>
      <w:sz w:val="26"/>
      <w:szCs w:val="26"/>
    </w:rPr>
  </w:style>
  <w:style w:type="paragraph" w:styleId="Heading6">
    <w:name w:val="heading 6"/>
    <w:basedOn w:val="Normal"/>
    <w:next w:val="Normal"/>
    <w:qFormat/>
    <w:rsid w:val="00EC5ED4"/>
    <w:pPr>
      <w:spacing w:before="240" w:after="60"/>
      <w:outlineLvl w:val="5"/>
    </w:pPr>
    <w:rPr>
      <w:rFonts w:ascii="Times New Roman" w:hAnsi="Times New Roman"/>
      <w:b/>
      <w:bCs/>
      <w:sz w:val="22"/>
      <w:szCs w:val="22"/>
    </w:rPr>
  </w:style>
  <w:style w:type="paragraph" w:styleId="Heading7">
    <w:name w:val="heading 7"/>
    <w:basedOn w:val="Normal"/>
    <w:next w:val="Normal"/>
    <w:qFormat/>
    <w:rsid w:val="00EC5ED4"/>
    <w:pPr>
      <w:spacing w:before="240" w:after="60"/>
      <w:outlineLvl w:val="6"/>
    </w:pPr>
    <w:rPr>
      <w:rFonts w:ascii="Times New Roman" w:hAnsi="Times New Roman"/>
    </w:rPr>
  </w:style>
  <w:style w:type="paragraph" w:styleId="Heading8">
    <w:name w:val="heading 8"/>
    <w:basedOn w:val="Normal"/>
    <w:next w:val="Normal"/>
    <w:qFormat/>
    <w:rsid w:val="00EC5ED4"/>
    <w:pPr>
      <w:spacing w:before="240" w:after="60"/>
      <w:outlineLvl w:val="7"/>
    </w:pPr>
    <w:rPr>
      <w:rFonts w:ascii="Times New Roman" w:hAnsi="Times New Roman"/>
      <w:i/>
      <w:iCs/>
    </w:rPr>
  </w:style>
  <w:style w:type="paragraph" w:styleId="Heading9">
    <w:name w:val="heading 9"/>
    <w:basedOn w:val="Normal"/>
    <w:next w:val="Normal"/>
    <w:qFormat/>
    <w:rsid w:val="00EC5ED4"/>
    <w:p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rsid w:val="00EC5ED4"/>
    <w:pPr>
      <w:tabs>
        <w:tab w:val="center" w:pos="4320"/>
        <w:tab w:val="right" w:pos="8640"/>
      </w:tabs>
      <w:spacing w:after="520" w:line="160" w:lineRule="exact"/>
    </w:pPr>
    <w:rPr>
      <w:rFonts w:ascii="Helvetica" w:hAnsi="Helvetica"/>
      <w:b/>
      <w:i/>
      <w:sz w:val="16"/>
    </w:rPr>
  </w:style>
  <w:style w:type="character" w:styleId="LineNumber">
    <w:name w:val="line number"/>
    <w:basedOn w:val="DefaultParagraphFont"/>
    <w:rsid w:val="00EC5ED4"/>
  </w:style>
  <w:style w:type="paragraph" w:styleId="Footer">
    <w:name w:val="footer"/>
    <w:basedOn w:val="Normal"/>
    <w:rsid w:val="00EC5ED4"/>
    <w:pPr>
      <w:tabs>
        <w:tab w:val="center" w:pos="4320"/>
        <w:tab w:val="right" w:pos="8640"/>
      </w:tabs>
    </w:pPr>
  </w:style>
  <w:style w:type="paragraph" w:styleId="FootnoteText">
    <w:name w:val="footnote text"/>
    <w:basedOn w:val="Normal"/>
    <w:semiHidden/>
    <w:rsid w:val="00EC5ED4"/>
    <w:pPr>
      <w:spacing w:before="20" w:line="200" w:lineRule="exact"/>
    </w:pPr>
    <w:rPr>
      <w:rFonts w:ascii="Times New Roman" w:hAnsi="Times New Roman"/>
      <w:sz w:val="16"/>
      <w:szCs w:val="20"/>
    </w:rPr>
  </w:style>
  <w:style w:type="paragraph" w:customStyle="1" w:styleId="Catchline">
    <w:name w:val="Catchline"/>
    <w:rsid w:val="00EC5ED4"/>
    <w:pPr>
      <w:spacing w:before="140" w:line="160" w:lineRule="exact"/>
      <w:jc w:val="right"/>
    </w:pPr>
    <w:rPr>
      <w:rFonts w:ascii="Helvetica" w:hAnsi="Helvetica"/>
      <w:i/>
      <w:sz w:val="16"/>
      <w:lang w:val="en-US" w:eastAsia="en-US"/>
    </w:rPr>
  </w:style>
  <w:style w:type="paragraph" w:customStyle="1" w:styleId="DOILine">
    <w:name w:val="DOI Line"/>
    <w:basedOn w:val="Catchline"/>
    <w:rsid w:val="00EC5ED4"/>
    <w:pPr>
      <w:spacing w:before="44"/>
    </w:pPr>
  </w:style>
  <w:style w:type="paragraph" w:customStyle="1" w:styleId="Articletitle">
    <w:name w:val="Article title"/>
    <w:rsid w:val="00EC5ED4"/>
    <w:pPr>
      <w:spacing w:before="92" w:line="420" w:lineRule="exact"/>
    </w:pPr>
    <w:rPr>
      <w:rFonts w:ascii="Helvetica" w:hAnsi="Helvetica"/>
      <w:b/>
      <w:sz w:val="32"/>
      <w:lang w:val="en-US" w:eastAsia="en-US"/>
    </w:rPr>
  </w:style>
  <w:style w:type="paragraph" w:customStyle="1" w:styleId="Authorname">
    <w:name w:val="Author name"/>
    <w:link w:val="AuthornameChar"/>
    <w:rsid w:val="00EC5ED4"/>
    <w:pPr>
      <w:spacing w:before="70" w:line="300" w:lineRule="exact"/>
    </w:pPr>
    <w:rPr>
      <w:rFonts w:ascii="Helvetica-Light" w:hAnsi="Helvetica-Light"/>
      <w:iCs/>
      <w:sz w:val="26"/>
      <w:lang w:val="en-US" w:eastAsia="en-US"/>
    </w:rPr>
  </w:style>
  <w:style w:type="paragraph" w:customStyle="1" w:styleId="Affilation">
    <w:name w:val="Affilation"/>
    <w:basedOn w:val="Authorname"/>
    <w:link w:val="AffilationChar"/>
    <w:rsid w:val="00EC5ED4"/>
    <w:pPr>
      <w:spacing w:before="40" w:after="52" w:line="240" w:lineRule="exact"/>
    </w:pPr>
    <w:rPr>
      <w:sz w:val="20"/>
    </w:rPr>
  </w:style>
  <w:style w:type="paragraph" w:customStyle="1" w:styleId="Received">
    <w:name w:val="Received"/>
    <w:basedOn w:val="Affilation"/>
    <w:rsid w:val="00EC5ED4"/>
    <w:pPr>
      <w:spacing w:before="0" w:after="294"/>
    </w:pPr>
    <w:rPr>
      <w:sz w:val="16"/>
    </w:rPr>
  </w:style>
  <w:style w:type="paragraph" w:customStyle="1" w:styleId="AbstractHead">
    <w:name w:val="Abstract Head"/>
    <w:link w:val="AbstractHeadChar"/>
    <w:rsid w:val="00EC5ED4"/>
    <w:pPr>
      <w:spacing w:before="210" w:after="10" w:line="220" w:lineRule="exact"/>
      <w:jc w:val="both"/>
    </w:pPr>
    <w:rPr>
      <w:rFonts w:ascii="Helvetica" w:hAnsi="Helvetica"/>
      <w:b/>
      <w:caps/>
      <w:sz w:val="16"/>
      <w:lang w:val="en-US" w:eastAsia="en-US"/>
    </w:rPr>
  </w:style>
  <w:style w:type="paragraph" w:customStyle="1" w:styleId="AbstractText">
    <w:name w:val="Abstract Text"/>
    <w:link w:val="AbstractTextChar"/>
    <w:rsid w:val="00EC5ED4"/>
    <w:pPr>
      <w:spacing w:line="220" w:lineRule="exact"/>
      <w:jc w:val="both"/>
    </w:pPr>
    <w:rPr>
      <w:rFonts w:ascii="Helvetica" w:hAnsi="Helvetica"/>
      <w:sz w:val="16"/>
      <w:lang w:val="en-US" w:eastAsia="en-US"/>
    </w:rPr>
  </w:style>
  <w:style w:type="paragraph" w:customStyle="1" w:styleId="Para">
    <w:name w:val="Para"/>
    <w:link w:val="ParaChar"/>
    <w:rsid w:val="00EC5ED4"/>
    <w:pPr>
      <w:spacing w:line="220" w:lineRule="exact"/>
      <w:ind w:firstLine="170"/>
      <w:jc w:val="both"/>
    </w:pPr>
    <w:rPr>
      <w:sz w:val="18"/>
      <w:lang w:val="en-US" w:eastAsia="en-US"/>
    </w:rPr>
  </w:style>
  <w:style w:type="paragraph" w:customStyle="1" w:styleId="ParaNoInd">
    <w:name w:val="ParaNoInd"/>
    <w:basedOn w:val="Para"/>
    <w:link w:val="ParaNoIndChar"/>
    <w:rsid w:val="00EC5ED4"/>
    <w:pPr>
      <w:ind w:firstLine="0"/>
    </w:pPr>
  </w:style>
  <w:style w:type="character" w:styleId="FootnoteReference">
    <w:name w:val="footnote reference"/>
    <w:basedOn w:val="DefaultParagraphFont"/>
    <w:semiHidden/>
    <w:rsid w:val="00EC5ED4"/>
    <w:rPr>
      <w:vertAlign w:val="superscript"/>
    </w:rPr>
  </w:style>
  <w:style w:type="character" w:styleId="PageNumber">
    <w:name w:val="page number"/>
    <w:basedOn w:val="DefaultParagraphFont"/>
    <w:rsid w:val="00EC5ED4"/>
    <w:rPr>
      <w:rFonts w:ascii="Helvetica" w:hAnsi="Helvetica"/>
      <w:b/>
      <w:sz w:val="18"/>
    </w:rPr>
  </w:style>
  <w:style w:type="paragraph" w:customStyle="1" w:styleId="Ahead">
    <w:name w:val="A head"/>
    <w:basedOn w:val="Heading1"/>
    <w:rsid w:val="00EC5ED4"/>
  </w:style>
  <w:style w:type="paragraph" w:styleId="BlockText">
    <w:name w:val="Block Text"/>
    <w:basedOn w:val="Normal"/>
    <w:rsid w:val="00EC5ED4"/>
    <w:pPr>
      <w:spacing w:after="120"/>
      <w:ind w:left="1440" w:right="1440"/>
    </w:pPr>
  </w:style>
  <w:style w:type="character" w:customStyle="1" w:styleId="Chead">
    <w:name w:val="C head"/>
    <w:basedOn w:val="DefaultParagraphFont"/>
    <w:rsid w:val="00EC5ED4"/>
    <w:rPr>
      <w:rFonts w:ascii="Times New Roman" w:hAnsi="Times New Roman"/>
      <w:i/>
      <w:sz w:val="18"/>
    </w:rPr>
  </w:style>
  <w:style w:type="paragraph" w:customStyle="1" w:styleId="ParawithChead">
    <w:name w:val="Para with C head"/>
    <w:basedOn w:val="ParaNoInd"/>
    <w:rsid w:val="00EC5ED4"/>
    <w:pPr>
      <w:spacing w:before="126"/>
    </w:pPr>
  </w:style>
  <w:style w:type="paragraph" w:customStyle="1" w:styleId="NumberedList">
    <w:name w:val="Numbered List"/>
    <w:basedOn w:val="ParaNoInd"/>
    <w:rsid w:val="00EC5ED4"/>
    <w:pPr>
      <w:numPr>
        <w:numId w:val="1"/>
      </w:numPr>
      <w:tabs>
        <w:tab w:val="clear" w:pos="720"/>
        <w:tab w:val="left" w:pos="560"/>
      </w:tabs>
      <w:spacing w:before="60"/>
      <w:ind w:left="560" w:hanging="390"/>
    </w:pPr>
  </w:style>
  <w:style w:type="paragraph" w:customStyle="1" w:styleId="NumberedListfirst">
    <w:name w:val="Numbered List first"/>
    <w:basedOn w:val="NumberedList"/>
    <w:rsid w:val="00EC5ED4"/>
    <w:pPr>
      <w:spacing w:before="120"/>
    </w:pPr>
  </w:style>
  <w:style w:type="paragraph" w:customStyle="1" w:styleId="NumberedListlast">
    <w:name w:val="Numbered List last"/>
    <w:basedOn w:val="NumberedList"/>
    <w:rsid w:val="00EC5ED4"/>
    <w:pPr>
      <w:spacing w:after="120"/>
    </w:pPr>
  </w:style>
  <w:style w:type="paragraph" w:customStyle="1" w:styleId="BulletedList">
    <w:name w:val="Bulleted List"/>
    <w:basedOn w:val="ParaNoInd"/>
    <w:rsid w:val="00EC5ED4"/>
    <w:pPr>
      <w:numPr>
        <w:numId w:val="2"/>
      </w:numPr>
      <w:tabs>
        <w:tab w:val="clear" w:pos="560"/>
        <w:tab w:val="left" w:pos="374"/>
      </w:tabs>
      <w:spacing w:before="60"/>
      <w:ind w:left="374" w:hanging="204"/>
    </w:pPr>
  </w:style>
  <w:style w:type="paragraph" w:customStyle="1" w:styleId="BulletedListfirst">
    <w:name w:val="Bulleted List first"/>
    <w:basedOn w:val="BulletedList"/>
    <w:rsid w:val="00EC5ED4"/>
    <w:pPr>
      <w:spacing w:before="120"/>
    </w:pPr>
  </w:style>
  <w:style w:type="paragraph" w:customStyle="1" w:styleId="BulletedListlast">
    <w:name w:val="Bulleted List last"/>
    <w:basedOn w:val="BulletedList"/>
    <w:rsid w:val="00EC5ED4"/>
    <w:pPr>
      <w:spacing w:after="120"/>
    </w:pPr>
  </w:style>
  <w:style w:type="paragraph" w:customStyle="1" w:styleId="MTDisplayEquation">
    <w:name w:val="MTDisplayEquation"/>
    <w:basedOn w:val="ParaNoInd"/>
    <w:next w:val="Normal"/>
    <w:rsid w:val="00EC5ED4"/>
    <w:pPr>
      <w:tabs>
        <w:tab w:val="center" w:pos="2440"/>
        <w:tab w:val="right" w:pos="4860"/>
      </w:tabs>
    </w:pPr>
  </w:style>
  <w:style w:type="paragraph" w:customStyle="1" w:styleId="CopyrightLine">
    <w:name w:val="CopyrightLine"/>
    <w:basedOn w:val="Footer"/>
    <w:rsid w:val="00EC5ED4"/>
    <w:pPr>
      <w:tabs>
        <w:tab w:val="clear" w:pos="4320"/>
        <w:tab w:val="clear" w:pos="8640"/>
        <w:tab w:val="right" w:pos="10080"/>
      </w:tabs>
      <w:spacing w:line="200" w:lineRule="exact"/>
    </w:pPr>
    <w:rPr>
      <w:rFonts w:ascii="Helvetica" w:hAnsi="Helvetica"/>
      <w:sz w:val="14"/>
    </w:rPr>
  </w:style>
  <w:style w:type="paragraph" w:customStyle="1" w:styleId="UnnumberedList">
    <w:name w:val="Unnumbered List"/>
    <w:basedOn w:val="ParaNoInd"/>
    <w:rsid w:val="00EC5ED4"/>
    <w:pPr>
      <w:ind w:left="400" w:hanging="400"/>
    </w:pPr>
  </w:style>
  <w:style w:type="paragraph" w:customStyle="1" w:styleId="UnnumberedListfirst">
    <w:name w:val="Unnumbered List first"/>
    <w:basedOn w:val="UnnumberedList"/>
    <w:rsid w:val="00EC5ED4"/>
    <w:pPr>
      <w:spacing w:before="120"/>
    </w:pPr>
  </w:style>
  <w:style w:type="paragraph" w:customStyle="1" w:styleId="UnnumberedListlast">
    <w:name w:val="Unnumbered List last"/>
    <w:basedOn w:val="UnnumberedList"/>
    <w:rsid w:val="00EC5ED4"/>
    <w:pPr>
      <w:spacing w:after="120"/>
    </w:pPr>
  </w:style>
  <w:style w:type="paragraph" w:customStyle="1" w:styleId="EquationDisplay">
    <w:name w:val="Equation Display"/>
    <w:basedOn w:val="MTDisplayEquation"/>
    <w:rsid w:val="00EC5ED4"/>
    <w:pPr>
      <w:spacing w:before="120" w:after="120" w:line="240" w:lineRule="auto"/>
    </w:pPr>
  </w:style>
  <w:style w:type="paragraph" w:customStyle="1" w:styleId="FigureCaption">
    <w:name w:val="Figure Caption"/>
    <w:rsid w:val="00EC5ED4"/>
    <w:pPr>
      <w:spacing w:before="290" w:after="240" w:line="200" w:lineRule="exact"/>
      <w:jc w:val="both"/>
    </w:pPr>
    <w:rPr>
      <w:sz w:val="16"/>
      <w:lang w:val="en-US" w:eastAsia="en-US"/>
    </w:rPr>
  </w:style>
  <w:style w:type="paragraph" w:customStyle="1" w:styleId="Tablecaption">
    <w:name w:val="Table caption"/>
    <w:rsid w:val="00EC5ED4"/>
    <w:pPr>
      <w:spacing w:before="240" w:after="260" w:line="200" w:lineRule="exact"/>
    </w:pPr>
    <w:rPr>
      <w:sz w:val="16"/>
      <w:lang w:val="en-US" w:eastAsia="en-US"/>
    </w:rPr>
  </w:style>
  <w:style w:type="paragraph" w:customStyle="1" w:styleId="Tablebody">
    <w:name w:val="Table body"/>
    <w:rsid w:val="00EC5ED4"/>
    <w:pPr>
      <w:spacing w:line="200" w:lineRule="exact"/>
      <w:ind w:left="160" w:hanging="160"/>
    </w:pPr>
    <w:rPr>
      <w:sz w:val="16"/>
      <w:lang w:val="en-US" w:eastAsia="en-US"/>
    </w:rPr>
  </w:style>
  <w:style w:type="paragraph" w:customStyle="1" w:styleId="TableColumnhead">
    <w:name w:val="Table Column head"/>
    <w:basedOn w:val="Tablebody"/>
    <w:rsid w:val="00EC5ED4"/>
    <w:pPr>
      <w:spacing w:before="80" w:after="140"/>
    </w:pPr>
  </w:style>
  <w:style w:type="paragraph" w:customStyle="1" w:styleId="Tablebodyfirst">
    <w:name w:val="Table body first"/>
    <w:basedOn w:val="Tablebody"/>
    <w:rsid w:val="00EC5ED4"/>
    <w:pPr>
      <w:spacing w:before="90"/>
    </w:pPr>
  </w:style>
  <w:style w:type="paragraph" w:customStyle="1" w:styleId="Tablebodylast">
    <w:name w:val="Table body last"/>
    <w:basedOn w:val="Tablebody"/>
    <w:rsid w:val="00EC5ED4"/>
    <w:pPr>
      <w:spacing w:after="134"/>
    </w:pPr>
  </w:style>
  <w:style w:type="paragraph" w:customStyle="1" w:styleId="Tablefootnote">
    <w:name w:val="Table footnote"/>
    <w:rsid w:val="00EC5ED4"/>
    <w:pPr>
      <w:spacing w:before="80" w:line="180" w:lineRule="exact"/>
      <w:jc w:val="both"/>
    </w:pPr>
    <w:rPr>
      <w:sz w:val="14"/>
      <w:lang w:val="en-US" w:eastAsia="en-US"/>
    </w:rPr>
  </w:style>
  <w:style w:type="paragraph" w:customStyle="1" w:styleId="AckHead">
    <w:name w:val="Ack Head"/>
    <w:basedOn w:val="Ahead"/>
    <w:rsid w:val="00EC5ED4"/>
  </w:style>
  <w:style w:type="paragraph" w:customStyle="1" w:styleId="AckText">
    <w:name w:val="Ack Text"/>
    <w:basedOn w:val="ParaNoInd"/>
    <w:rsid w:val="00EC5ED4"/>
  </w:style>
  <w:style w:type="paragraph" w:customStyle="1" w:styleId="RefHead">
    <w:name w:val="Ref Head"/>
    <w:basedOn w:val="Ahead"/>
    <w:rsid w:val="00EC5ED4"/>
  </w:style>
  <w:style w:type="paragraph" w:customStyle="1" w:styleId="RefText">
    <w:name w:val="Ref Text"/>
    <w:rsid w:val="00EC5ED4"/>
    <w:pPr>
      <w:spacing w:line="180" w:lineRule="exact"/>
      <w:ind w:left="227" w:hanging="227"/>
      <w:jc w:val="both"/>
    </w:pPr>
    <w:rPr>
      <w:sz w:val="14"/>
      <w:lang w:val="en-US" w:eastAsia="en-US"/>
    </w:rPr>
  </w:style>
  <w:style w:type="paragraph" w:customStyle="1" w:styleId="BHead">
    <w:name w:val="B Head"/>
    <w:rsid w:val="00EC5ED4"/>
    <w:pPr>
      <w:numPr>
        <w:ilvl w:val="1"/>
        <w:numId w:val="8"/>
      </w:numPr>
      <w:spacing w:before="100" w:after="60" w:line="260" w:lineRule="exact"/>
      <w:outlineLvl w:val="1"/>
    </w:pPr>
    <w:rPr>
      <w:rFonts w:ascii="Helvetica" w:hAnsi="Helvetica"/>
      <w:b/>
      <w:lang w:val="en-US" w:eastAsia="en-US"/>
    </w:rPr>
  </w:style>
  <w:style w:type="paragraph" w:styleId="HTMLAddress">
    <w:name w:val="HTML Address"/>
    <w:basedOn w:val="Normal"/>
    <w:rsid w:val="00EC5ED4"/>
    <w:rPr>
      <w:i/>
      <w:iCs/>
    </w:rPr>
  </w:style>
  <w:style w:type="paragraph" w:customStyle="1" w:styleId="ArticleType">
    <w:name w:val="Article Type"/>
    <w:rsid w:val="00EC5ED4"/>
    <w:pPr>
      <w:spacing w:before="160"/>
    </w:pPr>
    <w:rPr>
      <w:rFonts w:ascii="Helvetica" w:hAnsi="Helvetica"/>
      <w:i/>
      <w:lang w:val="en-US" w:eastAsia="en-US"/>
    </w:rPr>
  </w:style>
  <w:style w:type="paragraph" w:customStyle="1" w:styleId="Para0">
    <w:name w:val="&lt;Para&gt;"/>
    <w:basedOn w:val="Para"/>
    <w:rsid w:val="00EC5ED4"/>
    <w:pPr>
      <w:spacing w:line="200" w:lineRule="exact"/>
    </w:pPr>
    <w:rPr>
      <w:sz w:val="16"/>
    </w:rPr>
  </w:style>
  <w:style w:type="paragraph" w:customStyle="1" w:styleId="ParaNoInd0">
    <w:name w:val="&lt;ParaNoInd&gt;"/>
    <w:basedOn w:val="ParaNoInd"/>
    <w:rsid w:val="00EC5ED4"/>
    <w:pPr>
      <w:spacing w:line="200" w:lineRule="exact"/>
    </w:pPr>
    <w:rPr>
      <w:sz w:val="16"/>
    </w:rPr>
  </w:style>
  <w:style w:type="paragraph" w:customStyle="1" w:styleId="ParawithChead0">
    <w:name w:val="&lt;Para with C head&gt;"/>
    <w:basedOn w:val="ParawithChead"/>
    <w:rsid w:val="00EC5ED4"/>
    <w:pPr>
      <w:spacing w:line="200" w:lineRule="exact"/>
    </w:pPr>
    <w:rPr>
      <w:sz w:val="16"/>
    </w:rPr>
  </w:style>
  <w:style w:type="paragraph" w:customStyle="1" w:styleId="EquationDisplay0">
    <w:name w:val="&lt;Equation Display&gt;"/>
    <w:basedOn w:val="EquationDisplay"/>
    <w:rsid w:val="00EC5ED4"/>
    <w:rPr>
      <w:sz w:val="16"/>
    </w:rPr>
  </w:style>
  <w:style w:type="paragraph" w:customStyle="1" w:styleId="FigureCaption0">
    <w:name w:val="&lt;Figure Caption&gt;"/>
    <w:basedOn w:val="FigureCaption"/>
    <w:rsid w:val="00EC5ED4"/>
    <w:pPr>
      <w:spacing w:line="180" w:lineRule="exact"/>
    </w:pPr>
    <w:rPr>
      <w:sz w:val="14"/>
    </w:rPr>
  </w:style>
  <w:style w:type="paragraph" w:customStyle="1" w:styleId="Tablebody0">
    <w:name w:val="&lt;Table body&gt;"/>
    <w:basedOn w:val="Tablebody"/>
    <w:rsid w:val="00EC5ED4"/>
    <w:pPr>
      <w:spacing w:line="180" w:lineRule="exact"/>
      <w:ind w:left="159" w:hanging="159"/>
    </w:pPr>
    <w:rPr>
      <w:sz w:val="14"/>
    </w:rPr>
  </w:style>
  <w:style w:type="paragraph" w:customStyle="1" w:styleId="Tablebodyfirst0">
    <w:name w:val="&lt;Table body first&gt;"/>
    <w:basedOn w:val="Tablebodyfirst"/>
    <w:rsid w:val="00EC5ED4"/>
    <w:pPr>
      <w:spacing w:line="180" w:lineRule="exact"/>
      <w:ind w:left="159" w:hanging="159"/>
    </w:pPr>
    <w:rPr>
      <w:sz w:val="14"/>
    </w:rPr>
  </w:style>
  <w:style w:type="paragraph" w:customStyle="1" w:styleId="Tablebodylast0">
    <w:name w:val="&lt;Table body last&gt;"/>
    <w:basedOn w:val="Tablebodylast"/>
    <w:rsid w:val="00EC5ED4"/>
    <w:pPr>
      <w:spacing w:line="180" w:lineRule="exact"/>
      <w:ind w:left="159" w:hanging="159"/>
    </w:pPr>
  </w:style>
  <w:style w:type="paragraph" w:customStyle="1" w:styleId="Tablecaption0">
    <w:name w:val="&lt;Table caption&gt;"/>
    <w:basedOn w:val="Tablecaption"/>
    <w:rsid w:val="00EC5ED4"/>
    <w:pPr>
      <w:spacing w:line="180" w:lineRule="exact"/>
    </w:pPr>
  </w:style>
  <w:style w:type="paragraph" w:customStyle="1" w:styleId="TableColumnhead0">
    <w:name w:val="&lt;Table Column head&gt;"/>
    <w:basedOn w:val="TableColumnhead"/>
    <w:rsid w:val="00EC5ED4"/>
    <w:pPr>
      <w:spacing w:line="180" w:lineRule="exact"/>
      <w:ind w:left="159" w:hanging="159"/>
    </w:pPr>
    <w:rPr>
      <w:sz w:val="14"/>
    </w:rPr>
  </w:style>
  <w:style w:type="paragraph" w:customStyle="1" w:styleId="Tablefootnote0">
    <w:name w:val="&lt;Table footnote&gt;"/>
    <w:basedOn w:val="Tablefootnote"/>
    <w:rsid w:val="00EC5ED4"/>
    <w:pPr>
      <w:spacing w:line="160" w:lineRule="exact"/>
    </w:pPr>
    <w:rPr>
      <w:sz w:val="12"/>
    </w:rPr>
  </w:style>
  <w:style w:type="paragraph" w:customStyle="1" w:styleId="NumberedList0">
    <w:name w:val="&lt;Numbered List&gt;"/>
    <w:basedOn w:val="NumberedList"/>
    <w:rsid w:val="00EC5ED4"/>
    <w:pPr>
      <w:spacing w:line="200" w:lineRule="exact"/>
      <w:ind w:left="561" w:hanging="391"/>
    </w:pPr>
    <w:rPr>
      <w:sz w:val="16"/>
    </w:rPr>
  </w:style>
  <w:style w:type="paragraph" w:customStyle="1" w:styleId="NumberedListfirst0">
    <w:name w:val="&lt;Numbered List first&gt;"/>
    <w:basedOn w:val="NumberedListfirst"/>
    <w:rsid w:val="00EC5ED4"/>
    <w:pPr>
      <w:spacing w:line="200" w:lineRule="exact"/>
      <w:ind w:left="561" w:hanging="391"/>
    </w:pPr>
    <w:rPr>
      <w:sz w:val="16"/>
    </w:rPr>
  </w:style>
  <w:style w:type="paragraph" w:customStyle="1" w:styleId="NumberedListlast0">
    <w:name w:val="&lt;Numbered List last&gt;"/>
    <w:basedOn w:val="NumberedListlast"/>
    <w:rsid w:val="00EC5ED4"/>
    <w:pPr>
      <w:spacing w:line="200" w:lineRule="exact"/>
      <w:ind w:left="561" w:hanging="391"/>
    </w:pPr>
    <w:rPr>
      <w:sz w:val="16"/>
    </w:rPr>
  </w:style>
  <w:style w:type="paragraph" w:customStyle="1" w:styleId="BulletedList0">
    <w:name w:val="&lt;Bulleted List&gt;"/>
    <w:basedOn w:val="BulletedList"/>
    <w:rsid w:val="00EC5ED4"/>
    <w:pPr>
      <w:spacing w:line="200" w:lineRule="exact"/>
    </w:pPr>
    <w:rPr>
      <w:sz w:val="16"/>
    </w:rPr>
  </w:style>
  <w:style w:type="paragraph" w:customStyle="1" w:styleId="BulletedListfirst0">
    <w:name w:val="&lt;Bulleted List first&gt;"/>
    <w:basedOn w:val="BulletedListfirst"/>
    <w:rsid w:val="00EC5ED4"/>
    <w:pPr>
      <w:spacing w:line="200" w:lineRule="exact"/>
    </w:pPr>
    <w:rPr>
      <w:sz w:val="16"/>
    </w:rPr>
  </w:style>
  <w:style w:type="paragraph" w:customStyle="1" w:styleId="BulletedListlast0">
    <w:name w:val="&lt;Bulleted List last&gt;"/>
    <w:basedOn w:val="BulletedListlast"/>
    <w:rsid w:val="00EC5ED4"/>
    <w:pPr>
      <w:spacing w:line="200" w:lineRule="exact"/>
    </w:pPr>
    <w:rPr>
      <w:sz w:val="16"/>
    </w:rPr>
  </w:style>
  <w:style w:type="paragraph" w:customStyle="1" w:styleId="UnnumberedList0">
    <w:name w:val="&lt;Unnumbered List&gt;"/>
    <w:basedOn w:val="UnnumberedList"/>
    <w:rsid w:val="00EC5ED4"/>
    <w:pPr>
      <w:spacing w:line="200" w:lineRule="exact"/>
      <w:ind w:left="403" w:hanging="403"/>
    </w:pPr>
    <w:rPr>
      <w:sz w:val="16"/>
    </w:rPr>
  </w:style>
  <w:style w:type="paragraph" w:customStyle="1" w:styleId="UnnumberedListfirst0">
    <w:name w:val="&lt;Unnumbered List first&gt;"/>
    <w:basedOn w:val="UnnumberedListfirst"/>
    <w:rsid w:val="00EC5ED4"/>
    <w:pPr>
      <w:spacing w:line="200" w:lineRule="exact"/>
      <w:ind w:left="403" w:hanging="403"/>
    </w:pPr>
    <w:rPr>
      <w:sz w:val="16"/>
    </w:rPr>
  </w:style>
  <w:style w:type="paragraph" w:customStyle="1" w:styleId="UnnumberedListlast0">
    <w:name w:val="&lt;Unnumbered List last&gt;"/>
    <w:basedOn w:val="UnnumberedListlast"/>
    <w:rsid w:val="00EC5ED4"/>
    <w:pPr>
      <w:spacing w:line="200" w:lineRule="exact"/>
      <w:ind w:left="403" w:hanging="403"/>
    </w:pPr>
    <w:rPr>
      <w:sz w:val="16"/>
    </w:rPr>
  </w:style>
  <w:style w:type="table" w:styleId="TableGrid">
    <w:name w:val="Table Grid"/>
    <w:basedOn w:val="TableNormal"/>
    <w:rsid w:val="00CC64E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erChar">
    <w:name w:val="Header Char"/>
    <w:basedOn w:val="DefaultParagraphFont"/>
    <w:link w:val="Header"/>
    <w:uiPriority w:val="99"/>
    <w:rsid w:val="00A55800"/>
    <w:rPr>
      <w:rFonts w:ascii="Helvetica" w:hAnsi="Helvetica"/>
      <w:b/>
      <w:i/>
      <w:sz w:val="16"/>
      <w:szCs w:val="24"/>
      <w:lang w:val="en-US" w:eastAsia="en-US"/>
    </w:rPr>
  </w:style>
  <w:style w:type="paragraph" w:styleId="BalloonText">
    <w:name w:val="Balloon Text"/>
    <w:basedOn w:val="Normal"/>
    <w:link w:val="BalloonTextChar"/>
    <w:rsid w:val="00A55800"/>
    <w:pPr>
      <w:spacing w:line="240" w:lineRule="auto"/>
    </w:pPr>
    <w:rPr>
      <w:rFonts w:ascii="Tahoma" w:hAnsi="Tahoma" w:cs="Tahoma"/>
      <w:sz w:val="16"/>
      <w:szCs w:val="16"/>
    </w:rPr>
  </w:style>
  <w:style w:type="character" w:customStyle="1" w:styleId="BalloonTextChar">
    <w:name w:val="Balloon Text Char"/>
    <w:basedOn w:val="DefaultParagraphFont"/>
    <w:link w:val="BalloonText"/>
    <w:rsid w:val="00A55800"/>
    <w:rPr>
      <w:rFonts w:ascii="Tahoma" w:hAnsi="Tahoma" w:cs="Tahoma"/>
      <w:sz w:val="16"/>
      <w:szCs w:val="16"/>
      <w:lang w:val="en-US" w:eastAsia="en-US"/>
    </w:rPr>
  </w:style>
  <w:style w:type="paragraph" w:customStyle="1" w:styleId="Abstract-Text">
    <w:name w:val="Abstract-Text"/>
    <w:basedOn w:val="AbstractText"/>
    <w:link w:val="Abstract-TextChar"/>
    <w:qFormat/>
    <w:rsid w:val="00A5432A"/>
    <w:rPr>
      <w:sz w:val="18"/>
      <w:szCs w:val="18"/>
    </w:rPr>
  </w:style>
  <w:style w:type="paragraph" w:customStyle="1" w:styleId="Abstract-Head">
    <w:name w:val="Abstract-Head"/>
    <w:basedOn w:val="AbstractHead"/>
    <w:link w:val="Abstract-HeadChar"/>
    <w:qFormat/>
    <w:rsid w:val="00A5432A"/>
    <w:pPr>
      <w:tabs>
        <w:tab w:val="left" w:pos="7140"/>
      </w:tabs>
      <w:spacing w:before="300" w:line="200" w:lineRule="exact"/>
    </w:pPr>
    <w:rPr>
      <w:caps w:val="0"/>
      <w:sz w:val="20"/>
    </w:rPr>
  </w:style>
  <w:style w:type="character" w:customStyle="1" w:styleId="AbstractTextChar">
    <w:name w:val="Abstract Text Char"/>
    <w:basedOn w:val="DefaultParagraphFont"/>
    <w:link w:val="AbstractText"/>
    <w:rsid w:val="00A5432A"/>
    <w:rPr>
      <w:rFonts w:ascii="Helvetica" w:hAnsi="Helvetica"/>
      <w:sz w:val="16"/>
      <w:lang w:val="en-US" w:eastAsia="en-US"/>
    </w:rPr>
  </w:style>
  <w:style w:type="character" w:customStyle="1" w:styleId="Abstract-TextChar">
    <w:name w:val="Abstract-Text Char"/>
    <w:basedOn w:val="AbstractTextChar"/>
    <w:link w:val="Abstract-Text"/>
    <w:rsid w:val="00A5432A"/>
    <w:rPr>
      <w:rFonts w:ascii="Helvetica" w:hAnsi="Helvetica"/>
      <w:sz w:val="18"/>
      <w:szCs w:val="18"/>
      <w:lang w:val="en-US" w:eastAsia="en-US"/>
    </w:rPr>
  </w:style>
  <w:style w:type="paragraph" w:customStyle="1" w:styleId="Author-Group">
    <w:name w:val="Author-Group"/>
    <w:basedOn w:val="Authorname"/>
    <w:link w:val="Author-GroupChar"/>
    <w:qFormat/>
    <w:rsid w:val="00513FFC"/>
    <w:pPr>
      <w:spacing w:before="100"/>
      <w:jc w:val="both"/>
    </w:pPr>
    <w:rPr>
      <w:sz w:val="24"/>
    </w:rPr>
  </w:style>
  <w:style w:type="character" w:customStyle="1" w:styleId="AbstractHeadChar">
    <w:name w:val="Abstract Head Char"/>
    <w:basedOn w:val="DefaultParagraphFont"/>
    <w:link w:val="AbstractHead"/>
    <w:rsid w:val="00A5432A"/>
    <w:rPr>
      <w:rFonts w:ascii="Helvetica" w:hAnsi="Helvetica"/>
      <w:b/>
      <w:caps/>
      <w:sz w:val="16"/>
      <w:lang w:val="en-US" w:eastAsia="en-US"/>
    </w:rPr>
  </w:style>
  <w:style w:type="character" w:customStyle="1" w:styleId="Abstract-HeadChar">
    <w:name w:val="Abstract-Head Char"/>
    <w:basedOn w:val="AbstractHeadChar"/>
    <w:link w:val="Abstract-Head"/>
    <w:rsid w:val="00A5432A"/>
    <w:rPr>
      <w:rFonts w:ascii="Helvetica" w:hAnsi="Helvetica"/>
      <w:b/>
      <w:caps/>
      <w:sz w:val="16"/>
      <w:lang w:val="en-US" w:eastAsia="en-US"/>
    </w:rPr>
  </w:style>
  <w:style w:type="paragraph" w:customStyle="1" w:styleId="Author-Affiliation">
    <w:name w:val="Author-Affiliation"/>
    <w:basedOn w:val="Affilation"/>
    <w:link w:val="Author-AffiliationChar"/>
    <w:qFormat/>
    <w:rsid w:val="00513FFC"/>
    <w:pPr>
      <w:spacing w:before="100"/>
      <w:jc w:val="both"/>
    </w:pPr>
    <w:rPr>
      <w:sz w:val="18"/>
      <w:szCs w:val="18"/>
    </w:rPr>
  </w:style>
  <w:style w:type="character" w:customStyle="1" w:styleId="AuthornameChar">
    <w:name w:val="Author name Char"/>
    <w:basedOn w:val="DefaultParagraphFont"/>
    <w:link w:val="Authorname"/>
    <w:rsid w:val="00513FFC"/>
    <w:rPr>
      <w:rFonts w:ascii="Helvetica-Light" w:hAnsi="Helvetica-Light"/>
      <w:iCs/>
      <w:sz w:val="26"/>
      <w:lang w:val="en-US" w:eastAsia="en-US"/>
    </w:rPr>
  </w:style>
  <w:style w:type="character" w:customStyle="1" w:styleId="Author-GroupChar">
    <w:name w:val="Author-Group Char"/>
    <w:basedOn w:val="AuthornameChar"/>
    <w:link w:val="Author-Group"/>
    <w:rsid w:val="00513FFC"/>
    <w:rPr>
      <w:rFonts w:ascii="Helvetica-Light" w:hAnsi="Helvetica-Light"/>
      <w:iCs/>
      <w:sz w:val="24"/>
      <w:szCs w:val="24"/>
      <w:lang w:val="en-US" w:eastAsia="en-US"/>
    </w:rPr>
  </w:style>
  <w:style w:type="paragraph" w:styleId="Title">
    <w:name w:val="Title"/>
    <w:basedOn w:val="Articletitle"/>
    <w:next w:val="Normal"/>
    <w:link w:val="TitleChar"/>
    <w:qFormat/>
    <w:rsid w:val="00435193"/>
    <w:pPr>
      <w:jc w:val="both"/>
    </w:pPr>
    <w:rPr>
      <w:sz w:val="36"/>
      <w:szCs w:val="36"/>
    </w:rPr>
  </w:style>
  <w:style w:type="character" w:customStyle="1" w:styleId="AffilationChar">
    <w:name w:val="Affilation Char"/>
    <w:basedOn w:val="AuthornameChar"/>
    <w:link w:val="Affilation"/>
    <w:rsid w:val="00513FFC"/>
    <w:rPr>
      <w:rFonts w:ascii="Helvetica-Light" w:hAnsi="Helvetica-Light"/>
      <w:iCs/>
      <w:sz w:val="26"/>
      <w:lang w:val="en-US" w:eastAsia="en-US"/>
    </w:rPr>
  </w:style>
  <w:style w:type="character" w:customStyle="1" w:styleId="Author-AffiliationChar">
    <w:name w:val="Author-Affiliation Char"/>
    <w:basedOn w:val="AffilationChar"/>
    <w:link w:val="Author-Affiliation"/>
    <w:rsid w:val="00513FFC"/>
    <w:rPr>
      <w:rFonts w:ascii="Helvetica-Light" w:hAnsi="Helvetica-Light"/>
      <w:iCs/>
      <w:sz w:val="18"/>
      <w:szCs w:val="18"/>
      <w:lang w:val="en-US" w:eastAsia="en-US"/>
    </w:rPr>
  </w:style>
  <w:style w:type="character" w:customStyle="1" w:styleId="TitleChar">
    <w:name w:val="Title Char"/>
    <w:basedOn w:val="DefaultParagraphFont"/>
    <w:link w:val="Title"/>
    <w:rsid w:val="00435193"/>
    <w:rPr>
      <w:rFonts w:ascii="Helvetica" w:hAnsi="Helvetica"/>
      <w:b/>
      <w:sz w:val="36"/>
      <w:szCs w:val="36"/>
      <w:lang w:val="en-US" w:eastAsia="en-US"/>
    </w:rPr>
  </w:style>
  <w:style w:type="paragraph" w:styleId="Subtitle">
    <w:name w:val="Subtitle"/>
    <w:basedOn w:val="ArticleType"/>
    <w:next w:val="Normal"/>
    <w:link w:val="SubtitleChar"/>
    <w:qFormat/>
    <w:rsid w:val="00435193"/>
    <w:pPr>
      <w:jc w:val="both"/>
    </w:pPr>
    <w:rPr>
      <w:sz w:val="28"/>
      <w:szCs w:val="28"/>
    </w:rPr>
  </w:style>
  <w:style w:type="character" w:customStyle="1" w:styleId="SubtitleChar">
    <w:name w:val="Subtitle Char"/>
    <w:basedOn w:val="DefaultParagraphFont"/>
    <w:link w:val="Subtitle"/>
    <w:rsid w:val="00435193"/>
    <w:rPr>
      <w:rFonts w:ascii="Helvetica" w:hAnsi="Helvetica"/>
      <w:i/>
      <w:sz w:val="28"/>
      <w:szCs w:val="28"/>
      <w:lang w:val="en-US" w:eastAsia="en-US"/>
    </w:rPr>
  </w:style>
  <w:style w:type="paragraph" w:customStyle="1" w:styleId="corrs-au">
    <w:name w:val="corrs-au"/>
    <w:basedOn w:val="Authorname"/>
    <w:link w:val="corrs-auChar"/>
    <w:qFormat/>
    <w:rsid w:val="002F4CA8"/>
    <w:pPr>
      <w:jc w:val="both"/>
    </w:pPr>
    <w:rPr>
      <w:sz w:val="17"/>
      <w:szCs w:val="17"/>
    </w:rPr>
  </w:style>
  <w:style w:type="paragraph" w:customStyle="1" w:styleId="History-Dates">
    <w:name w:val="History-Dates"/>
    <w:basedOn w:val="Affilation"/>
    <w:link w:val="History-DatesChar"/>
    <w:qFormat/>
    <w:rsid w:val="002F4CA8"/>
    <w:pPr>
      <w:jc w:val="both"/>
    </w:pPr>
    <w:rPr>
      <w:sz w:val="16"/>
      <w:szCs w:val="16"/>
    </w:rPr>
  </w:style>
  <w:style w:type="character" w:customStyle="1" w:styleId="corrs-auChar">
    <w:name w:val="corrs-au Char"/>
    <w:basedOn w:val="AuthornameChar"/>
    <w:link w:val="corrs-au"/>
    <w:rsid w:val="002F4CA8"/>
    <w:rPr>
      <w:rFonts w:ascii="Helvetica-Light" w:hAnsi="Helvetica-Light"/>
      <w:iCs/>
      <w:sz w:val="17"/>
      <w:szCs w:val="17"/>
      <w:lang w:val="en-US" w:eastAsia="en-US"/>
    </w:rPr>
  </w:style>
  <w:style w:type="paragraph" w:customStyle="1" w:styleId="article-info">
    <w:name w:val="article-info"/>
    <w:basedOn w:val="Normal"/>
    <w:link w:val="article-infoChar"/>
    <w:qFormat/>
    <w:rsid w:val="00B637BC"/>
    <w:pPr>
      <w:ind w:right="1583"/>
      <w:jc w:val="right"/>
    </w:pPr>
    <w:rPr>
      <w:sz w:val="16"/>
      <w:szCs w:val="16"/>
    </w:rPr>
  </w:style>
  <w:style w:type="character" w:customStyle="1" w:styleId="History-DatesChar">
    <w:name w:val="History-Dates Char"/>
    <w:basedOn w:val="AffilationChar"/>
    <w:link w:val="History-Dates"/>
    <w:rsid w:val="002F4CA8"/>
    <w:rPr>
      <w:rFonts w:ascii="Helvetica-Light" w:hAnsi="Helvetica-Light"/>
      <w:iCs/>
      <w:sz w:val="16"/>
      <w:szCs w:val="16"/>
      <w:lang w:val="en-US" w:eastAsia="en-US"/>
    </w:rPr>
  </w:style>
  <w:style w:type="paragraph" w:customStyle="1" w:styleId="para-first">
    <w:name w:val="para-first"/>
    <w:basedOn w:val="ParaNoInd"/>
    <w:link w:val="para-firstChar"/>
    <w:qFormat/>
    <w:rsid w:val="004E0596"/>
    <w:rPr>
      <w:sz w:val="16"/>
      <w:szCs w:val="16"/>
    </w:rPr>
  </w:style>
  <w:style w:type="character" w:customStyle="1" w:styleId="article-infoChar">
    <w:name w:val="article-info Char"/>
    <w:basedOn w:val="DefaultParagraphFont"/>
    <w:link w:val="article-info"/>
    <w:rsid w:val="00B637BC"/>
    <w:rPr>
      <w:rFonts w:ascii="Times" w:hAnsi="Times"/>
      <w:sz w:val="16"/>
      <w:szCs w:val="16"/>
      <w:lang w:val="en-US" w:eastAsia="en-US"/>
    </w:rPr>
  </w:style>
  <w:style w:type="paragraph" w:customStyle="1" w:styleId="para1">
    <w:name w:val="para"/>
    <w:basedOn w:val="Para"/>
    <w:link w:val="paraChar0"/>
    <w:qFormat/>
    <w:rsid w:val="004E0596"/>
    <w:rPr>
      <w:sz w:val="16"/>
      <w:szCs w:val="16"/>
    </w:rPr>
  </w:style>
  <w:style w:type="character" w:customStyle="1" w:styleId="ParaChar">
    <w:name w:val="Para Char"/>
    <w:basedOn w:val="DefaultParagraphFont"/>
    <w:link w:val="Para"/>
    <w:rsid w:val="004E0596"/>
    <w:rPr>
      <w:sz w:val="18"/>
      <w:lang w:val="en-US" w:eastAsia="en-US"/>
    </w:rPr>
  </w:style>
  <w:style w:type="character" w:customStyle="1" w:styleId="ParaNoIndChar">
    <w:name w:val="ParaNoInd Char"/>
    <w:basedOn w:val="ParaChar"/>
    <w:link w:val="ParaNoInd"/>
    <w:rsid w:val="004E0596"/>
    <w:rPr>
      <w:sz w:val="18"/>
      <w:lang w:val="en-US" w:eastAsia="en-US"/>
    </w:rPr>
  </w:style>
  <w:style w:type="character" w:customStyle="1" w:styleId="para-firstChar">
    <w:name w:val="para-first Char"/>
    <w:basedOn w:val="ParaNoIndChar"/>
    <w:link w:val="para-first"/>
    <w:rsid w:val="004E0596"/>
    <w:rPr>
      <w:sz w:val="16"/>
      <w:szCs w:val="16"/>
      <w:lang w:val="en-US" w:eastAsia="en-US"/>
    </w:rPr>
  </w:style>
  <w:style w:type="character" w:customStyle="1" w:styleId="Heading3Char">
    <w:name w:val="Heading 3 Char"/>
    <w:basedOn w:val="para-firstChar"/>
    <w:link w:val="Heading3"/>
    <w:rsid w:val="009D0B6E"/>
    <w:rPr>
      <w:b/>
      <w:sz w:val="16"/>
      <w:szCs w:val="16"/>
      <w:lang w:val="en-US" w:eastAsia="en-US"/>
    </w:rPr>
  </w:style>
  <w:style w:type="character" w:customStyle="1" w:styleId="paraChar0">
    <w:name w:val="para Char"/>
    <w:basedOn w:val="ParaChar"/>
    <w:link w:val="para1"/>
    <w:rsid w:val="004E0596"/>
    <w:rPr>
      <w:sz w:val="16"/>
      <w:szCs w:val="16"/>
      <w:lang w:val="en-US" w:eastAsia="en-US"/>
    </w:rPr>
  </w:style>
  <w:style w:type="paragraph" w:styleId="NormalWeb">
    <w:name w:val="Normal (Web)"/>
    <w:basedOn w:val="Normal"/>
    <w:uiPriority w:val="99"/>
    <w:unhideWhenUsed/>
    <w:rsid w:val="002D6CB4"/>
    <w:pPr>
      <w:spacing w:before="100" w:beforeAutospacing="1" w:after="100" w:afterAutospacing="1" w:line="240" w:lineRule="auto"/>
    </w:pPr>
    <w:rPr>
      <w:szCs w:val="20"/>
      <w:lang w:eastAsia="ja-JP"/>
    </w:rPr>
  </w:style>
  <w:style w:type="paragraph" w:styleId="ListParagraph">
    <w:name w:val="List Paragraph"/>
    <w:basedOn w:val="Normal"/>
    <w:uiPriority w:val="34"/>
    <w:qFormat/>
    <w:rsid w:val="005F6878"/>
    <w:pPr>
      <w:spacing w:line="240" w:lineRule="auto"/>
      <w:ind w:left="720"/>
    </w:pPr>
    <w:rPr>
      <w:rFonts w:asciiTheme="minorHAnsi" w:eastAsiaTheme="minorEastAsia" w:hAnsiTheme="minorHAnsi" w:cstheme="minorBidi"/>
    </w:rPr>
  </w:style>
  <w:style w:type="paragraph" w:customStyle="1" w:styleId="EndNoteBibliographyTitle">
    <w:name w:val="EndNote Bibliography Title"/>
    <w:basedOn w:val="Normal"/>
    <w:rsid w:val="004D77F5"/>
    <w:pPr>
      <w:jc w:val="center"/>
    </w:pPr>
    <w:rPr>
      <w:rFonts w:ascii="Times New Roman" w:hAnsi="Times New Roman"/>
      <w:sz w:val="14"/>
    </w:rPr>
  </w:style>
  <w:style w:type="paragraph" w:customStyle="1" w:styleId="EndNoteBibliography">
    <w:name w:val="EndNote Bibliography"/>
    <w:basedOn w:val="Normal"/>
    <w:rsid w:val="004D77F5"/>
    <w:pPr>
      <w:jc w:val="both"/>
    </w:pPr>
    <w:rPr>
      <w:rFonts w:ascii="Times New Roman" w:hAnsi="Times New Roman"/>
      <w:sz w:val="14"/>
    </w:rPr>
  </w:style>
  <w:style w:type="character" w:styleId="CommentReference">
    <w:name w:val="annotation reference"/>
    <w:basedOn w:val="DefaultParagraphFont"/>
    <w:uiPriority w:val="99"/>
    <w:unhideWhenUsed/>
    <w:rsid w:val="0078348F"/>
    <w:rPr>
      <w:sz w:val="18"/>
      <w:szCs w:val="18"/>
    </w:rPr>
  </w:style>
  <w:style w:type="paragraph" w:styleId="CommentText">
    <w:name w:val="annotation text"/>
    <w:basedOn w:val="Normal"/>
    <w:link w:val="CommentTextChar"/>
    <w:uiPriority w:val="99"/>
    <w:unhideWhenUsed/>
    <w:rsid w:val="0078348F"/>
  </w:style>
  <w:style w:type="character" w:customStyle="1" w:styleId="CommentTextChar">
    <w:name w:val="Comment Text Char"/>
    <w:basedOn w:val="DefaultParagraphFont"/>
    <w:link w:val="CommentText"/>
    <w:uiPriority w:val="99"/>
    <w:rsid w:val="0078348F"/>
    <w:rPr>
      <w:rFonts w:ascii="Times" w:hAnsi="Times"/>
      <w:szCs w:val="24"/>
      <w:lang w:val="en-US" w:eastAsia="en-US"/>
    </w:rPr>
  </w:style>
  <w:style w:type="paragraph" w:styleId="CommentSubject">
    <w:name w:val="annotation subject"/>
    <w:basedOn w:val="CommentText"/>
    <w:next w:val="CommentText"/>
    <w:link w:val="CommentSubjectChar"/>
    <w:rsid w:val="0075043D"/>
    <w:rPr>
      <w:b/>
      <w:bCs/>
    </w:rPr>
  </w:style>
  <w:style w:type="character" w:customStyle="1" w:styleId="CommentSubjectChar">
    <w:name w:val="Comment Subject Char"/>
    <w:basedOn w:val="CommentTextChar"/>
    <w:link w:val="CommentSubject"/>
    <w:rsid w:val="0075043D"/>
    <w:rPr>
      <w:rFonts w:ascii="Times" w:hAnsi="Times"/>
      <w:b/>
      <w:bCs/>
      <w:szCs w:val="24"/>
      <w:lang w:val="en-US" w:eastAsia="en-US"/>
    </w:rPr>
  </w:style>
  <w:style w:type="paragraph" w:styleId="List2">
    <w:name w:val="List 2"/>
    <w:basedOn w:val="Normal"/>
    <w:rsid w:val="00690E8E"/>
    <w:pPr>
      <w:ind w:left="851" w:hanging="425"/>
      <w:contextualSpacing/>
    </w:pPr>
  </w:style>
  <w:style w:type="paragraph" w:styleId="ListContinue">
    <w:name w:val="List Continue"/>
    <w:basedOn w:val="Normal"/>
    <w:rsid w:val="00690E8E"/>
    <w:pPr>
      <w:spacing w:after="180"/>
      <w:ind w:left="425"/>
      <w:contextualSpacing/>
    </w:pPr>
  </w:style>
  <w:style w:type="paragraph" w:styleId="BodyText">
    <w:name w:val="Body Text"/>
    <w:basedOn w:val="Normal"/>
    <w:link w:val="BodyTextChar"/>
    <w:rsid w:val="00690E8E"/>
  </w:style>
  <w:style w:type="character" w:customStyle="1" w:styleId="BodyTextChar">
    <w:name w:val="Body Text Char"/>
    <w:basedOn w:val="DefaultParagraphFont"/>
    <w:link w:val="BodyText"/>
    <w:rsid w:val="00690E8E"/>
    <w:rPr>
      <w:rFonts w:ascii="Times" w:hAnsi="Times"/>
      <w:szCs w:val="24"/>
      <w:lang w:val="en-US" w:eastAsia="en-US"/>
    </w:rPr>
  </w:style>
  <w:style w:type="character" w:styleId="Hyperlink">
    <w:name w:val="Hyperlink"/>
    <w:basedOn w:val="DefaultParagraphFont"/>
    <w:rsid w:val="00690E8E"/>
    <w:rPr>
      <w:color w:val="0000FF" w:themeColor="hyperlink"/>
      <w:u w:val="single"/>
    </w:rPr>
  </w:style>
  <w:style w:type="character" w:styleId="PlaceholderText">
    <w:name w:val="Placeholder Text"/>
    <w:basedOn w:val="DefaultParagraphFont"/>
    <w:uiPriority w:val="99"/>
    <w:semiHidden/>
    <w:rsid w:val="00D064F3"/>
    <w:rPr>
      <w:color w:val="808080"/>
    </w:rPr>
  </w:style>
  <w:style w:type="paragraph" w:styleId="Revision">
    <w:name w:val="Revision"/>
    <w:hidden/>
    <w:uiPriority w:val="99"/>
    <w:semiHidden/>
    <w:rsid w:val="003F3C73"/>
    <w:rPr>
      <w:rFonts w:ascii="Times" w:hAnsi="Times"/>
      <w:lang w:val="en-US" w:eastAsia="en-US"/>
    </w:rPr>
  </w:style>
  <w:style w:type="character" w:styleId="FollowedHyperlink">
    <w:name w:val="FollowedHyperlink"/>
    <w:basedOn w:val="DefaultParagraphFont"/>
    <w:rsid w:val="006F4A52"/>
    <w:rPr>
      <w:color w:val="800080" w:themeColor="followedHyperlink"/>
      <w:u w:val="single"/>
    </w:rPr>
  </w:style>
  <w:style w:type="paragraph" w:styleId="Caption">
    <w:name w:val="caption"/>
    <w:basedOn w:val="Normal"/>
    <w:next w:val="Normal"/>
    <w:unhideWhenUsed/>
    <w:qFormat/>
    <w:rsid w:val="00073AB9"/>
    <w:rPr>
      <w:b/>
      <w:bCs/>
      <w:sz w:val="21"/>
      <w:szCs w:val="21"/>
    </w:rPr>
  </w:style>
  <w:style w:type="paragraph" w:styleId="EndnoteText">
    <w:name w:val="endnote text"/>
    <w:basedOn w:val="Normal"/>
    <w:link w:val="EndnoteTextChar"/>
    <w:unhideWhenUsed/>
    <w:rsid w:val="00C14C35"/>
    <w:pPr>
      <w:snapToGrid w:val="0"/>
    </w:pPr>
  </w:style>
  <w:style w:type="character" w:customStyle="1" w:styleId="EndnoteTextChar">
    <w:name w:val="Endnote Text Char"/>
    <w:basedOn w:val="DefaultParagraphFont"/>
    <w:link w:val="EndnoteText"/>
    <w:rsid w:val="00C14C35"/>
    <w:rPr>
      <w:rFonts w:ascii="Times" w:hAnsi="Times"/>
      <w:szCs w:val="24"/>
      <w:lang w:val="en-US" w:eastAsia="en-US"/>
    </w:rPr>
  </w:style>
  <w:style w:type="character" w:styleId="EndnoteReference">
    <w:name w:val="endnote reference"/>
    <w:basedOn w:val="DefaultParagraphFont"/>
    <w:unhideWhenUsed/>
    <w:rsid w:val="00C14C35"/>
    <w:rPr>
      <w:vertAlign w:val="superscript"/>
    </w:rPr>
  </w:style>
  <w:style w:type="paragraph" w:styleId="DocumentMap">
    <w:name w:val="Document Map"/>
    <w:basedOn w:val="Normal"/>
    <w:link w:val="DocumentMapChar"/>
    <w:semiHidden/>
    <w:unhideWhenUsed/>
    <w:rsid w:val="00CB0EE3"/>
    <w:rPr>
      <w:rFonts w:ascii="Lucida Grande" w:hAnsi="Lucida Grande" w:cs="Lucida Grande"/>
    </w:rPr>
  </w:style>
  <w:style w:type="character" w:customStyle="1" w:styleId="DocumentMapChar">
    <w:name w:val="Document Map Char"/>
    <w:basedOn w:val="DefaultParagraphFont"/>
    <w:link w:val="DocumentMap"/>
    <w:semiHidden/>
    <w:rsid w:val="00CB0EE3"/>
    <w:rPr>
      <w:rFonts w:ascii="Lucida Grande" w:hAnsi="Lucida Grande" w:cs="Lucida Grande"/>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8216726">
      <w:bodyDiv w:val="1"/>
      <w:marLeft w:val="0"/>
      <w:marRight w:val="0"/>
      <w:marTop w:val="0"/>
      <w:marBottom w:val="0"/>
      <w:divBdr>
        <w:top w:val="none" w:sz="0" w:space="0" w:color="auto"/>
        <w:left w:val="none" w:sz="0" w:space="0" w:color="auto"/>
        <w:bottom w:val="none" w:sz="0" w:space="0" w:color="auto"/>
        <w:right w:val="none" w:sz="0" w:space="0" w:color="auto"/>
      </w:divBdr>
    </w:div>
    <w:div w:id="102700152">
      <w:bodyDiv w:val="1"/>
      <w:marLeft w:val="0"/>
      <w:marRight w:val="0"/>
      <w:marTop w:val="0"/>
      <w:marBottom w:val="0"/>
      <w:divBdr>
        <w:top w:val="none" w:sz="0" w:space="0" w:color="auto"/>
        <w:left w:val="none" w:sz="0" w:space="0" w:color="auto"/>
        <w:bottom w:val="none" w:sz="0" w:space="0" w:color="auto"/>
        <w:right w:val="none" w:sz="0" w:space="0" w:color="auto"/>
      </w:divBdr>
    </w:div>
    <w:div w:id="137771596">
      <w:bodyDiv w:val="1"/>
      <w:marLeft w:val="0"/>
      <w:marRight w:val="0"/>
      <w:marTop w:val="0"/>
      <w:marBottom w:val="0"/>
      <w:divBdr>
        <w:top w:val="none" w:sz="0" w:space="0" w:color="auto"/>
        <w:left w:val="none" w:sz="0" w:space="0" w:color="auto"/>
        <w:bottom w:val="none" w:sz="0" w:space="0" w:color="auto"/>
        <w:right w:val="none" w:sz="0" w:space="0" w:color="auto"/>
      </w:divBdr>
    </w:div>
    <w:div w:id="139156959">
      <w:bodyDiv w:val="1"/>
      <w:marLeft w:val="0"/>
      <w:marRight w:val="0"/>
      <w:marTop w:val="0"/>
      <w:marBottom w:val="0"/>
      <w:divBdr>
        <w:top w:val="none" w:sz="0" w:space="0" w:color="auto"/>
        <w:left w:val="none" w:sz="0" w:space="0" w:color="auto"/>
        <w:bottom w:val="none" w:sz="0" w:space="0" w:color="auto"/>
        <w:right w:val="none" w:sz="0" w:space="0" w:color="auto"/>
      </w:divBdr>
    </w:div>
    <w:div w:id="170030553">
      <w:bodyDiv w:val="1"/>
      <w:marLeft w:val="0"/>
      <w:marRight w:val="0"/>
      <w:marTop w:val="0"/>
      <w:marBottom w:val="0"/>
      <w:divBdr>
        <w:top w:val="none" w:sz="0" w:space="0" w:color="auto"/>
        <w:left w:val="none" w:sz="0" w:space="0" w:color="auto"/>
        <w:bottom w:val="none" w:sz="0" w:space="0" w:color="auto"/>
        <w:right w:val="none" w:sz="0" w:space="0" w:color="auto"/>
      </w:divBdr>
    </w:div>
    <w:div w:id="174619547">
      <w:bodyDiv w:val="1"/>
      <w:marLeft w:val="0"/>
      <w:marRight w:val="0"/>
      <w:marTop w:val="0"/>
      <w:marBottom w:val="0"/>
      <w:divBdr>
        <w:top w:val="none" w:sz="0" w:space="0" w:color="auto"/>
        <w:left w:val="none" w:sz="0" w:space="0" w:color="auto"/>
        <w:bottom w:val="none" w:sz="0" w:space="0" w:color="auto"/>
        <w:right w:val="none" w:sz="0" w:space="0" w:color="auto"/>
      </w:divBdr>
    </w:div>
    <w:div w:id="217860800">
      <w:bodyDiv w:val="1"/>
      <w:marLeft w:val="0"/>
      <w:marRight w:val="0"/>
      <w:marTop w:val="0"/>
      <w:marBottom w:val="0"/>
      <w:divBdr>
        <w:top w:val="none" w:sz="0" w:space="0" w:color="auto"/>
        <w:left w:val="none" w:sz="0" w:space="0" w:color="auto"/>
        <w:bottom w:val="none" w:sz="0" w:space="0" w:color="auto"/>
        <w:right w:val="none" w:sz="0" w:space="0" w:color="auto"/>
      </w:divBdr>
    </w:div>
    <w:div w:id="232354187">
      <w:bodyDiv w:val="1"/>
      <w:marLeft w:val="0"/>
      <w:marRight w:val="0"/>
      <w:marTop w:val="0"/>
      <w:marBottom w:val="0"/>
      <w:divBdr>
        <w:top w:val="none" w:sz="0" w:space="0" w:color="auto"/>
        <w:left w:val="none" w:sz="0" w:space="0" w:color="auto"/>
        <w:bottom w:val="none" w:sz="0" w:space="0" w:color="auto"/>
        <w:right w:val="none" w:sz="0" w:space="0" w:color="auto"/>
      </w:divBdr>
    </w:div>
    <w:div w:id="236943467">
      <w:bodyDiv w:val="1"/>
      <w:marLeft w:val="0"/>
      <w:marRight w:val="0"/>
      <w:marTop w:val="0"/>
      <w:marBottom w:val="0"/>
      <w:divBdr>
        <w:top w:val="none" w:sz="0" w:space="0" w:color="auto"/>
        <w:left w:val="none" w:sz="0" w:space="0" w:color="auto"/>
        <w:bottom w:val="none" w:sz="0" w:space="0" w:color="auto"/>
        <w:right w:val="none" w:sz="0" w:space="0" w:color="auto"/>
      </w:divBdr>
    </w:div>
    <w:div w:id="241567183">
      <w:bodyDiv w:val="1"/>
      <w:marLeft w:val="0"/>
      <w:marRight w:val="0"/>
      <w:marTop w:val="0"/>
      <w:marBottom w:val="0"/>
      <w:divBdr>
        <w:top w:val="none" w:sz="0" w:space="0" w:color="auto"/>
        <w:left w:val="none" w:sz="0" w:space="0" w:color="auto"/>
        <w:bottom w:val="none" w:sz="0" w:space="0" w:color="auto"/>
        <w:right w:val="none" w:sz="0" w:space="0" w:color="auto"/>
      </w:divBdr>
    </w:div>
    <w:div w:id="284041249">
      <w:bodyDiv w:val="1"/>
      <w:marLeft w:val="0"/>
      <w:marRight w:val="0"/>
      <w:marTop w:val="0"/>
      <w:marBottom w:val="0"/>
      <w:divBdr>
        <w:top w:val="none" w:sz="0" w:space="0" w:color="auto"/>
        <w:left w:val="none" w:sz="0" w:space="0" w:color="auto"/>
        <w:bottom w:val="none" w:sz="0" w:space="0" w:color="auto"/>
        <w:right w:val="none" w:sz="0" w:space="0" w:color="auto"/>
      </w:divBdr>
    </w:div>
    <w:div w:id="328216294">
      <w:bodyDiv w:val="1"/>
      <w:marLeft w:val="0"/>
      <w:marRight w:val="0"/>
      <w:marTop w:val="0"/>
      <w:marBottom w:val="0"/>
      <w:divBdr>
        <w:top w:val="none" w:sz="0" w:space="0" w:color="auto"/>
        <w:left w:val="none" w:sz="0" w:space="0" w:color="auto"/>
        <w:bottom w:val="none" w:sz="0" w:space="0" w:color="auto"/>
        <w:right w:val="none" w:sz="0" w:space="0" w:color="auto"/>
      </w:divBdr>
    </w:div>
    <w:div w:id="383717321">
      <w:bodyDiv w:val="1"/>
      <w:marLeft w:val="0"/>
      <w:marRight w:val="0"/>
      <w:marTop w:val="0"/>
      <w:marBottom w:val="0"/>
      <w:divBdr>
        <w:top w:val="none" w:sz="0" w:space="0" w:color="auto"/>
        <w:left w:val="none" w:sz="0" w:space="0" w:color="auto"/>
        <w:bottom w:val="none" w:sz="0" w:space="0" w:color="auto"/>
        <w:right w:val="none" w:sz="0" w:space="0" w:color="auto"/>
      </w:divBdr>
    </w:div>
    <w:div w:id="421604001">
      <w:bodyDiv w:val="1"/>
      <w:marLeft w:val="0"/>
      <w:marRight w:val="0"/>
      <w:marTop w:val="0"/>
      <w:marBottom w:val="0"/>
      <w:divBdr>
        <w:top w:val="none" w:sz="0" w:space="0" w:color="auto"/>
        <w:left w:val="none" w:sz="0" w:space="0" w:color="auto"/>
        <w:bottom w:val="none" w:sz="0" w:space="0" w:color="auto"/>
        <w:right w:val="none" w:sz="0" w:space="0" w:color="auto"/>
      </w:divBdr>
    </w:div>
    <w:div w:id="426272106">
      <w:bodyDiv w:val="1"/>
      <w:marLeft w:val="0"/>
      <w:marRight w:val="0"/>
      <w:marTop w:val="0"/>
      <w:marBottom w:val="0"/>
      <w:divBdr>
        <w:top w:val="none" w:sz="0" w:space="0" w:color="auto"/>
        <w:left w:val="none" w:sz="0" w:space="0" w:color="auto"/>
        <w:bottom w:val="none" w:sz="0" w:space="0" w:color="auto"/>
        <w:right w:val="none" w:sz="0" w:space="0" w:color="auto"/>
      </w:divBdr>
    </w:div>
    <w:div w:id="427427523">
      <w:bodyDiv w:val="1"/>
      <w:marLeft w:val="0"/>
      <w:marRight w:val="0"/>
      <w:marTop w:val="0"/>
      <w:marBottom w:val="0"/>
      <w:divBdr>
        <w:top w:val="none" w:sz="0" w:space="0" w:color="auto"/>
        <w:left w:val="none" w:sz="0" w:space="0" w:color="auto"/>
        <w:bottom w:val="none" w:sz="0" w:space="0" w:color="auto"/>
        <w:right w:val="none" w:sz="0" w:space="0" w:color="auto"/>
      </w:divBdr>
    </w:div>
    <w:div w:id="452552296">
      <w:bodyDiv w:val="1"/>
      <w:marLeft w:val="0"/>
      <w:marRight w:val="0"/>
      <w:marTop w:val="0"/>
      <w:marBottom w:val="0"/>
      <w:divBdr>
        <w:top w:val="none" w:sz="0" w:space="0" w:color="auto"/>
        <w:left w:val="none" w:sz="0" w:space="0" w:color="auto"/>
        <w:bottom w:val="none" w:sz="0" w:space="0" w:color="auto"/>
        <w:right w:val="none" w:sz="0" w:space="0" w:color="auto"/>
      </w:divBdr>
    </w:div>
    <w:div w:id="472020180">
      <w:bodyDiv w:val="1"/>
      <w:marLeft w:val="0"/>
      <w:marRight w:val="0"/>
      <w:marTop w:val="0"/>
      <w:marBottom w:val="0"/>
      <w:divBdr>
        <w:top w:val="none" w:sz="0" w:space="0" w:color="auto"/>
        <w:left w:val="none" w:sz="0" w:space="0" w:color="auto"/>
        <w:bottom w:val="none" w:sz="0" w:space="0" w:color="auto"/>
        <w:right w:val="none" w:sz="0" w:space="0" w:color="auto"/>
      </w:divBdr>
    </w:div>
    <w:div w:id="521894612">
      <w:bodyDiv w:val="1"/>
      <w:marLeft w:val="0"/>
      <w:marRight w:val="0"/>
      <w:marTop w:val="0"/>
      <w:marBottom w:val="0"/>
      <w:divBdr>
        <w:top w:val="none" w:sz="0" w:space="0" w:color="auto"/>
        <w:left w:val="none" w:sz="0" w:space="0" w:color="auto"/>
        <w:bottom w:val="none" w:sz="0" w:space="0" w:color="auto"/>
        <w:right w:val="none" w:sz="0" w:space="0" w:color="auto"/>
      </w:divBdr>
    </w:div>
    <w:div w:id="617180139">
      <w:bodyDiv w:val="1"/>
      <w:marLeft w:val="0"/>
      <w:marRight w:val="0"/>
      <w:marTop w:val="0"/>
      <w:marBottom w:val="0"/>
      <w:divBdr>
        <w:top w:val="none" w:sz="0" w:space="0" w:color="auto"/>
        <w:left w:val="none" w:sz="0" w:space="0" w:color="auto"/>
        <w:bottom w:val="none" w:sz="0" w:space="0" w:color="auto"/>
        <w:right w:val="none" w:sz="0" w:space="0" w:color="auto"/>
      </w:divBdr>
    </w:div>
    <w:div w:id="704138965">
      <w:bodyDiv w:val="1"/>
      <w:marLeft w:val="0"/>
      <w:marRight w:val="0"/>
      <w:marTop w:val="0"/>
      <w:marBottom w:val="0"/>
      <w:divBdr>
        <w:top w:val="none" w:sz="0" w:space="0" w:color="auto"/>
        <w:left w:val="none" w:sz="0" w:space="0" w:color="auto"/>
        <w:bottom w:val="none" w:sz="0" w:space="0" w:color="auto"/>
        <w:right w:val="none" w:sz="0" w:space="0" w:color="auto"/>
      </w:divBdr>
    </w:div>
    <w:div w:id="724334940">
      <w:bodyDiv w:val="1"/>
      <w:marLeft w:val="0"/>
      <w:marRight w:val="0"/>
      <w:marTop w:val="0"/>
      <w:marBottom w:val="0"/>
      <w:divBdr>
        <w:top w:val="none" w:sz="0" w:space="0" w:color="auto"/>
        <w:left w:val="none" w:sz="0" w:space="0" w:color="auto"/>
        <w:bottom w:val="none" w:sz="0" w:space="0" w:color="auto"/>
        <w:right w:val="none" w:sz="0" w:space="0" w:color="auto"/>
      </w:divBdr>
    </w:div>
    <w:div w:id="935359334">
      <w:bodyDiv w:val="1"/>
      <w:marLeft w:val="0"/>
      <w:marRight w:val="0"/>
      <w:marTop w:val="0"/>
      <w:marBottom w:val="0"/>
      <w:divBdr>
        <w:top w:val="none" w:sz="0" w:space="0" w:color="auto"/>
        <w:left w:val="none" w:sz="0" w:space="0" w:color="auto"/>
        <w:bottom w:val="none" w:sz="0" w:space="0" w:color="auto"/>
        <w:right w:val="none" w:sz="0" w:space="0" w:color="auto"/>
      </w:divBdr>
    </w:div>
    <w:div w:id="963537753">
      <w:bodyDiv w:val="1"/>
      <w:marLeft w:val="0"/>
      <w:marRight w:val="0"/>
      <w:marTop w:val="0"/>
      <w:marBottom w:val="0"/>
      <w:divBdr>
        <w:top w:val="none" w:sz="0" w:space="0" w:color="auto"/>
        <w:left w:val="none" w:sz="0" w:space="0" w:color="auto"/>
        <w:bottom w:val="none" w:sz="0" w:space="0" w:color="auto"/>
        <w:right w:val="none" w:sz="0" w:space="0" w:color="auto"/>
      </w:divBdr>
    </w:div>
    <w:div w:id="1030112713">
      <w:bodyDiv w:val="1"/>
      <w:marLeft w:val="0"/>
      <w:marRight w:val="0"/>
      <w:marTop w:val="0"/>
      <w:marBottom w:val="0"/>
      <w:divBdr>
        <w:top w:val="none" w:sz="0" w:space="0" w:color="auto"/>
        <w:left w:val="none" w:sz="0" w:space="0" w:color="auto"/>
        <w:bottom w:val="none" w:sz="0" w:space="0" w:color="auto"/>
        <w:right w:val="none" w:sz="0" w:space="0" w:color="auto"/>
      </w:divBdr>
    </w:div>
    <w:div w:id="1117066075">
      <w:bodyDiv w:val="1"/>
      <w:marLeft w:val="0"/>
      <w:marRight w:val="0"/>
      <w:marTop w:val="0"/>
      <w:marBottom w:val="0"/>
      <w:divBdr>
        <w:top w:val="none" w:sz="0" w:space="0" w:color="auto"/>
        <w:left w:val="none" w:sz="0" w:space="0" w:color="auto"/>
        <w:bottom w:val="none" w:sz="0" w:space="0" w:color="auto"/>
        <w:right w:val="none" w:sz="0" w:space="0" w:color="auto"/>
      </w:divBdr>
    </w:div>
    <w:div w:id="1215966042">
      <w:bodyDiv w:val="1"/>
      <w:marLeft w:val="0"/>
      <w:marRight w:val="0"/>
      <w:marTop w:val="0"/>
      <w:marBottom w:val="0"/>
      <w:divBdr>
        <w:top w:val="none" w:sz="0" w:space="0" w:color="auto"/>
        <w:left w:val="none" w:sz="0" w:space="0" w:color="auto"/>
        <w:bottom w:val="none" w:sz="0" w:space="0" w:color="auto"/>
        <w:right w:val="none" w:sz="0" w:space="0" w:color="auto"/>
      </w:divBdr>
    </w:div>
    <w:div w:id="1287083546">
      <w:bodyDiv w:val="1"/>
      <w:marLeft w:val="0"/>
      <w:marRight w:val="0"/>
      <w:marTop w:val="0"/>
      <w:marBottom w:val="0"/>
      <w:divBdr>
        <w:top w:val="none" w:sz="0" w:space="0" w:color="auto"/>
        <w:left w:val="none" w:sz="0" w:space="0" w:color="auto"/>
        <w:bottom w:val="none" w:sz="0" w:space="0" w:color="auto"/>
        <w:right w:val="none" w:sz="0" w:space="0" w:color="auto"/>
      </w:divBdr>
    </w:div>
    <w:div w:id="1288462749">
      <w:bodyDiv w:val="1"/>
      <w:marLeft w:val="0"/>
      <w:marRight w:val="0"/>
      <w:marTop w:val="0"/>
      <w:marBottom w:val="0"/>
      <w:divBdr>
        <w:top w:val="none" w:sz="0" w:space="0" w:color="auto"/>
        <w:left w:val="none" w:sz="0" w:space="0" w:color="auto"/>
        <w:bottom w:val="none" w:sz="0" w:space="0" w:color="auto"/>
        <w:right w:val="none" w:sz="0" w:space="0" w:color="auto"/>
      </w:divBdr>
    </w:div>
    <w:div w:id="1302419691">
      <w:bodyDiv w:val="1"/>
      <w:marLeft w:val="0"/>
      <w:marRight w:val="0"/>
      <w:marTop w:val="0"/>
      <w:marBottom w:val="0"/>
      <w:divBdr>
        <w:top w:val="none" w:sz="0" w:space="0" w:color="auto"/>
        <w:left w:val="none" w:sz="0" w:space="0" w:color="auto"/>
        <w:bottom w:val="none" w:sz="0" w:space="0" w:color="auto"/>
        <w:right w:val="none" w:sz="0" w:space="0" w:color="auto"/>
      </w:divBdr>
    </w:div>
    <w:div w:id="1342515432">
      <w:bodyDiv w:val="1"/>
      <w:marLeft w:val="0"/>
      <w:marRight w:val="0"/>
      <w:marTop w:val="0"/>
      <w:marBottom w:val="0"/>
      <w:divBdr>
        <w:top w:val="none" w:sz="0" w:space="0" w:color="auto"/>
        <w:left w:val="none" w:sz="0" w:space="0" w:color="auto"/>
        <w:bottom w:val="none" w:sz="0" w:space="0" w:color="auto"/>
        <w:right w:val="none" w:sz="0" w:space="0" w:color="auto"/>
      </w:divBdr>
    </w:div>
    <w:div w:id="1371419236">
      <w:bodyDiv w:val="1"/>
      <w:marLeft w:val="0"/>
      <w:marRight w:val="0"/>
      <w:marTop w:val="0"/>
      <w:marBottom w:val="0"/>
      <w:divBdr>
        <w:top w:val="none" w:sz="0" w:space="0" w:color="auto"/>
        <w:left w:val="none" w:sz="0" w:space="0" w:color="auto"/>
        <w:bottom w:val="none" w:sz="0" w:space="0" w:color="auto"/>
        <w:right w:val="none" w:sz="0" w:space="0" w:color="auto"/>
      </w:divBdr>
    </w:div>
    <w:div w:id="1515806858">
      <w:bodyDiv w:val="1"/>
      <w:marLeft w:val="0"/>
      <w:marRight w:val="0"/>
      <w:marTop w:val="0"/>
      <w:marBottom w:val="0"/>
      <w:divBdr>
        <w:top w:val="none" w:sz="0" w:space="0" w:color="auto"/>
        <w:left w:val="none" w:sz="0" w:space="0" w:color="auto"/>
        <w:bottom w:val="none" w:sz="0" w:space="0" w:color="auto"/>
        <w:right w:val="none" w:sz="0" w:space="0" w:color="auto"/>
      </w:divBdr>
    </w:div>
    <w:div w:id="1554929007">
      <w:bodyDiv w:val="1"/>
      <w:marLeft w:val="0"/>
      <w:marRight w:val="0"/>
      <w:marTop w:val="0"/>
      <w:marBottom w:val="0"/>
      <w:divBdr>
        <w:top w:val="none" w:sz="0" w:space="0" w:color="auto"/>
        <w:left w:val="none" w:sz="0" w:space="0" w:color="auto"/>
        <w:bottom w:val="none" w:sz="0" w:space="0" w:color="auto"/>
        <w:right w:val="none" w:sz="0" w:space="0" w:color="auto"/>
      </w:divBdr>
    </w:div>
    <w:div w:id="1608005411">
      <w:bodyDiv w:val="1"/>
      <w:marLeft w:val="0"/>
      <w:marRight w:val="0"/>
      <w:marTop w:val="0"/>
      <w:marBottom w:val="0"/>
      <w:divBdr>
        <w:top w:val="none" w:sz="0" w:space="0" w:color="auto"/>
        <w:left w:val="none" w:sz="0" w:space="0" w:color="auto"/>
        <w:bottom w:val="none" w:sz="0" w:space="0" w:color="auto"/>
        <w:right w:val="none" w:sz="0" w:space="0" w:color="auto"/>
      </w:divBdr>
    </w:div>
    <w:div w:id="1610312190">
      <w:bodyDiv w:val="1"/>
      <w:marLeft w:val="0"/>
      <w:marRight w:val="0"/>
      <w:marTop w:val="0"/>
      <w:marBottom w:val="0"/>
      <w:divBdr>
        <w:top w:val="none" w:sz="0" w:space="0" w:color="auto"/>
        <w:left w:val="none" w:sz="0" w:space="0" w:color="auto"/>
        <w:bottom w:val="none" w:sz="0" w:space="0" w:color="auto"/>
        <w:right w:val="none" w:sz="0" w:space="0" w:color="auto"/>
      </w:divBdr>
    </w:div>
    <w:div w:id="1619603350">
      <w:bodyDiv w:val="1"/>
      <w:marLeft w:val="0"/>
      <w:marRight w:val="0"/>
      <w:marTop w:val="0"/>
      <w:marBottom w:val="0"/>
      <w:divBdr>
        <w:top w:val="none" w:sz="0" w:space="0" w:color="auto"/>
        <w:left w:val="none" w:sz="0" w:space="0" w:color="auto"/>
        <w:bottom w:val="none" w:sz="0" w:space="0" w:color="auto"/>
        <w:right w:val="none" w:sz="0" w:space="0" w:color="auto"/>
      </w:divBdr>
    </w:div>
    <w:div w:id="1637564947">
      <w:bodyDiv w:val="1"/>
      <w:marLeft w:val="0"/>
      <w:marRight w:val="0"/>
      <w:marTop w:val="0"/>
      <w:marBottom w:val="0"/>
      <w:divBdr>
        <w:top w:val="none" w:sz="0" w:space="0" w:color="auto"/>
        <w:left w:val="none" w:sz="0" w:space="0" w:color="auto"/>
        <w:bottom w:val="none" w:sz="0" w:space="0" w:color="auto"/>
        <w:right w:val="none" w:sz="0" w:space="0" w:color="auto"/>
      </w:divBdr>
    </w:div>
    <w:div w:id="1688173918">
      <w:bodyDiv w:val="1"/>
      <w:marLeft w:val="0"/>
      <w:marRight w:val="0"/>
      <w:marTop w:val="0"/>
      <w:marBottom w:val="0"/>
      <w:divBdr>
        <w:top w:val="none" w:sz="0" w:space="0" w:color="auto"/>
        <w:left w:val="none" w:sz="0" w:space="0" w:color="auto"/>
        <w:bottom w:val="none" w:sz="0" w:space="0" w:color="auto"/>
        <w:right w:val="none" w:sz="0" w:space="0" w:color="auto"/>
      </w:divBdr>
    </w:div>
    <w:div w:id="1719813445">
      <w:bodyDiv w:val="1"/>
      <w:marLeft w:val="0"/>
      <w:marRight w:val="0"/>
      <w:marTop w:val="0"/>
      <w:marBottom w:val="0"/>
      <w:divBdr>
        <w:top w:val="none" w:sz="0" w:space="0" w:color="auto"/>
        <w:left w:val="none" w:sz="0" w:space="0" w:color="auto"/>
        <w:bottom w:val="none" w:sz="0" w:space="0" w:color="auto"/>
        <w:right w:val="none" w:sz="0" w:space="0" w:color="auto"/>
      </w:divBdr>
    </w:div>
    <w:div w:id="1795562886">
      <w:bodyDiv w:val="1"/>
      <w:marLeft w:val="0"/>
      <w:marRight w:val="0"/>
      <w:marTop w:val="0"/>
      <w:marBottom w:val="0"/>
      <w:divBdr>
        <w:top w:val="none" w:sz="0" w:space="0" w:color="auto"/>
        <w:left w:val="none" w:sz="0" w:space="0" w:color="auto"/>
        <w:bottom w:val="none" w:sz="0" w:space="0" w:color="auto"/>
        <w:right w:val="none" w:sz="0" w:space="0" w:color="auto"/>
      </w:divBdr>
    </w:div>
    <w:div w:id="1802575993">
      <w:bodyDiv w:val="1"/>
      <w:marLeft w:val="0"/>
      <w:marRight w:val="0"/>
      <w:marTop w:val="0"/>
      <w:marBottom w:val="0"/>
      <w:divBdr>
        <w:top w:val="none" w:sz="0" w:space="0" w:color="auto"/>
        <w:left w:val="none" w:sz="0" w:space="0" w:color="auto"/>
        <w:bottom w:val="none" w:sz="0" w:space="0" w:color="auto"/>
        <w:right w:val="none" w:sz="0" w:space="0" w:color="auto"/>
      </w:divBdr>
    </w:div>
    <w:div w:id="1844323212">
      <w:bodyDiv w:val="1"/>
      <w:marLeft w:val="0"/>
      <w:marRight w:val="0"/>
      <w:marTop w:val="0"/>
      <w:marBottom w:val="0"/>
      <w:divBdr>
        <w:top w:val="none" w:sz="0" w:space="0" w:color="auto"/>
        <w:left w:val="none" w:sz="0" w:space="0" w:color="auto"/>
        <w:bottom w:val="none" w:sz="0" w:space="0" w:color="auto"/>
        <w:right w:val="none" w:sz="0" w:space="0" w:color="auto"/>
      </w:divBdr>
    </w:div>
    <w:div w:id="1862434814">
      <w:bodyDiv w:val="1"/>
      <w:marLeft w:val="0"/>
      <w:marRight w:val="0"/>
      <w:marTop w:val="0"/>
      <w:marBottom w:val="0"/>
      <w:divBdr>
        <w:top w:val="none" w:sz="0" w:space="0" w:color="auto"/>
        <w:left w:val="none" w:sz="0" w:space="0" w:color="auto"/>
        <w:bottom w:val="none" w:sz="0" w:space="0" w:color="auto"/>
        <w:right w:val="none" w:sz="0" w:space="0" w:color="auto"/>
      </w:divBdr>
    </w:div>
    <w:div w:id="1923028120">
      <w:bodyDiv w:val="1"/>
      <w:marLeft w:val="0"/>
      <w:marRight w:val="0"/>
      <w:marTop w:val="0"/>
      <w:marBottom w:val="0"/>
      <w:divBdr>
        <w:top w:val="none" w:sz="0" w:space="0" w:color="auto"/>
        <w:left w:val="none" w:sz="0" w:space="0" w:color="auto"/>
        <w:bottom w:val="none" w:sz="0" w:space="0" w:color="auto"/>
        <w:right w:val="none" w:sz="0" w:space="0" w:color="auto"/>
      </w:divBdr>
    </w:div>
    <w:div w:id="2045323243">
      <w:bodyDiv w:val="1"/>
      <w:marLeft w:val="0"/>
      <w:marRight w:val="0"/>
      <w:marTop w:val="0"/>
      <w:marBottom w:val="0"/>
      <w:divBdr>
        <w:top w:val="none" w:sz="0" w:space="0" w:color="auto"/>
        <w:left w:val="none" w:sz="0" w:space="0" w:color="auto"/>
        <w:bottom w:val="none" w:sz="0" w:space="0" w:color="auto"/>
        <w:right w:val="none" w:sz="0" w:space="0" w:color="auto"/>
      </w:divBdr>
    </w:div>
    <w:div w:id="21138906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header" Target="header1.xml"/><Relationship Id="rId20" Type="http://schemas.openxmlformats.org/officeDocument/2006/relationships/hyperlink" Target="http://amp.pharm.mssm.edu/CREEDS/downloads/Disease_signatures.json" TargetMode="External"/><Relationship Id="rId21" Type="http://schemas.openxmlformats.org/officeDocument/2006/relationships/image" Target="media/image4.jpg"/><Relationship Id="rId22" Type="http://schemas.openxmlformats.org/officeDocument/2006/relationships/image" Target="media/image5.jpeg"/><Relationship Id="rId23" Type="http://schemas.openxmlformats.org/officeDocument/2006/relationships/image" Target="media/image5.jpg"/><Relationship Id="rId24" Type="http://schemas.openxmlformats.org/officeDocument/2006/relationships/image" Target="media/image6.jpeg"/><Relationship Id="rId25" Type="http://schemas.openxmlformats.org/officeDocument/2006/relationships/image" Target="media/image7.jpg"/><Relationship Id="rId28" Type="http://schemas.openxmlformats.org/officeDocument/2006/relationships/image" Target="media/image12.jpeg"/><Relationship Id="rId29" Type="http://schemas.openxmlformats.org/officeDocument/2006/relationships/image" Target="media/image8.jpg"/><Relationship Id="rId30" Type="http://schemas.openxmlformats.org/officeDocument/2006/relationships/image" Target="media/image14.jpeg"/><Relationship Id="rId31" Type="http://schemas.openxmlformats.org/officeDocument/2006/relationships/fontTable" Target="fontTable.xml"/><Relationship Id="rId32" Type="http://schemas.openxmlformats.org/officeDocument/2006/relationships/theme" Target="theme/theme1.xml"/><Relationship Id="rId10" Type="http://schemas.openxmlformats.org/officeDocument/2006/relationships/header" Target="header2.xml"/><Relationship Id="rId11" Type="http://schemas.openxmlformats.org/officeDocument/2006/relationships/footer" Target="footer1.xml"/><Relationship Id="rId12" Type="http://schemas.openxmlformats.org/officeDocument/2006/relationships/footer" Target="footer2.xml"/><Relationship Id="rId13" Type="http://schemas.openxmlformats.org/officeDocument/2006/relationships/header" Target="header3.xml"/><Relationship Id="rId14" Type="http://schemas.openxmlformats.org/officeDocument/2006/relationships/footer" Target="footer3.xml"/><Relationship Id="rId15" Type="http://schemas.openxmlformats.org/officeDocument/2006/relationships/image" Target="media/image1.jpg"/><Relationship Id="rId16" Type="http://schemas.openxmlformats.org/officeDocument/2006/relationships/hyperlink" Target="amp.pharm.mssm.edu/public/L1000CDS_download" TargetMode="External"/><Relationship Id="rId17" Type="http://schemas.openxmlformats.org/officeDocument/2006/relationships/image" Target="media/image2.jpg"/><Relationship Id="rId18" Type="http://schemas.openxmlformats.org/officeDocument/2006/relationships/image" Target="media/image3.jpeg"/><Relationship Id="rId19" Type="http://schemas.openxmlformats.org/officeDocument/2006/relationships/hyperlink" Target="http://research.cs.aalto.fi/pml/software/ProbCMap/"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s>
</file>

<file path=word/_rels/settings.xml.rels><?xml version="1.0" encoding="UTF-8" standalone="yes"?>
<Relationships xmlns="http://schemas.openxmlformats.org/package/2006/relationships"><Relationship Id="rId1" Type="http://schemas.openxmlformats.org/officeDocument/2006/relationships/attachedTemplate" Target="Macintosh%20HD:Users:rhodos:Downloads:cabios_word_temp:MS%20Word%20Template%20Bioinformatics.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733EABC7-3408-3244-A267-C9CEDAC240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MS Word Template Bioinformatics.dotx</Template>
  <TotalTime>1</TotalTime>
  <Pages>8</Pages>
  <Words>10958</Words>
  <Characters>62462</Characters>
  <Application>Microsoft Macintosh Word</Application>
  <DocSecurity>0</DocSecurity>
  <Lines>520</Lines>
  <Paragraphs>146</Paragraphs>
  <ScaleCrop>false</ScaleCrop>
  <HeadingPairs>
    <vt:vector size="2" baseType="variant">
      <vt:variant>
        <vt:lpstr>Title</vt:lpstr>
      </vt:variant>
      <vt:variant>
        <vt:i4>1</vt:i4>
      </vt:variant>
    </vt:vector>
  </HeadingPairs>
  <TitlesOfParts>
    <vt:vector size="1" baseType="lpstr">
      <vt:lpstr>bio</vt:lpstr>
    </vt:vector>
  </TitlesOfParts>
  <Company>NISPL</Company>
  <LinksUpToDate>false</LinksUpToDate>
  <CharactersWithSpaces>73274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bio</dc:title>
  <dc:subject/>
  <dc:creator>Rachel Hodos</dc:creator>
  <cp:keywords/>
  <dc:description/>
  <cp:lastModifiedBy>Rachel Hodos</cp:lastModifiedBy>
  <cp:revision>5</cp:revision>
  <cp:lastPrinted>2017-02-09T23:18:00Z</cp:lastPrinted>
  <dcterms:created xsi:type="dcterms:W3CDTF">2017-07-27T19:28:00Z</dcterms:created>
  <dcterms:modified xsi:type="dcterms:W3CDTF">2017-07-27T19:56:00Z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lient">
    <vt:lpwstr>oup</vt:lpwstr>
  </property>
  <property fmtid="{D5CDD505-2E9C-101B-9397-08002B2CF9AE}" pid="3" name="MTWinEqns">
    <vt:bool>true</vt:bool>
  </property>
  <property fmtid="{D5CDD505-2E9C-101B-9397-08002B2CF9AE}" pid="4" name="_AdHocReviewCycleID">
    <vt:i4>-278729539</vt:i4>
  </property>
  <property fmtid="{D5CDD505-2E9C-101B-9397-08002B2CF9AE}" pid="5" name="_EmailSubject">
    <vt:lpwstr>MS Word Template query</vt:lpwstr>
  </property>
  <property fmtid="{D5CDD505-2E9C-101B-9397-08002B2CF9AE}" pid="6" name="_AuthorEmail">
    <vt:lpwstr>Bioinformatics@editorialoffice.co.uk</vt:lpwstr>
  </property>
  <property fmtid="{D5CDD505-2E9C-101B-9397-08002B2CF9AE}" pid="7" name="_AuthorEmailDisplayName">
    <vt:lpwstr>Bioinformatics Editorial Office</vt:lpwstr>
  </property>
  <property fmtid="{D5CDD505-2E9C-101B-9397-08002B2CF9AE}" pid="8" name="_ReviewingToolsShownOnce">
    <vt:lpwstr/>
  </property>
</Properties>
</file>